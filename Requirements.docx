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C0B" w:rsidRDefault="00C62C0B" w:rsidP="000267F2">
      <w:pPr>
        <w:rPr>
          <w:rFonts w:ascii="Times New Roman" w:hAnsi="Times New Roman" w:cs="Times New Roman"/>
          <w:b/>
          <w:sz w:val="24"/>
          <w:szCs w:val="24"/>
        </w:rPr>
      </w:pPr>
    </w:p>
    <w:p w:rsidR="0073541C" w:rsidRDefault="0073541C" w:rsidP="000267F2">
      <w:pPr>
        <w:rPr>
          <w:rFonts w:ascii="Times New Roman" w:hAnsi="Times New Roman" w:cs="Times New Roman"/>
          <w:b/>
          <w:sz w:val="24"/>
          <w:szCs w:val="24"/>
        </w:rPr>
      </w:pPr>
    </w:p>
    <w:p w:rsidR="0073541C" w:rsidRDefault="0073541C" w:rsidP="0073541C">
      <w:pPr>
        <w:jc w:val="center"/>
        <w:rPr>
          <w:rFonts w:ascii="Times New Roman" w:hAnsi="Times New Roman" w:cs="Times New Roman"/>
          <w:b/>
          <w:sz w:val="24"/>
          <w:szCs w:val="24"/>
        </w:rPr>
      </w:pPr>
    </w:p>
    <w:p w:rsidR="0073541C" w:rsidRDefault="0073541C" w:rsidP="0073541C">
      <w:pPr>
        <w:jc w:val="center"/>
        <w:rPr>
          <w:rFonts w:ascii="Times New Roman" w:hAnsi="Times New Roman" w:cs="Times New Roman"/>
          <w:b/>
          <w:sz w:val="24"/>
          <w:szCs w:val="24"/>
        </w:rPr>
      </w:pPr>
    </w:p>
    <w:p w:rsidR="0073541C" w:rsidRDefault="0073541C" w:rsidP="0073541C">
      <w:pPr>
        <w:jc w:val="center"/>
        <w:rPr>
          <w:rFonts w:ascii="Times New Roman" w:hAnsi="Times New Roman" w:cs="Times New Roman"/>
          <w:b/>
          <w:sz w:val="24"/>
          <w:szCs w:val="24"/>
        </w:rPr>
      </w:pPr>
    </w:p>
    <w:p w:rsidR="0073541C" w:rsidRDefault="0073541C" w:rsidP="0073541C">
      <w:pPr>
        <w:jc w:val="center"/>
        <w:rPr>
          <w:rFonts w:ascii="Times New Roman" w:hAnsi="Times New Roman" w:cs="Times New Roman"/>
          <w:b/>
          <w:sz w:val="24"/>
          <w:szCs w:val="24"/>
        </w:rPr>
      </w:pPr>
    </w:p>
    <w:p w:rsidR="0073541C" w:rsidRDefault="0073541C" w:rsidP="0073541C">
      <w:pPr>
        <w:jc w:val="center"/>
        <w:rPr>
          <w:rFonts w:ascii="Times New Roman" w:hAnsi="Times New Roman" w:cs="Times New Roman"/>
          <w:b/>
          <w:sz w:val="24"/>
          <w:szCs w:val="24"/>
        </w:rPr>
      </w:pPr>
    </w:p>
    <w:p w:rsidR="0073541C" w:rsidRDefault="0073541C" w:rsidP="0073541C">
      <w:pPr>
        <w:jc w:val="center"/>
        <w:rPr>
          <w:rFonts w:ascii="Times New Roman" w:hAnsi="Times New Roman" w:cs="Times New Roman"/>
          <w:b/>
          <w:sz w:val="24"/>
          <w:szCs w:val="24"/>
        </w:rPr>
      </w:pPr>
    </w:p>
    <w:p w:rsidR="0073541C" w:rsidRDefault="0073541C" w:rsidP="0073541C">
      <w:pPr>
        <w:jc w:val="center"/>
        <w:rPr>
          <w:rFonts w:ascii="Times New Roman" w:hAnsi="Times New Roman" w:cs="Times New Roman"/>
          <w:b/>
          <w:sz w:val="24"/>
          <w:szCs w:val="24"/>
        </w:rPr>
      </w:pPr>
    </w:p>
    <w:p w:rsidR="0073541C" w:rsidRDefault="0073541C" w:rsidP="0073541C">
      <w:pPr>
        <w:jc w:val="center"/>
        <w:rPr>
          <w:rFonts w:ascii="Times New Roman" w:hAnsi="Times New Roman" w:cs="Times New Roman"/>
          <w:b/>
          <w:sz w:val="24"/>
          <w:szCs w:val="24"/>
        </w:rPr>
      </w:pPr>
    </w:p>
    <w:p w:rsidR="0073541C" w:rsidRDefault="0073541C" w:rsidP="0073541C">
      <w:pPr>
        <w:jc w:val="center"/>
        <w:rPr>
          <w:rFonts w:ascii="Times New Roman" w:hAnsi="Times New Roman" w:cs="Times New Roman"/>
          <w:b/>
          <w:sz w:val="24"/>
          <w:szCs w:val="24"/>
        </w:rPr>
      </w:pPr>
    </w:p>
    <w:p w:rsidR="0073541C" w:rsidRDefault="0073541C" w:rsidP="0073541C">
      <w:pPr>
        <w:jc w:val="center"/>
        <w:rPr>
          <w:rFonts w:ascii="Times New Roman" w:hAnsi="Times New Roman" w:cs="Times New Roman"/>
          <w:b/>
          <w:sz w:val="24"/>
          <w:szCs w:val="24"/>
        </w:rPr>
      </w:pPr>
    </w:p>
    <w:p w:rsidR="0073541C" w:rsidRDefault="0073541C" w:rsidP="0073541C">
      <w:pPr>
        <w:jc w:val="center"/>
        <w:rPr>
          <w:rFonts w:ascii="Times New Roman" w:hAnsi="Times New Roman" w:cs="Times New Roman"/>
          <w:b/>
          <w:sz w:val="24"/>
          <w:szCs w:val="24"/>
        </w:rPr>
      </w:pPr>
    </w:p>
    <w:p w:rsidR="0073541C" w:rsidRDefault="0073541C" w:rsidP="0073541C">
      <w:pPr>
        <w:jc w:val="center"/>
        <w:rPr>
          <w:rFonts w:ascii="Times New Roman" w:hAnsi="Times New Roman" w:cs="Times New Roman"/>
          <w:b/>
          <w:sz w:val="24"/>
          <w:szCs w:val="24"/>
        </w:rPr>
      </w:pPr>
    </w:p>
    <w:p w:rsidR="0073541C" w:rsidRDefault="0073541C" w:rsidP="0073541C">
      <w:pPr>
        <w:jc w:val="center"/>
        <w:rPr>
          <w:rFonts w:ascii="Times New Roman" w:hAnsi="Times New Roman" w:cs="Times New Roman"/>
          <w:b/>
          <w:sz w:val="24"/>
          <w:szCs w:val="24"/>
        </w:rPr>
      </w:pPr>
    </w:p>
    <w:p w:rsidR="0073541C" w:rsidRDefault="0073541C" w:rsidP="0073541C">
      <w:pPr>
        <w:rPr>
          <w:rFonts w:ascii="Times New Roman" w:hAnsi="Times New Roman" w:cs="Times New Roman"/>
          <w:b/>
          <w:sz w:val="24"/>
          <w:szCs w:val="24"/>
        </w:rPr>
      </w:pPr>
    </w:p>
    <w:p w:rsidR="0073541C" w:rsidRPr="0073541C" w:rsidRDefault="0073541C" w:rsidP="0073541C">
      <w:pPr>
        <w:tabs>
          <w:tab w:val="left" w:pos="2280"/>
        </w:tabs>
        <w:rPr>
          <w:rFonts w:ascii="Times New Roman" w:hAnsi="Times New Roman" w:cs="Times New Roman"/>
          <w:b/>
          <w:sz w:val="24"/>
          <w:szCs w:val="24"/>
        </w:rPr>
      </w:pPr>
      <w:r>
        <w:rPr>
          <w:rFonts w:ascii="Times New Roman" w:hAnsi="Times New Roman" w:cs="Times New Roman"/>
          <w:b/>
          <w:sz w:val="24"/>
          <w:szCs w:val="24"/>
        </w:rPr>
        <w:t>University of Louisiana at Lafayette</w:t>
      </w:r>
    </w:p>
    <w:p w:rsidR="0073541C" w:rsidRDefault="0073541C" w:rsidP="0073541C">
      <w:pPr>
        <w:rPr>
          <w:rFonts w:ascii="Times New Roman" w:hAnsi="Times New Roman" w:cs="Times New Roman"/>
          <w:b/>
          <w:sz w:val="88"/>
          <w:szCs w:val="24"/>
        </w:rPr>
      </w:pPr>
      <w:r w:rsidRPr="0073541C">
        <w:rPr>
          <w:rFonts w:ascii="Times New Roman" w:hAnsi="Times New Roman" w:cs="Times New Roman"/>
          <w:b/>
          <w:sz w:val="88"/>
          <w:szCs w:val="24"/>
        </w:rPr>
        <w:t>Requirements</w:t>
      </w:r>
    </w:p>
    <w:p w:rsidR="0073541C" w:rsidRDefault="0073541C" w:rsidP="0073541C">
      <w:pPr>
        <w:rPr>
          <w:rFonts w:ascii="Times New Roman" w:hAnsi="Times New Roman" w:cs="Times New Roman"/>
          <w:b/>
          <w:sz w:val="24"/>
          <w:szCs w:val="24"/>
        </w:rPr>
      </w:pPr>
      <w:r>
        <w:rPr>
          <w:rFonts w:ascii="Times New Roman" w:hAnsi="Times New Roman" w:cs="Times New Roman"/>
          <w:b/>
          <w:sz w:val="24"/>
          <w:szCs w:val="24"/>
        </w:rPr>
        <w:t>UL Housing Assignment – C</w:t>
      </w:r>
      <w:r w:rsidR="002C12B3">
        <w:rPr>
          <w:rFonts w:ascii="Times New Roman" w:hAnsi="Times New Roman" w:cs="Times New Roman"/>
          <w:b/>
          <w:sz w:val="24"/>
          <w:szCs w:val="24"/>
        </w:rPr>
        <w:t>MPS</w:t>
      </w:r>
      <w:r>
        <w:rPr>
          <w:rFonts w:ascii="Times New Roman" w:hAnsi="Times New Roman" w:cs="Times New Roman"/>
          <w:b/>
          <w:sz w:val="24"/>
          <w:szCs w:val="24"/>
        </w:rPr>
        <w:t xml:space="preserve"> 453</w:t>
      </w:r>
    </w:p>
    <w:p w:rsidR="0073541C" w:rsidRDefault="0073541C" w:rsidP="0073541C">
      <w:pPr>
        <w:rPr>
          <w:rFonts w:ascii="Times New Roman" w:hAnsi="Times New Roman" w:cs="Times New Roman"/>
          <w:b/>
          <w:sz w:val="24"/>
          <w:szCs w:val="24"/>
        </w:rPr>
      </w:pPr>
    </w:p>
    <w:p w:rsidR="0073541C" w:rsidRDefault="0073541C" w:rsidP="0073541C">
      <w:pPr>
        <w:rPr>
          <w:rFonts w:ascii="Times New Roman" w:hAnsi="Times New Roman" w:cs="Times New Roman"/>
          <w:b/>
          <w:sz w:val="24"/>
          <w:szCs w:val="24"/>
        </w:rPr>
      </w:pPr>
    </w:p>
    <w:p w:rsidR="0073541C" w:rsidRPr="0073541C" w:rsidRDefault="0073541C" w:rsidP="0073541C">
      <w:pPr>
        <w:pStyle w:val="NoSpacing"/>
        <w:rPr>
          <w:rFonts w:ascii="Times New Roman" w:hAnsi="Times New Roman"/>
          <w:sz w:val="24"/>
          <w:szCs w:val="28"/>
        </w:rPr>
      </w:pPr>
      <w:r w:rsidRPr="0073541C">
        <w:rPr>
          <w:rFonts w:ascii="Times New Roman" w:hAnsi="Times New Roman"/>
          <w:sz w:val="24"/>
          <w:szCs w:val="28"/>
        </w:rPr>
        <w:t>Brandin Jefferson</w:t>
      </w:r>
    </w:p>
    <w:p w:rsidR="0073541C" w:rsidRPr="0073541C" w:rsidRDefault="0073541C" w:rsidP="0073541C">
      <w:pPr>
        <w:pStyle w:val="NoSpacing"/>
        <w:rPr>
          <w:rFonts w:ascii="Times New Roman" w:hAnsi="Times New Roman"/>
          <w:sz w:val="24"/>
          <w:szCs w:val="28"/>
        </w:rPr>
      </w:pPr>
      <w:proofErr w:type="spellStart"/>
      <w:r w:rsidRPr="0073541C">
        <w:rPr>
          <w:rFonts w:ascii="Times New Roman" w:hAnsi="Times New Roman"/>
          <w:sz w:val="24"/>
          <w:szCs w:val="28"/>
        </w:rPr>
        <w:t>Issa</w:t>
      </w:r>
      <w:proofErr w:type="spellEnd"/>
      <w:r w:rsidRPr="0073541C">
        <w:rPr>
          <w:rFonts w:ascii="Times New Roman" w:hAnsi="Times New Roman"/>
          <w:sz w:val="24"/>
          <w:szCs w:val="28"/>
        </w:rPr>
        <w:t xml:space="preserve"> </w:t>
      </w:r>
      <w:proofErr w:type="spellStart"/>
      <w:r w:rsidRPr="0073541C">
        <w:rPr>
          <w:rFonts w:ascii="Times New Roman" w:hAnsi="Times New Roman"/>
          <w:sz w:val="24"/>
          <w:szCs w:val="28"/>
        </w:rPr>
        <w:t>Samake</w:t>
      </w:r>
      <w:proofErr w:type="spellEnd"/>
    </w:p>
    <w:p w:rsidR="0073541C" w:rsidRPr="0073541C" w:rsidRDefault="0073541C" w:rsidP="0073541C">
      <w:pPr>
        <w:pStyle w:val="NoSpacing"/>
        <w:rPr>
          <w:rFonts w:ascii="Times New Roman" w:hAnsi="Times New Roman"/>
          <w:sz w:val="24"/>
          <w:szCs w:val="28"/>
        </w:rPr>
      </w:pPr>
      <w:r w:rsidRPr="0073541C">
        <w:rPr>
          <w:rFonts w:ascii="Times New Roman" w:hAnsi="Times New Roman"/>
          <w:sz w:val="24"/>
          <w:szCs w:val="28"/>
        </w:rPr>
        <w:t xml:space="preserve">Zach </w:t>
      </w:r>
      <w:proofErr w:type="spellStart"/>
      <w:r w:rsidRPr="0073541C">
        <w:rPr>
          <w:rFonts w:ascii="Times New Roman" w:hAnsi="Times New Roman"/>
          <w:sz w:val="24"/>
          <w:szCs w:val="28"/>
        </w:rPr>
        <w:t>Danjeau</w:t>
      </w:r>
      <w:proofErr w:type="spellEnd"/>
    </w:p>
    <w:p w:rsidR="0073541C" w:rsidRPr="0073541C" w:rsidRDefault="0073541C" w:rsidP="0073541C">
      <w:pPr>
        <w:pStyle w:val="NoSpacing"/>
        <w:rPr>
          <w:rFonts w:ascii="Times New Roman" w:hAnsi="Times New Roman"/>
          <w:sz w:val="24"/>
          <w:szCs w:val="28"/>
        </w:rPr>
      </w:pPr>
      <w:r w:rsidRPr="0073541C">
        <w:rPr>
          <w:rFonts w:ascii="Times New Roman" w:hAnsi="Times New Roman"/>
          <w:sz w:val="24"/>
          <w:szCs w:val="28"/>
        </w:rPr>
        <w:t xml:space="preserve">Brian </w:t>
      </w:r>
      <w:proofErr w:type="spellStart"/>
      <w:r w:rsidRPr="0073541C">
        <w:rPr>
          <w:rFonts w:ascii="Times New Roman" w:hAnsi="Times New Roman"/>
          <w:sz w:val="24"/>
          <w:szCs w:val="28"/>
        </w:rPr>
        <w:t>Okoye</w:t>
      </w:r>
      <w:proofErr w:type="spellEnd"/>
    </w:p>
    <w:p w:rsidR="0073541C" w:rsidRPr="0073541C" w:rsidRDefault="0073541C" w:rsidP="0073541C">
      <w:pPr>
        <w:pStyle w:val="NoSpacing"/>
        <w:rPr>
          <w:rFonts w:ascii="Times New Roman" w:hAnsi="Times New Roman"/>
          <w:sz w:val="24"/>
          <w:szCs w:val="28"/>
        </w:rPr>
      </w:pPr>
      <w:r w:rsidRPr="0073541C">
        <w:rPr>
          <w:rFonts w:ascii="Times New Roman" w:hAnsi="Times New Roman"/>
          <w:sz w:val="24"/>
          <w:szCs w:val="28"/>
        </w:rPr>
        <w:t>Yee Wong</w:t>
      </w:r>
    </w:p>
    <w:p w:rsidR="0073541C" w:rsidRPr="0073541C" w:rsidRDefault="0073541C" w:rsidP="0073541C">
      <w:pPr>
        <w:pStyle w:val="NoSpacing"/>
        <w:rPr>
          <w:rFonts w:ascii="Times New Roman" w:hAnsi="Times New Roman"/>
          <w:sz w:val="24"/>
          <w:szCs w:val="28"/>
        </w:rPr>
      </w:pPr>
      <w:proofErr w:type="spellStart"/>
      <w:r w:rsidRPr="0073541C">
        <w:rPr>
          <w:rFonts w:ascii="Times New Roman" w:hAnsi="Times New Roman"/>
          <w:sz w:val="24"/>
          <w:szCs w:val="28"/>
        </w:rPr>
        <w:t>Jaquincy</w:t>
      </w:r>
      <w:proofErr w:type="spellEnd"/>
      <w:r w:rsidRPr="0073541C">
        <w:rPr>
          <w:rFonts w:ascii="Times New Roman" w:hAnsi="Times New Roman"/>
          <w:sz w:val="24"/>
          <w:szCs w:val="28"/>
        </w:rPr>
        <w:t xml:space="preserve"> Nelson</w:t>
      </w:r>
    </w:p>
    <w:p w:rsidR="0073541C" w:rsidRPr="0073541C" w:rsidRDefault="0073541C" w:rsidP="0073541C">
      <w:pPr>
        <w:pStyle w:val="NoSpacing"/>
        <w:rPr>
          <w:rFonts w:ascii="Times New Roman" w:hAnsi="Times New Roman"/>
          <w:sz w:val="24"/>
          <w:szCs w:val="28"/>
        </w:rPr>
      </w:pPr>
    </w:p>
    <w:p w:rsidR="0073541C" w:rsidRPr="003633B5" w:rsidRDefault="0073541C" w:rsidP="0073541C">
      <w:pPr>
        <w:pStyle w:val="NoSpacing"/>
        <w:rPr>
          <w:color w:val="5B9BD5"/>
          <w:sz w:val="28"/>
          <w:szCs w:val="28"/>
        </w:rPr>
      </w:pPr>
      <w:r>
        <w:rPr>
          <w:color w:val="5B9BD5"/>
          <w:sz w:val="28"/>
          <w:szCs w:val="28"/>
        </w:rPr>
        <w:t>Dr. Ashok Kumar</w:t>
      </w:r>
    </w:p>
    <w:p w:rsidR="0073541C" w:rsidRPr="0073541C" w:rsidRDefault="0073541C" w:rsidP="0073541C">
      <w:pPr>
        <w:tabs>
          <w:tab w:val="left" w:pos="2190"/>
        </w:tabs>
        <w:rPr>
          <w:rFonts w:ascii="Times New Roman" w:hAnsi="Times New Roman" w:cs="Times New Roman"/>
          <w:b/>
          <w:sz w:val="24"/>
          <w:szCs w:val="24"/>
        </w:rPr>
      </w:pPr>
    </w:p>
    <w:p w:rsidR="0073541C" w:rsidRDefault="0073541C" w:rsidP="0073541C">
      <w:pPr>
        <w:rPr>
          <w:rFonts w:ascii="Times New Roman" w:hAnsi="Times New Roman" w:cs="Times New Roman"/>
          <w:b/>
          <w:sz w:val="40"/>
          <w:szCs w:val="24"/>
        </w:rPr>
      </w:pPr>
    </w:p>
    <w:p w:rsidR="0073541C" w:rsidRPr="0073541C" w:rsidRDefault="0073541C" w:rsidP="0073541C">
      <w:pPr>
        <w:jc w:val="center"/>
        <w:rPr>
          <w:rFonts w:ascii="Times New Roman" w:hAnsi="Times New Roman" w:cs="Times New Roman"/>
          <w:b/>
          <w:sz w:val="40"/>
          <w:szCs w:val="24"/>
        </w:rPr>
      </w:pPr>
    </w:p>
    <w:p w:rsidR="0073541C" w:rsidRDefault="0073541C" w:rsidP="000267F2">
      <w:pPr>
        <w:rPr>
          <w:rFonts w:ascii="Times New Roman" w:hAnsi="Times New Roman" w:cs="Times New Roman"/>
          <w:b/>
          <w:sz w:val="24"/>
          <w:szCs w:val="24"/>
        </w:rPr>
      </w:pPr>
    </w:p>
    <w:p w:rsidR="0073541C" w:rsidRDefault="0073541C" w:rsidP="000267F2">
      <w:pPr>
        <w:rPr>
          <w:rFonts w:ascii="Times New Roman" w:hAnsi="Times New Roman" w:cs="Times New Roman"/>
          <w:b/>
          <w:sz w:val="24"/>
          <w:szCs w:val="24"/>
        </w:rPr>
      </w:pPr>
    </w:p>
    <w:p w:rsidR="0073541C" w:rsidRDefault="0073541C" w:rsidP="000267F2">
      <w:pPr>
        <w:rPr>
          <w:rFonts w:ascii="Times New Roman" w:hAnsi="Times New Roman" w:cs="Times New Roman"/>
          <w:b/>
          <w:sz w:val="24"/>
          <w:szCs w:val="24"/>
        </w:rPr>
      </w:pPr>
    </w:p>
    <w:p w:rsidR="0073541C" w:rsidRDefault="0073541C" w:rsidP="000267F2">
      <w:pPr>
        <w:rPr>
          <w:rFonts w:ascii="Times New Roman" w:hAnsi="Times New Roman" w:cs="Times New Roman"/>
          <w:b/>
          <w:sz w:val="24"/>
          <w:szCs w:val="24"/>
        </w:rPr>
      </w:pPr>
    </w:p>
    <w:p w:rsidR="0073541C" w:rsidRDefault="0073541C" w:rsidP="000267F2">
      <w:pPr>
        <w:rPr>
          <w:rFonts w:ascii="Times New Roman" w:hAnsi="Times New Roman" w:cs="Times New Roman"/>
          <w:b/>
          <w:sz w:val="24"/>
          <w:szCs w:val="24"/>
        </w:rPr>
      </w:pPr>
    </w:p>
    <w:p w:rsidR="0073541C" w:rsidRDefault="0073541C" w:rsidP="000267F2">
      <w:pPr>
        <w:rPr>
          <w:rFonts w:ascii="Times New Roman" w:hAnsi="Times New Roman" w:cs="Times New Roman"/>
          <w:b/>
          <w:sz w:val="24"/>
          <w:szCs w:val="24"/>
        </w:rPr>
      </w:pPr>
    </w:p>
    <w:p w:rsidR="0073541C" w:rsidRDefault="0073541C" w:rsidP="000267F2">
      <w:pPr>
        <w:rPr>
          <w:rFonts w:ascii="Times New Roman" w:hAnsi="Times New Roman" w:cs="Times New Roman"/>
          <w:b/>
          <w:sz w:val="24"/>
          <w:szCs w:val="24"/>
        </w:rPr>
      </w:pPr>
    </w:p>
    <w:p w:rsidR="0073541C" w:rsidRDefault="0073541C" w:rsidP="000267F2">
      <w:pPr>
        <w:rPr>
          <w:rFonts w:ascii="Times New Roman" w:hAnsi="Times New Roman" w:cs="Times New Roman"/>
          <w:b/>
          <w:sz w:val="24"/>
          <w:szCs w:val="24"/>
        </w:rPr>
      </w:pPr>
    </w:p>
    <w:p w:rsidR="0073541C" w:rsidRDefault="0073541C" w:rsidP="000267F2">
      <w:pPr>
        <w:rPr>
          <w:rFonts w:ascii="Times New Roman" w:hAnsi="Times New Roman" w:cs="Times New Roman"/>
          <w:b/>
          <w:sz w:val="24"/>
          <w:szCs w:val="24"/>
        </w:rPr>
      </w:pPr>
    </w:p>
    <w:p w:rsidR="00A1709C" w:rsidRDefault="00A1709C" w:rsidP="002C12B3">
      <w:pPr>
        <w:rPr>
          <w:rFonts w:ascii="Times New Roman" w:hAnsi="Times New Roman" w:cs="Times New Roman"/>
          <w:b/>
          <w:sz w:val="24"/>
          <w:szCs w:val="24"/>
        </w:rPr>
      </w:pPr>
    </w:p>
    <w:p w:rsidR="002C12B3" w:rsidRDefault="002C12B3" w:rsidP="002C12B3">
      <w:pPr>
        <w:pStyle w:val="Heading1"/>
        <w:jc w:val="center"/>
      </w:pPr>
      <w:bookmarkStart w:id="0" w:name="_Toc404956972"/>
      <w:r>
        <w:lastRenderedPageBreak/>
        <w:t>Abstract</w:t>
      </w:r>
      <w:bookmarkEnd w:id="0"/>
    </w:p>
    <w:p w:rsidR="002C12B3" w:rsidRPr="00A1709C" w:rsidRDefault="002C12B3" w:rsidP="002C12B3">
      <w:pPr>
        <w:ind w:firstLine="720"/>
        <w:rPr>
          <w:rFonts w:ascii="Times New Roman" w:hAnsi="Times New Roman" w:cs="Times New Roman"/>
          <w:sz w:val="24"/>
          <w:szCs w:val="24"/>
        </w:rPr>
      </w:pPr>
      <w:r w:rsidRPr="00A1709C">
        <w:rPr>
          <w:rFonts w:ascii="Times New Roman" w:hAnsi="Times New Roman" w:cs="Times New Roman"/>
          <w:sz w:val="24"/>
          <w:szCs w:val="24"/>
        </w:rPr>
        <w:t xml:space="preserve">The document below will address </w:t>
      </w:r>
      <w:r>
        <w:rPr>
          <w:rFonts w:ascii="Times New Roman" w:hAnsi="Times New Roman" w:cs="Times New Roman"/>
          <w:sz w:val="24"/>
          <w:szCs w:val="24"/>
        </w:rPr>
        <w:t>the following functional and non-</w:t>
      </w:r>
      <w:r w:rsidRPr="00A1709C">
        <w:rPr>
          <w:rFonts w:ascii="Times New Roman" w:hAnsi="Times New Roman" w:cs="Times New Roman"/>
          <w:sz w:val="24"/>
          <w:szCs w:val="24"/>
        </w:rPr>
        <w:t>function</w:t>
      </w:r>
      <w:r>
        <w:rPr>
          <w:rFonts w:ascii="Times New Roman" w:hAnsi="Times New Roman" w:cs="Times New Roman"/>
          <w:sz w:val="24"/>
          <w:szCs w:val="24"/>
        </w:rPr>
        <w:t>al</w:t>
      </w:r>
      <w:r w:rsidRPr="00A1709C">
        <w:rPr>
          <w:rFonts w:ascii="Times New Roman" w:hAnsi="Times New Roman" w:cs="Times New Roman"/>
          <w:sz w:val="24"/>
          <w:szCs w:val="24"/>
        </w:rPr>
        <w:t xml:space="preserve"> requirements presented in the project. The use case diagram will exhibit the basic use cases the customer will apply within the system. Besides the functional requirements given by the customer, there are a few non-functional requirements the team has decided upon such as user accessibility, reliability, and application efficiency.</w:t>
      </w:r>
    </w:p>
    <w:p w:rsidR="002C12B3" w:rsidRDefault="002C12B3" w:rsidP="002C12B3">
      <w:pPr>
        <w:rPr>
          <w:rFonts w:ascii="Times New Roman" w:hAnsi="Times New Roman" w:cs="Times New Roman"/>
          <w:b/>
          <w:sz w:val="24"/>
          <w:szCs w:val="24"/>
        </w:rPr>
      </w:pPr>
      <w:r>
        <w:rPr>
          <w:rFonts w:ascii="Times New Roman" w:hAnsi="Times New Roman" w:cs="Times New Roman"/>
          <w:b/>
          <w:sz w:val="24"/>
          <w:szCs w:val="24"/>
        </w:rPr>
        <w:br w:type="page"/>
      </w:r>
    </w:p>
    <w:sdt>
      <w:sdtPr>
        <w:id w:val="-187931922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2296E" w:rsidRDefault="0012296E">
          <w:pPr>
            <w:pStyle w:val="TOCHeading"/>
          </w:pPr>
          <w:r>
            <w:t>Table of Contents</w:t>
          </w:r>
        </w:p>
        <w:p w:rsidR="0012296E" w:rsidRDefault="0012296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4956972" w:history="1">
            <w:r w:rsidRPr="00B86044">
              <w:rPr>
                <w:rStyle w:val="Hyperlink"/>
                <w:noProof/>
              </w:rPr>
              <w:t>Abstract</w:t>
            </w:r>
            <w:r>
              <w:rPr>
                <w:noProof/>
                <w:webHidden/>
              </w:rPr>
              <w:tab/>
            </w:r>
            <w:r>
              <w:rPr>
                <w:noProof/>
                <w:webHidden/>
              </w:rPr>
              <w:fldChar w:fldCharType="begin"/>
            </w:r>
            <w:r>
              <w:rPr>
                <w:noProof/>
                <w:webHidden/>
              </w:rPr>
              <w:instrText xml:space="preserve"> PAGEREF _Toc404956972 \h </w:instrText>
            </w:r>
            <w:r>
              <w:rPr>
                <w:noProof/>
                <w:webHidden/>
              </w:rPr>
            </w:r>
            <w:r>
              <w:rPr>
                <w:noProof/>
                <w:webHidden/>
              </w:rPr>
              <w:fldChar w:fldCharType="separate"/>
            </w:r>
            <w:r>
              <w:rPr>
                <w:noProof/>
                <w:webHidden/>
              </w:rPr>
              <w:t>2</w:t>
            </w:r>
            <w:r>
              <w:rPr>
                <w:noProof/>
                <w:webHidden/>
              </w:rPr>
              <w:fldChar w:fldCharType="end"/>
            </w:r>
          </w:hyperlink>
        </w:p>
        <w:p w:rsidR="0012296E" w:rsidRDefault="0012296E">
          <w:pPr>
            <w:pStyle w:val="TOC1"/>
            <w:tabs>
              <w:tab w:val="right" w:leader="dot" w:pos="9350"/>
            </w:tabs>
            <w:rPr>
              <w:rFonts w:eastAsiaTheme="minorEastAsia"/>
              <w:noProof/>
            </w:rPr>
          </w:pPr>
          <w:hyperlink w:anchor="_Toc404956973" w:history="1">
            <w:r w:rsidRPr="00B86044">
              <w:rPr>
                <w:rStyle w:val="Hyperlink"/>
                <w:noProof/>
              </w:rPr>
              <w:t>List of Figures</w:t>
            </w:r>
            <w:r>
              <w:rPr>
                <w:noProof/>
                <w:webHidden/>
              </w:rPr>
              <w:tab/>
            </w:r>
            <w:r>
              <w:rPr>
                <w:noProof/>
                <w:webHidden/>
              </w:rPr>
              <w:fldChar w:fldCharType="begin"/>
            </w:r>
            <w:r>
              <w:rPr>
                <w:noProof/>
                <w:webHidden/>
              </w:rPr>
              <w:instrText xml:space="preserve"> PAGEREF _Toc404956973 \h </w:instrText>
            </w:r>
            <w:r>
              <w:rPr>
                <w:noProof/>
                <w:webHidden/>
              </w:rPr>
            </w:r>
            <w:r>
              <w:rPr>
                <w:noProof/>
                <w:webHidden/>
              </w:rPr>
              <w:fldChar w:fldCharType="separate"/>
            </w:r>
            <w:r>
              <w:rPr>
                <w:noProof/>
                <w:webHidden/>
              </w:rPr>
              <w:t>3</w:t>
            </w:r>
            <w:r>
              <w:rPr>
                <w:noProof/>
                <w:webHidden/>
              </w:rPr>
              <w:fldChar w:fldCharType="end"/>
            </w:r>
          </w:hyperlink>
        </w:p>
        <w:p w:rsidR="0012296E" w:rsidRDefault="0012296E">
          <w:pPr>
            <w:pStyle w:val="TOC1"/>
            <w:tabs>
              <w:tab w:val="right" w:leader="dot" w:pos="9350"/>
            </w:tabs>
            <w:rPr>
              <w:rFonts w:eastAsiaTheme="minorEastAsia"/>
              <w:noProof/>
            </w:rPr>
          </w:pPr>
          <w:hyperlink w:anchor="_Toc404956974" w:history="1">
            <w:r w:rsidRPr="00B86044">
              <w:rPr>
                <w:rStyle w:val="Hyperlink"/>
                <w:noProof/>
              </w:rPr>
              <w:t>List of Tables</w:t>
            </w:r>
            <w:r>
              <w:rPr>
                <w:noProof/>
                <w:webHidden/>
              </w:rPr>
              <w:tab/>
            </w:r>
            <w:r>
              <w:rPr>
                <w:noProof/>
                <w:webHidden/>
              </w:rPr>
              <w:fldChar w:fldCharType="begin"/>
            </w:r>
            <w:r>
              <w:rPr>
                <w:noProof/>
                <w:webHidden/>
              </w:rPr>
              <w:instrText xml:space="preserve"> PAGEREF _Toc404956974 \h </w:instrText>
            </w:r>
            <w:r>
              <w:rPr>
                <w:noProof/>
                <w:webHidden/>
              </w:rPr>
            </w:r>
            <w:r>
              <w:rPr>
                <w:noProof/>
                <w:webHidden/>
              </w:rPr>
              <w:fldChar w:fldCharType="separate"/>
            </w:r>
            <w:r>
              <w:rPr>
                <w:noProof/>
                <w:webHidden/>
              </w:rPr>
              <w:t>3</w:t>
            </w:r>
            <w:r>
              <w:rPr>
                <w:noProof/>
                <w:webHidden/>
              </w:rPr>
              <w:fldChar w:fldCharType="end"/>
            </w:r>
          </w:hyperlink>
        </w:p>
        <w:p w:rsidR="0012296E" w:rsidRDefault="0012296E">
          <w:pPr>
            <w:pStyle w:val="TOC1"/>
            <w:tabs>
              <w:tab w:val="right" w:leader="dot" w:pos="9350"/>
            </w:tabs>
            <w:rPr>
              <w:rFonts w:eastAsiaTheme="minorEastAsia"/>
              <w:noProof/>
            </w:rPr>
          </w:pPr>
          <w:hyperlink w:anchor="_Toc404956975" w:history="1">
            <w:r w:rsidRPr="00B86044">
              <w:rPr>
                <w:rStyle w:val="Hyperlink"/>
                <w:noProof/>
              </w:rPr>
              <w:t>RATIONALE</w:t>
            </w:r>
            <w:r>
              <w:rPr>
                <w:noProof/>
                <w:webHidden/>
              </w:rPr>
              <w:tab/>
            </w:r>
            <w:r>
              <w:rPr>
                <w:noProof/>
                <w:webHidden/>
              </w:rPr>
              <w:fldChar w:fldCharType="begin"/>
            </w:r>
            <w:r>
              <w:rPr>
                <w:noProof/>
                <w:webHidden/>
              </w:rPr>
              <w:instrText xml:space="preserve"> PAGEREF _Toc404956975 \h </w:instrText>
            </w:r>
            <w:r>
              <w:rPr>
                <w:noProof/>
                <w:webHidden/>
              </w:rPr>
            </w:r>
            <w:r>
              <w:rPr>
                <w:noProof/>
                <w:webHidden/>
              </w:rPr>
              <w:fldChar w:fldCharType="separate"/>
            </w:r>
            <w:r>
              <w:rPr>
                <w:noProof/>
                <w:webHidden/>
              </w:rPr>
              <w:t>6</w:t>
            </w:r>
            <w:r>
              <w:rPr>
                <w:noProof/>
                <w:webHidden/>
              </w:rPr>
              <w:fldChar w:fldCharType="end"/>
            </w:r>
          </w:hyperlink>
        </w:p>
        <w:p w:rsidR="0012296E" w:rsidRDefault="0012296E">
          <w:pPr>
            <w:pStyle w:val="TOC1"/>
            <w:tabs>
              <w:tab w:val="right" w:leader="dot" w:pos="9350"/>
            </w:tabs>
            <w:rPr>
              <w:rFonts w:eastAsiaTheme="minorEastAsia"/>
              <w:noProof/>
            </w:rPr>
          </w:pPr>
          <w:hyperlink w:anchor="_Toc404956976" w:history="1">
            <w:r w:rsidRPr="00B86044">
              <w:rPr>
                <w:rStyle w:val="Hyperlink"/>
                <w:noProof/>
              </w:rPr>
              <w:t>NON-FUNCTIONAL REQUIREMENTS</w:t>
            </w:r>
            <w:r>
              <w:rPr>
                <w:noProof/>
                <w:webHidden/>
              </w:rPr>
              <w:tab/>
            </w:r>
            <w:r>
              <w:rPr>
                <w:noProof/>
                <w:webHidden/>
              </w:rPr>
              <w:fldChar w:fldCharType="begin"/>
            </w:r>
            <w:r>
              <w:rPr>
                <w:noProof/>
                <w:webHidden/>
              </w:rPr>
              <w:instrText xml:space="preserve"> PAGEREF _Toc404956976 \h </w:instrText>
            </w:r>
            <w:r>
              <w:rPr>
                <w:noProof/>
                <w:webHidden/>
              </w:rPr>
            </w:r>
            <w:r>
              <w:rPr>
                <w:noProof/>
                <w:webHidden/>
              </w:rPr>
              <w:fldChar w:fldCharType="separate"/>
            </w:r>
            <w:r>
              <w:rPr>
                <w:noProof/>
                <w:webHidden/>
              </w:rPr>
              <w:t>6</w:t>
            </w:r>
            <w:r>
              <w:rPr>
                <w:noProof/>
                <w:webHidden/>
              </w:rPr>
              <w:fldChar w:fldCharType="end"/>
            </w:r>
          </w:hyperlink>
        </w:p>
        <w:p w:rsidR="0012296E" w:rsidRDefault="0012296E">
          <w:pPr>
            <w:pStyle w:val="TOC1"/>
            <w:tabs>
              <w:tab w:val="right" w:leader="dot" w:pos="9350"/>
            </w:tabs>
            <w:rPr>
              <w:rFonts w:eastAsiaTheme="minorEastAsia"/>
              <w:noProof/>
            </w:rPr>
          </w:pPr>
          <w:hyperlink w:anchor="_Toc404956977" w:history="1">
            <w:r w:rsidRPr="00B86044">
              <w:rPr>
                <w:rStyle w:val="Hyperlink"/>
                <w:noProof/>
              </w:rPr>
              <w:t>REFERENCES</w:t>
            </w:r>
            <w:r>
              <w:rPr>
                <w:noProof/>
                <w:webHidden/>
              </w:rPr>
              <w:tab/>
            </w:r>
            <w:r>
              <w:rPr>
                <w:noProof/>
                <w:webHidden/>
              </w:rPr>
              <w:fldChar w:fldCharType="begin"/>
            </w:r>
            <w:r>
              <w:rPr>
                <w:noProof/>
                <w:webHidden/>
              </w:rPr>
              <w:instrText xml:space="preserve"> PAGEREF _Toc404956977 \h </w:instrText>
            </w:r>
            <w:r>
              <w:rPr>
                <w:noProof/>
                <w:webHidden/>
              </w:rPr>
            </w:r>
            <w:r>
              <w:rPr>
                <w:noProof/>
                <w:webHidden/>
              </w:rPr>
              <w:fldChar w:fldCharType="separate"/>
            </w:r>
            <w:r>
              <w:rPr>
                <w:noProof/>
                <w:webHidden/>
              </w:rPr>
              <w:t>6</w:t>
            </w:r>
            <w:r>
              <w:rPr>
                <w:noProof/>
                <w:webHidden/>
              </w:rPr>
              <w:fldChar w:fldCharType="end"/>
            </w:r>
          </w:hyperlink>
        </w:p>
        <w:p w:rsidR="0012296E" w:rsidRDefault="0012296E">
          <w:r>
            <w:rPr>
              <w:b/>
              <w:bCs/>
              <w:noProof/>
            </w:rPr>
            <w:fldChar w:fldCharType="end"/>
          </w:r>
        </w:p>
      </w:sdtContent>
    </w:sdt>
    <w:p w:rsidR="002C12B3" w:rsidRDefault="002C12B3" w:rsidP="002C12B3">
      <w:bookmarkStart w:id="1" w:name="_GoBack"/>
      <w:bookmarkEnd w:id="1"/>
    </w:p>
    <w:p w:rsidR="0012296E" w:rsidRDefault="0012296E" w:rsidP="0012296E">
      <w:pPr>
        <w:pStyle w:val="Heading1"/>
      </w:pPr>
      <w:bookmarkStart w:id="2" w:name="_Toc404956973"/>
      <w:r>
        <w:t>List of Figures</w:t>
      </w:r>
      <w:bookmarkEnd w:id="2"/>
    </w:p>
    <w:p w:rsidR="0012296E" w:rsidRDefault="0012296E">
      <w:pPr>
        <w:pStyle w:val="TableofFigures"/>
        <w:tabs>
          <w:tab w:val="right" w:leader="dot" w:pos="9350"/>
        </w:tabs>
        <w:rPr>
          <w:noProof/>
        </w:rPr>
      </w:pPr>
      <w:r>
        <w:fldChar w:fldCharType="begin"/>
      </w:r>
      <w:r>
        <w:instrText xml:space="preserve"> TOC \h \z \c "Figure" </w:instrText>
      </w:r>
      <w:r>
        <w:fldChar w:fldCharType="separate"/>
      </w:r>
      <w:hyperlink w:anchor="_Toc404956836" w:history="1">
        <w:r w:rsidRPr="00F53EA3">
          <w:rPr>
            <w:rStyle w:val="Hyperlink"/>
            <w:noProof/>
          </w:rPr>
          <w:t>Figure 1: Room Storage Use Case</w:t>
        </w:r>
        <w:r>
          <w:rPr>
            <w:noProof/>
            <w:webHidden/>
          </w:rPr>
          <w:tab/>
        </w:r>
        <w:r>
          <w:rPr>
            <w:noProof/>
            <w:webHidden/>
          </w:rPr>
          <w:fldChar w:fldCharType="begin"/>
        </w:r>
        <w:r>
          <w:rPr>
            <w:noProof/>
            <w:webHidden/>
          </w:rPr>
          <w:instrText xml:space="preserve"> PAGEREF _Toc404956836 \h </w:instrText>
        </w:r>
        <w:r>
          <w:rPr>
            <w:noProof/>
            <w:webHidden/>
          </w:rPr>
        </w:r>
        <w:r>
          <w:rPr>
            <w:noProof/>
            <w:webHidden/>
          </w:rPr>
          <w:fldChar w:fldCharType="separate"/>
        </w:r>
        <w:r>
          <w:rPr>
            <w:noProof/>
            <w:webHidden/>
          </w:rPr>
          <w:t>4</w:t>
        </w:r>
        <w:r>
          <w:rPr>
            <w:noProof/>
            <w:webHidden/>
          </w:rPr>
          <w:fldChar w:fldCharType="end"/>
        </w:r>
      </w:hyperlink>
    </w:p>
    <w:p w:rsidR="0012296E" w:rsidRDefault="0012296E" w:rsidP="002C12B3">
      <w:r>
        <w:fldChar w:fldCharType="end"/>
      </w:r>
    </w:p>
    <w:p w:rsidR="0012296E" w:rsidRPr="002C12B3" w:rsidRDefault="0012296E" w:rsidP="0012296E">
      <w:pPr>
        <w:pStyle w:val="Heading1"/>
      </w:pPr>
      <w:bookmarkStart w:id="3" w:name="_Toc404956974"/>
      <w:r>
        <w:t>List of Tables</w:t>
      </w:r>
      <w:bookmarkEnd w:id="3"/>
    </w:p>
    <w:p w:rsidR="0012296E" w:rsidRDefault="0012296E">
      <w:pPr>
        <w:pStyle w:val="TableofFigures"/>
        <w:tabs>
          <w:tab w:val="right" w:leader="dot" w:pos="9350"/>
        </w:tabs>
        <w:rPr>
          <w:rFonts w:eastAsiaTheme="minorEastAsia"/>
          <w:noProof/>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\h \z \c "Table" </w:instrText>
      </w:r>
      <w:r>
        <w:rPr>
          <w:rFonts w:ascii="Times New Roman" w:hAnsi="Times New Roman" w:cs="Times New Roman"/>
          <w:b/>
          <w:sz w:val="24"/>
          <w:szCs w:val="24"/>
        </w:rPr>
        <w:fldChar w:fldCharType="separate"/>
      </w:r>
      <w:hyperlink w:anchor="_Toc404956848" w:history="1">
        <w:r w:rsidRPr="00E13DF9">
          <w:rPr>
            <w:rStyle w:val="Hyperlink"/>
            <w:noProof/>
          </w:rPr>
          <w:t>Table 1- Use Case: Request Room</w:t>
        </w:r>
        <w:r>
          <w:rPr>
            <w:noProof/>
            <w:webHidden/>
          </w:rPr>
          <w:tab/>
        </w:r>
        <w:r>
          <w:rPr>
            <w:noProof/>
            <w:webHidden/>
          </w:rPr>
          <w:fldChar w:fldCharType="begin"/>
        </w:r>
        <w:r>
          <w:rPr>
            <w:noProof/>
            <w:webHidden/>
          </w:rPr>
          <w:instrText xml:space="preserve"> PAGEREF _Toc404956848 \h </w:instrText>
        </w:r>
        <w:r>
          <w:rPr>
            <w:noProof/>
            <w:webHidden/>
          </w:rPr>
        </w:r>
        <w:r>
          <w:rPr>
            <w:noProof/>
            <w:webHidden/>
          </w:rPr>
          <w:fldChar w:fldCharType="separate"/>
        </w:r>
        <w:r>
          <w:rPr>
            <w:noProof/>
            <w:webHidden/>
          </w:rPr>
          <w:t>5</w:t>
        </w:r>
        <w:r>
          <w:rPr>
            <w:noProof/>
            <w:webHidden/>
          </w:rPr>
          <w:fldChar w:fldCharType="end"/>
        </w:r>
      </w:hyperlink>
    </w:p>
    <w:p w:rsidR="0012296E" w:rsidRDefault="0012296E">
      <w:pPr>
        <w:pStyle w:val="TableofFigures"/>
        <w:tabs>
          <w:tab w:val="right" w:leader="dot" w:pos="9350"/>
        </w:tabs>
        <w:rPr>
          <w:rFonts w:eastAsiaTheme="minorEastAsia"/>
          <w:noProof/>
        </w:rPr>
      </w:pPr>
      <w:hyperlink w:anchor="_Toc404956849" w:history="1">
        <w:r w:rsidRPr="00E13DF9">
          <w:rPr>
            <w:rStyle w:val="Hyperlink"/>
            <w:noProof/>
          </w:rPr>
          <w:t>Table 2 – Administrator Login</w:t>
        </w:r>
        <w:r>
          <w:rPr>
            <w:noProof/>
            <w:webHidden/>
          </w:rPr>
          <w:tab/>
        </w:r>
        <w:r>
          <w:rPr>
            <w:noProof/>
            <w:webHidden/>
          </w:rPr>
          <w:fldChar w:fldCharType="begin"/>
        </w:r>
        <w:r>
          <w:rPr>
            <w:noProof/>
            <w:webHidden/>
          </w:rPr>
          <w:instrText xml:space="preserve"> PAGEREF _Toc404956849 \h </w:instrText>
        </w:r>
        <w:r>
          <w:rPr>
            <w:noProof/>
            <w:webHidden/>
          </w:rPr>
        </w:r>
        <w:r>
          <w:rPr>
            <w:noProof/>
            <w:webHidden/>
          </w:rPr>
          <w:fldChar w:fldCharType="separate"/>
        </w:r>
        <w:r>
          <w:rPr>
            <w:noProof/>
            <w:webHidden/>
          </w:rPr>
          <w:t>5</w:t>
        </w:r>
        <w:r>
          <w:rPr>
            <w:noProof/>
            <w:webHidden/>
          </w:rPr>
          <w:fldChar w:fldCharType="end"/>
        </w:r>
      </w:hyperlink>
    </w:p>
    <w:p w:rsidR="0012296E" w:rsidRDefault="0012296E">
      <w:pPr>
        <w:pStyle w:val="TableofFigures"/>
        <w:tabs>
          <w:tab w:val="right" w:leader="dot" w:pos="9350"/>
        </w:tabs>
        <w:rPr>
          <w:rFonts w:eastAsiaTheme="minorEastAsia"/>
          <w:noProof/>
        </w:rPr>
      </w:pPr>
      <w:hyperlink w:anchor="_Toc404956850" w:history="1">
        <w:r w:rsidRPr="00E13DF9">
          <w:rPr>
            <w:rStyle w:val="Hyperlink"/>
            <w:noProof/>
          </w:rPr>
          <w:t>Table 3 - Accept/Deny Request</w:t>
        </w:r>
        <w:r>
          <w:rPr>
            <w:noProof/>
            <w:webHidden/>
          </w:rPr>
          <w:tab/>
        </w:r>
        <w:r>
          <w:rPr>
            <w:noProof/>
            <w:webHidden/>
          </w:rPr>
          <w:fldChar w:fldCharType="begin"/>
        </w:r>
        <w:r>
          <w:rPr>
            <w:noProof/>
            <w:webHidden/>
          </w:rPr>
          <w:instrText xml:space="preserve"> PAGEREF _Toc404956850 \h </w:instrText>
        </w:r>
        <w:r>
          <w:rPr>
            <w:noProof/>
            <w:webHidden/>
          </w:rPr>
        </w:r>
        <w:r>
          <w:rPr>
            <w:noProof/>
            <w:webHidden/>
          </w:rPr>
          <w:fldChar w:fldCharType="separate"/>
        </w:r>
        <w:r>
          <w:rPr>
            <w:noProof/>
            <w:webHidden/>
          </w:rPr>
          <w:t>6</w:t>
        </w:r>
        <w:r>
          <w:rPr>
            <w:noProof/>
            <w:webHidden/>
          </w:rPr>
          <w:fldChar w:fldCharType="end"/>
        </w:r>
      </w:hyperlink>
    </w:p>
    <w:p w:rsidR="002C12B3" w:rsidRDefault="0012296E">
      <w:pPr>
        <w:rPr>
          <w:rFonts w:ascii="Times New Roman" w:hAnsi="Times New Roman" w:cs="Times New Roman"/>
          <w:b/>
          <w:sz w:val="24"/>
          <w:szCs w:val="24"/>
        </w:rPr>
      </w:pPr>
      <w:r>
        <w:rPr>
          <w:rFonts w:ascii="Times New Roman" w:hAnsi="Times New Roman" w:cs="Times New Roman"/>
          <w:b/>
          <w:sz w:val="24"/>
          <w:szCs w:val="24"/>
        </w:rPr>
        <w:fldChar w:fldCharType="end"/>
      </w:r>
      <w:r w:rsidR="002C12B3">
        <w:rPr>
          <w:rFonts w:ascii="Times New Roman" w:hAnsi="Times New Roman" w:cs="Times New Roman"/>
          <w:b/>
          <w:sz w:val="24"/>
          <w:szCs w:val="24"/>
        </w:rPr>
        <w:br w:type="page"/>
      </w:r>
    </w:p>
    <w:p w:rsidR="00A1709C" w:rsidRDefault="00A1709C" w:rsidP="00C62C0B">
      <w:pPr>
        <w:jc w:val="center"/>
        <w:rPr>
          <w:rFonts w:ascii="Times New Roman" w:hAnsi="Times New Roman" w:cs="Times New Roman"/>
          <w:b/>
          <w:sz w:val="24"/>
          <w:szCs w:val="24"/>
        </w:rPr>
      </w:pPr>
    </w:p>
    <w:p w:rsidR="00A1709C" w:rsidRDefault="00A1709C" w:rsidP="00C62C0B">
      <w:pPr>
        <w:jc w:val="center"/>
        <w:rPr>
          <w:rFonts w:ascii="Times New Roman" w:hAnsi="Times New Roman" w:cs="Times New Roman"/>
          <w:b/>
          <w:sz w:val="24"/>
          <w:szCs w:val="24"/>
        </w:rPr>
      </w:pPr>
    </w:p>
    <w:p w:rsidR="000267F2" w:rsidRDefault="000267F2" w:rsidP="00C62C0B">
      <w:pPr>
        <w:jc w:val="center"/>
        <w:rPr>
          <w:rFonts w:ascii="Times New Roman" w:hAnsi="Times New Roman" w:cs="Times New Roman"/>
          <w:b/>
          <w:sz w:val="24"/>
          <w:szCs w:val="24"/>
        </w:rPr>
      </w:pPr>
      <w:r w:rsidRPr="00C62C0B">
        <w:rPr>
          <w:rFonts w:ascii="Times New Roman" w:hAnsi="Times New Roman" w:cs="Times New Roman"/>
          <w:b/>
          <w:sz w:val="24"/>
          <w:szCs w:val="24"/>
        </w:rPr>
        <w:t>USE CASE DIAGRAM</w:t>
      </w:r>
    </w:p>
    <w:p w:rsidR="003A6FC8" w:rsidRPr="00C62C0B" w:rsidRDefault="003A6FC8" w:rsidP="00C62C0B">
      <w:pPr>
        <w:jc w:val="center"/>
        <w:rPr>
          <w:rFonts w:ascii="Times New Roman" w:hAnsi="Times New Roman" w:cs="Times New Roman"/>
          <w:b/>
          <w:sz w:val="24"/>
          <w:szCs w:val="24"/>
        </w:rPr>
      </w:pPr>
      <w:r>
        <w:rPr>
          <w:noProof/>
        </w:rPr>
        <mc:AlternateContent>
          <mc:Choice Requires="wpc">
            <w:drawing>
              <wp:anchor distT="0" distB="0" distL="114300" distR="114300" simplePos="0" relativeHeight="251659776" behindDoc="1" locked="0" layoutInCell="1" allowOverlap="1" wp14:anchorId="2C0ECCF9" wp14:editId="4EDA24F4">
                <wp:simplePos x="0" y="0"/>
                <wp:positionH relativeFrom="character">
                  <wp:posOffset>-3358515</wp:posOffset>
                </wp:positionH>
                <wp:positionV relativeFrom="line">
                  <wp:posOffset>163830</wp:posOffset>
                </wp:positionV>
                <wp:extent cx="5838825" cy="5114925"/>
                <wp:effectExtent l="0" t="0" r="0" b="0"/>
                <wp:wrapTight wrapText="bothSides">
                  <wp:wrapPolygon edited="0">
                    <wp:start x="1057" y="0"/>
                    <wp:lineTo x="1057" y="1126"/>
                    <wp:lineTo x="3665" y="1368"/>
                    <wp:lineTo x="3101" y="1689"/>
                    <wp:lineTo x="3030" y="3298"/>
                    <wp:lineTo x="3171" y="3781"/>
                    <wp:lineTo x="3594" y="3861"/>
                    <wp:lineTo x="3030" y="5149"/>
                    <wp:lineTo x="2396" y="5390"/>
                    <wp:lineTo x="2326" y="6516"/>
                    <wp:lineTo x="14165" y="7723"/>
                    <wp:lineTo x="14658" y="9010"/>
                    <wp:lineTo x="14658" y="9091"/>
                    <wp:lineTo x="15997" y="10297"/>
                    <wp:lineTo x="9514" y="10780"/>
                    <wp:lineTo x="7188" y="11102"/>
                    <wp:lineTo x="7188" y="11584"/>
                    <wp:lineTo x="6413" y="12147"/>
                    <wp:lineTo x="5567" y="12872"/>
                    <wp:lineTo x="4792" y="14159"/>
                    <wp:lineTo x="3242" y="15446"/>
                    <wp:lineTo x="3171" y="16089"/>
                    <wp:lineTo x="3242" y="16411"/>
                    <wp:lineTo x="3665" y="16733"/>
                    <wp:lineTo x="3030" y="17135"/>
                    <wp:lineTo x="3030" y="17216"/>
                    <wp:lineTo x="3453" y="18020"/>
                    <wp:lineTo x="1691" y="19307"/>
                    <wp:lineTo x="1691" y="20514"/>
                    <wp:lineTo x="5849" y="20514"/>
                    <wp:lineTo x="5849" y="19307"/>
                    <wp:lineTo x="4228" y="18020"/>
                    <wp:lineTo x="5920" y="16733"/>
                    <wp:lineTo x="10219" y="16733"/>
                    <wp:lineTo x="12544" y="16250"/>
                    <wp:lineTo x="12474" y="15446"/>
                    <wp:lineTo x="18675" y="15446"/>
                    <wp:lineTo x="20719" y="15124"/>
                    <wp:lineTo x="20649" y="14159"/>
                    <wp:lineTo x="19239" y="12308"/>
                    <wp:lineTo x="19169" y="11987"/>
                    <wp:lineTo x="18605" y="11584"/>
                    <wp:lineTo x="18887" y="11584"/>
                    <wp:lineTo x="19098" y="10780"/>
                    <wp:lineTo x="19098" y="10217"/>
                    <wp:lineTo x="15081" y="9010"/>
                    <wp:lineTo x="14517" y="7723"/>
                    <wp:lineTo x="14799" y="7723"/>
                    <wp:lineTo x="17195" y="6597"/>
                    <wp:lineTo x="17266" y="6436"/>
                    <wp:lineTo x="16984" y="6034"/>
                    <wp:lineTo x="16138" y="5149"/>
                    <wp:lineTo x="16561" y="5149"/>
                    <wp:lineTo x="17407" y="4264"/>
                    <wp:lineTo x="17407" y="3701"/>
                    <wp:lineTo x="16420" y="2977"/>
                    <wp:lineTo x="15363" y="2574"/>
                    <wp:lineTo x="15997" y="2574"/>
                    <wp:lineTo x="17195" y="1689"/>
                    <wp:lineTo x="17266" y="402"/>
                    <wp:lineTo x="14799" y="80"/>
                    <wp:lineTo x="7118" y="0"/>
                    <wp:lineTo x="1057" y="0"/>
                  </wp:wrapPolygon>
                </wp:wrapTight>
                <wp:docPr id="117" name="Canvas 1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68" name="Group 55"/>
                        <wpg:cNvGrpSpPr>
                          <a:grpSpLocks/>
                        </wpg:cNvGrpSpPr>
                        <wpg:grpSpPr bwMode="auto">
                          <a:xfrm>
                            <a:off x="838142" y="342630"/>
                            <a:ext cx="380560" cy="866894"/>
                            <a:chOff x="3035" y="3527"/>
                            <a:chExt cx="461" cy="1050"/>
                          </a:xfrm>
                        </wpg:grpSpPr>
                        <wps:wsp>
                          <wps:cNvPr id="69" name="AutoShape 56"/>
                          <wps:cNvSpPr>
                            <a:spLocks noChangeArrowheads="1"/>
                          </wps:cNvSpPr>
                          <wps:spPr bwMode="auto">
                            <a:xfrm>
                              <a:off x="3081" y="3527"/>
                              <a:ext cx="358" cy="358"/>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0" name="AutoShape 57"/>
                          <wps:cNvCnPr>
                            <a:cxnSpLocks noChangeShapeType="1"/>
                            <a:stCxn id="69" idx="4"/>
                          </wps:cNvCnPr>
                          <wps:spPr bwMode="auto">
                            <a:xfrm>
                              <a:off x="3260" y="3885"/>
                              <a:ext cx="1" cy="4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AutoShape 58"/>
                          <wps:cNvCnPr>
                            <a:cxnSpLocks noChangeShapeType="1"/>
                          </wps:cNvCnPr>
                          <wps:spPr bwMode="auto">
                            <a:xfrm flipH="1">
                              <a:off x="3069" y="4197"/>
                              <a:ext cx="208"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AutoShape 59"/>
                          <wps:cNvCnPr>
                            <a:cxnSpLocks noChangeShapeType="1"/>
                          </wps:cNvCnPr>
                          <wps:spPr bwMode="auto">
                            <a:xfrm flipH="1" flipV="1">
                              <a:off x="3242" y="4197"/>
                              <a:ext cx="254"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AutoShape 60"/>
                          <wps:cNvCnPr>
                            <a:cxnSpLocks noChangeShapeType="1"/>
                          </wps:cNvCnPr>
                          <wps:spPr bwMode="auto">
                            <a:xfrm>
                              <a:off x="3035" y="4047"/>
                              <a:ext cx="427"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74" name="Text Box 61"/>
                        <wps:cNvSpPr txBox="1">
                          <a:spLocks noChangeArrowheads="1"/>
                        </wps:cNvSpPr>
                        <wps:spPr bwMode="auto">
                          <a:xfrm>
                            <a:off x="323850" y="0"/>
                            <a:ext cx="1552782" cy="247684"/>
                          </a:xfrm>
                          <a:prstGeom prst="rect">
                            <a:avLst/>
                          </a:prstGeom>
                          <a:solidFill>
                            <a:srgbClr val="FFFFFF"/>
                          </a:solidFill>
                          <a:ln w="9525">
                            <a:solidFill>
                              <a:srgbClr val="000000"/>
                            </a:solidFill>
                            <a:miter lim="800000"/>
                            <a:headEnd/>
                            <a:tailEnd/>
                          </a:ln>
                        </wps:spPr>
                        <wps:txbx>
                          <w:txbxContent>
                            <w:p w:rsidR="003A6FC8" w:rsidRDefault="003A6FC8" w:rsidP="003A6FC8">
                              <w:pPr>
                                <w:jc w:val="center"/>
                                <w:rPr>
                                  <w:b/>
                                </w:rPr>
                              </w:pPr>
                              <w:r>
                                <w:rPr>
                                  <w:b/>
                                </w:rPr>
                                <w:t>Use Cases (Scenarios)</w:t>
                              </w:r>
                            </w:p>
                            <w:p w:rsidR="003A6FC8" w:rsidRPr="0055710C" w:rsidRDefault="003A6FC8" w:rsidP="00AF705F">
                              <w:pPr>
                                <w:rPr>
                                  <w:b/>
                                </w:rPr>
                              </w:pPr>
                            </w:p>
                          </w:txbxContent>
                        </wps:txbx>
                        <wps:bodyPr rot="0" vert="horz" wrap="square" lIns="91440" tIns="45720" rIns="91440" bIns="45720" anchor="t" anchorCtr="0" upright="1">
                          <a:noAutofit/>
                        </wps:bodyPr>
                      </wps:wsp>
                      <wpg:wgp>
                        <wpg:cNvPr id="75" name="Group 62"/>
                        <wpg:cNvGrpSpPr>
                          <a:grpSpLocks/>
                        </wpg:cNvGrpSpPr>
                        <wpg:grpSpPr bwMode="auto">
                          <a:xfrm>
                            <a:off x="838142" y="3620316"/>
                            <a:ext cx="380560" cy="866894"/>
                            <a:chOff x="3035" y="3527"/>
                            <a:chExt cx="461" cy="1050"/>
                          </a:xfrm>
                        </wpg:grpSpPr>
                        <wps:wsp>
                          <wps:cNvPr id="76" name="AutoShape 63"/>
                          <wps:cNvSpPr>
                            <a:spLocks noChangeArrowheads="1"/>
                          </wps:cNvSpPr>
                          <wps:spPr bwMode="auto">
                            <a:xfrm>
                              <a:off x="3081" y="3527"/>
                              <a:ext cx="358" cy="358"/>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7" name="AutoShape 64"/>
                          <wps:cNvCnPr>
                            <a:cxnSpLocks noChangeShapeType="1"/>
                            <a:stCxn id="76" idx="4"/>
                          </wps:cNvCnPr>
                          <wps:spPr bwMode="auto">
                            <a:xfrm>
                              <a:off x="3260" y="3885"/>
                              <a:ext cx="1" cy="4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AutoShape 65"/>
                          <wps:cNvCnPr>
                            <a:cxnSpLocks noChangeShapeType="1"/>
                          </wps:cNvCnPr>
                          <wps:spPr bwMode="auto">
                            <a:xfrm flipH="1">
                              <a:off x="3069" y="4197"/>
                              <a:ext cx="208"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AutoShape 66"/>
                          <wps:cNvCnPr>
                            <a:cxnSpLocks noChangeShapeType="1"/>
                          </wps:cNvCnPr>
                          <wps:spPr bwMode="auto">
                            <a:xfrm flipH="1" flipV="1">
                              <a:off x="3242" y="4197"/>
                              <a:ext cx="254"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AutoShape 67"/>
                          <wps:cNvCnPr>
                            <a:cxnSpLocks noChangeShapeType="1"/>
                          </wps:cNvCnPr>
                          <wps:spPr bwMode="auto">
                            <a:xfrm>
                              <a:off x="3035" y="4047"/>
                              <a:ext cx="427"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1" name="Text Box 68"/>
                        <wps:cNvSpPr txBox="1">
                          <a:spLocks noChangeArrowheads="1"/>
                        </wps:cNvSpPr>
                        <wps:spPr bwMode="auto">
                          <a:xfrm>
                            <a:off x="666436" y="1276399"/>
                            <a:ext cx="667011" cy="247684"/>
                          </a:xfrm>
                          <a:prstGeom prst="rect">
                            <a:avLst/>
                          </a:prstGeom>
                          <a:solidFill>
                            <a:srgbClr val="FFFFFF"/>
                          </a:solidFill>
                          <a:ln w="9525">
                            <a:solidFill>
                              <a:srgbClr val="000000"/>
                            </a:solidFill>
                            <a:miter lim="800000"/>
                            <a:headEnd/>
                            <a:tailEnd/>
                          </a:ln>
                        </wps:spPr>
                        <wps:txbx>
                          <w:txbxContent>
                            <w:p w:rsidR="003A6FC8" w:rsidRDefault="003A6FC8" w:rsidP="003A6FC8">
                              <w:r>
                                <w:t>Student</w:t>
                              </w:r>
                            </w:p>
                          </w:txbxContent>
                        </wps:txbx>
                        <wps:bodyPr rot="0" vert="horz" wrap="square" lIns="91440" tIns="45720" rIns="91440" bIns="45720" anchor="t" anchorCtr="0" upright="1">
                          <a:noAutofit/>
                        </wps:bodyPr>
                      </wps:wsp>
                      <wps:wsp>
                        <wps:cNvPr id="82" name="Oval 69"/>
                        <wps:cNvSpPr>
                          <a:spLocks noChangeArrowheads="1"/>
                        </wps:cNvSpPr>
                        <wps:spPr bwMode="auto">
                          <a:xfrm>
                            <a:off x="1685940" y="428493"/>
                            <a:ext cx="847710" cy="467298"/>
                          </a:xfrm>
                          <a:prstGeom prst="ellipse">
                            <a:avLst/>
                          </a:prstGeom>
                          <a:solidFill>
                            <a:srgbClr val="FFFFFF"/>
                          </a:solidFill>
                          <a:ln w="9525">
                            <a:solidFill>
                              <a:srgbClr val="000000"/>
                            </a:solidFill>
                            <a:round/>
                            <a:headEnd/>
                            <a:tailEnd/>
                          </a:ln>
                        </wps:spPr>
                        <wps:txbx>
                          <w:txbxContent>
                            <w:p w:rsidR="003A6FC8" w:rsidRDefault="003A6FC8" w:rsidP="003A6FC8">
                              <w:r>
                                <w:t>Login</w:t>
                              </w:r>
                            </w:p>
                          </w:txbxContent>
                        </wps:txbx>
                        <wps:bodyPr rot="0" vert="horz" wrap="square" lIns="91440" tIns="45720" rIns="91440" bIns="45720" anchor="t" anchorCtr="0" upright="1">
                          <a:noAutofit/>
                        </wps:bodyPr>
                      </wps:wsp>
                      <wps:wsp>
                        <wps:cNvPr id="83" name="Oval 70"/>
                        <wps:cNvSpPr>
                          <a:spLocks noChangeArrowheads="1"/>
                        </wps:cNvSpPr>
                        <wps:spPr bwMode="auto">
                          <a:xfrm>
                            <a:off x="1923686" y="2562705"/>
                            <a:ext cx="1600662" cy="599396"/>
                          </a:xfrm>
                          <a:prstGeom prst="ellipse">
                            <a:avLst/>
                          </a:prstGeom>
                          <a:solidFill>
                            <a:srgbClr val="FFFFFF"/>
                          </a:solidFill>
                          <a:ln w="9525">
                            <a:solidFill>
                              <a:srgbClr val="000000"/>
                            </a:solidFill>
                            <a:round/>
                            <a:headEnd/>
                            <a:tailEnd/>
                          </a:ln>
                        </wps:spPr>
                        <wps:txbx>
                          <w:txbxContent>
                            <w:p w:rsidR="003A6FC8" w:rsidRDefault="003A6FC8" w:rsidP="003A6FC8">
                              <w:pPr>
                                <w:jc w:val="center"/>
                              </w:pPr>
                              <w:r>
                                <w:t>Accept room change requests</w:t>
                              </w:r>
                            </w:p>
                          </w:txbxContent>
                        </wps:txbx>
                        <wps:bodyPr rot="0" vert="horz" wrap="square" lIns="91440" tIns="45720" rIns="91440" bIns="45720" anchor="t" anchorCtr="0" upright="1">
                          <a:noAutofit/>
                        </wps:bodyPr>
                      </wps:wsp>
                      <wps:wsp>
                        <wps:cNvPr id="84" name="Oval 71"/>
                        <wps:cNvSpPr>
                          <a:spLocks noChangeArrowheads="1"/>
                        </wps:cNvSpPr>
                        <wps:spPr bwMode="auto">
                          <a:xfrm>
                            <a:off x="2115204" y="3239708"/>
                            <a:ext cx="1219276" cy="676178"/>
                          </a:xfrm>
                          <a:prstGeom prst="ellipse">
                            <a:avLst/>
                          </a:prstGeom>
                          <a:solidFill>
                            <a:srgbClr val="FFFFFF"/>
                          </a:solidFill>
                          <a:ln w="9525">
                            <a:solidFill>
                              <a:srgbClr val="000000"/>
                            </a:solidFill>
                            <a:round/>
                            <a:headEnd/>
                            <a:tailEnd/>
                          </a:ln>
                        </wps:spPr>
                        <wps:txbx>
                          <w:txbxContent>
                            <w:p w:rsidR="003A6FC8" w:rsidRDefault="003A6FC8" w:rsidP="003A6FC8">
                              <w:pPr>
                                <w:jc w:val="center"/>
                              </w:pPr>
                              <w:r>
                                <w:t>Edit student records</w:t>
                              </w:r>
                            </w:p>
                          </w:txbxContent>
                        </wps:txbx>
                        <wps:bodyPr rot="0" vert="horz" wrap="square" lIns="91440" tIns="45720" rIns="91440" bIns="45720" anchor="t" anchorCtr="0" upright="1">
                          <a:noAutofit/>
                        </wps:bodyPr>
                      </wps:wsp>
                      <wps:wsp>
                        <wps:cNvPr id="87" name="Oval 74"/>
                        <wps:cNvSpPr>
                          <a:spLocks noChangeArrowheads="1"/>
                        </wps:cNvSpPr>
                        <wps:spPr bwMode="auto">
                          <a:xfrm>
                            <a:off x="3114895" y="28896"/>
                            <a:ext cx="1476010" cy="580407"/>
                          </a:xfrm>
                          <a:prstGeom prst="ellipse">
                            <a:avLst/>
                          </a:prstGeom>
                          <a:solidFill>
                            <a:srgbClr val="FFFFFF"/>
                          </a:solidFill>
                          <a:ln w="9525">
                            <a:solidFill>
                              <a:srgbClr val="000000"/>
                            </a:solidFill>
                            <a:round/>
                            <a:headEnd/>
                            <a:tailEnd/>
                          </a:ln>
                        </wps:spPr>
                        <wps:txbx>
                          <w:txbxContent>
                            <w:p w:rsidR="003A6FC8" w:rsidRDefault="003A6FC8" w:rsidP="003A6FC8">
                              <w:pPr>
                                <w:jc w:val="center"/>
                              </w:pPr>
                              <w:r>
                                <w:t>Create new application</w:t>
                              </w:r>
                            </w:p>
                            <w:p w:rsidR="003A6FC8" w:rsidRDefault="003A6FC8"/>
                            <w:p w:rsidR="003A6FC8" w:rsidRDefault="003A6FC8" w:rsidP="00AF705F">
                              <w:r>
                                <w:t>Create new application</w:t>
                              </w:r>
                            </w:p>
                            <w:p w:rsidR="003A6FC8" w:rsidRDefault="003A6FC8"/>
                            <w:p w:rsidR="003A6FC8" w:rsidRDefault="003A6FC8" w:rsidP="00AF705F">
                              <w:r>
                                <w:t>Create new application</w:t>
                              </w:r>
                            </w:p>
                            <w:p w:rsidR="003A6FC8" w:rsidRDefault="003A6FC8"/>
                            <w:p w:rsidR="003A6FC8" w:rsidRDefault="003A6FC8" w:rsidP="00AF705F">
                              <w:r>
                                <w:t>Create new application</w:t>
                              </w:r>
                            </w:p>
                          </w:txbxContent>
                        </wps:txbx>
                        <wps:bodyPr rot="0" vert="horz" wrap="square" lIns="91440" tIns="45720" rIns="91440" bIns="45720" anchor="t" anchorCtr="0" upright="1">
                          <a:noAutofit/>
                        </wps:bodyPr>
                      </wps:wsp>
                      <wps:wsp>
                        <wps:cNvPr id="88" name="Oval 75"/>
                        <wps:cNvSpPr>
                          <a:spLocks noChangeArrowheads="1"/>
                        </wps:cNvSpPr>
                        <wps:spPr bwMode="auto">
                          <a:xfrm>
                            <a:off x="3104989" y="638199"/>
                            <a:ext cx="1542876" cy="619210"/>
                          </a:xfrm>
                          <a:prstGeom prst="ellipse">
                            <a:avLst/>
                          </a:prstGeom>
                          <a:solidFill>
                            <a:srgbClr val="FFFFFF"/>
                          </a:solidFill>
                          <a:ln w="9525">
                            <a:solidFill>
                              <a:srgbClr val="000000"/>
                            </a:solidFill>
                            <a:round/>
                            <a:headEnd/>
                            <a:tailEnd/>
                          </a:ln>
                        </wps:spPr>
                        <wps:txbx>
                          <w:txbxContent>
                            <w:p w:rsidR="003A6FC8" w:rsidRDefault="003A6FC8" w:rsidP="003A6FC8">
                              <w:pPr>
                                <w:jc w:val="center"/>
                              </w:pPr>
                              <w:r>
                                <w:t>Send room change request</w:t>
                              </w:r>
                            </w:p>
                            <w:p w:rsidR="003A6FC8" w:rsidRDefault="003A6FC8"/>
                            <w:p w:rsidR="003A6FC8" w:rsidRDefault="003A6FC8" w:rsidP="00AF705F">
                              <w:r>
                                <w:t>Send room change request</w:t>
                              </w:r>
                            </w:p>
                            <w:p w:rsidR="003A6FC8" w:rsidRDefault="003A6FC8"/>
                            <w:p w:rsidR="003A6FC8" w:rsidRDefault="003A6FC8" w:rsidP="00AF705F">
                              <w:r>
                                <w:t>Send room change request</w:t>
                              </w:r>
                            </w:p>
                            <w:p w:rsidR="003A6FC8" w:rsidRDefault="003A6FC8"/>
                            <w:p w:rsidR="003A6FC8" w:rsidRDefault="003A6FC8" w:rsidP="00AF705F">
                              <w:r>
                                <w:t>Send room change request</w:t>
                              </w:r>
                            </w:p>
                          </w:txbxContent>
                        </wps:txbx>
                        <wps:bodyPr rot="0" vert="horz" wrap="square" lIns="91440" tIns="45720" rIns="91440" bIns="45720" anchor="t" anchorCtr="0" upright="1">
                          <a:noAutofit/>
                        </wps:bodyPr>
                      </wps:wsp>
                      <wps:wsp>
                        <wps:cNvPr id="89" name="Text Box 76"/>
                        <wps:cNvSpPr txBox="1">
                          <a:spLocks noChangeArrowheads="1"/>
                        </wps:cNvSpPr>
                        <wps:spPr bwMode="auto">
                          <a:xfrm>
                            <a:off x="504637" y="4563167"/>
                            <a:ext cx="1047571" cy="256766"/>
                          </a:xfrm>
                          <a:prstGeom prst="rect">
                            <a:avLst/>
                          </a:prstGeom>
                          <a:solidFill>
                            <a:srgbClr val="FFFFFF"/>
                          </a:solidFill>
                          <a:ln w="9525">
                            <a:solidFill>
                              <a:srgbClr val="000000"/>
                            </a:solidFill>
                            <a:miter lim="800000"/>
                            <a:headEnd/>
                            <a:tailEnd/>
                          </a:ln>
                        </wps:spPr>
                        <wps:txbx>
                          <w:txbxContent>
                            <w:p w:rsidR="003A6FC8" w:rsidRDefault="003A6FC8" w:rsidP="003A6FC8">
                              <w:pPr>
                                <w:jc w:val="center"/>
                              </w:pPr>
                              <w:r>
                                <w:t>Administrator</w:t>
                              </w:r>
                            </w:p>
                          </w:txbxContent>
                        </wps:txbx>
                        <wps:bodyPr rot="0" vert="horz" wrap="square" lIns="91440" tIns="45720" rIns="91440" bIns="45720" anchor="t" anchorCtr="0" upright="1">
                          <a:noAutofit/>
                        </wps:bodyPr>
                      </wps:wsp>
                      <wps:wsp>
                        <wps:cNvPr id="90" name="Oval 77"/>
                        <wps:cNvSpPr>
                          <a:spLocks noChangeArrowheads="1"/>
                        </wps:cNvSpPr>
                        <wps:spPr bwMode="auto">
                          <a:xfrm>
                            <a:off x="3076097" y="1305295"/>
                            <a:ext cx="1542876" cy="380608"/>
                          </a:xfrm>
                          <a:prstGeom prst="ellipse">
                            <a:avLst/>
                          </a:prstGeom>
                          <a:solidFill>
                            <a:srgbClr val="FFFFFF"/>
                          </a:solidFill>
                          <a:ln w="9525">
                            <a:solidFill>
                              <a:srgbClr val="000000"/>
                            </a:solidFill>
                            <a:round/>
                            <a:headEnd/>
                            <a:tailEnd/>
                          </a:ln>
                        </wps:spPr>
                        <wps:txbx>
                          <w:txbxContent>
                            <w:p w:rsidR="003A6FC8" w:rsidRDefault="003A6FC8" w:rsidP="003A6FC8">
                              <w:pPr>
                                <w:jc w:val="center"/>
                              </w:pPr>
                              <w:r>
                                <w:t>Edit application</w:t>
                              </w:r>
                            </w:p>
                            <w:p w:rsidR="003A6FC8" w:rsidRDefault="003A6FC8" w:rsidP="003A6FC8">
                              <w:pPr>
                                <w:jc w:val="center"/>
                              </w:pPr>
                            </w:p>
                            <w:p w:rsidR="003A6FC8" w:rsidRDefault="003A6FC8" w:rsidP="003A6FC8">
                              <w:pPr>
                                <w:jc w:val="center"/>
                              </w:pPr>
                              <w:r>
                                <w:t>Edit application</w:t>
                              </w:r>
                            </w:p>
                            <w:p w:rsidR="003A6FC8" w:rsidRDefault="003A6FC8" w:rsidP="003A6FC8">
                              <w:pPr>
                                <w:jc w:val="center"/>
                              </w:pPr>
                            </w:p>
                            <w:p w:rsidR="003A6FC8" w:rsidRDefault="003A6FC8" w:rsidP="003A6FC8">
                              <w:pPr>
                                <w:jc w:val="center"/>
                              </w:pPr>
                              <w:r>
                                <w:t>Edit application</w:t>
                              </w:r>
                            </w:p>
                            <w:p w:rsidR="003A6FC8" w:rsidRDefault="003A6FC8" w:rsidP="003A6FC8">
                              <w:pPr>
                                <w:jc w:val="center"/>
                              </w:pPr>
                            </w:p>
                            <w:p w:rsidR="003A6FC8" w:rsidRDefault="003A6FC8" w:rsidP="003A6FC8">
                              <w:pPr>
                                <w:jc w:val="center"/>
                              </w:pPr>
                              <w:r>
                                <w:t>Edit application</w:t>
                              </w:r>
                            </w:p>
                          </w:txbxContent>
                        </wps:txbx>
                        <wps:bodyPr rot="0" vert="horz" wrap="square" lIns="91440" tIns="45720" rIns="91440" bIns="45720" anchor="t" anchorCtr="0" upright="1">
                          <a:noAutofit/>
                        </wps:bodyPr>
                      </wps:wsp>
                      <wpg:wgp>
                        <wpg:cNvPr id="91" name="Group 78"/>
                        <wpg:cNvGrpSpPr>
                          <a:grpSpLocks/>
                        </wpg:cNvGrpSpPr>
                        <wpg:grpSpPr bwMode="auto">
                          <a:xfrm>
                            <a:off x="4791402" y="2400885"/>
                            <a:ext cx="381385" cy="866894"/>
                            <a:chOff x="3035" y="3527"/>
                            <a:chExt cx="461" cy="1050"/>
                          </a:xfrm>
                        </wpg:grpSpPr>
                        <wps:wsp>
                          <wps:cNvPr id="92" name="AutoShape 79"/>
                          <wps:cNvSpPr>
                            <a:spLocks noChangeArrowheads="1"/>
                          </wps:cNvSpPr>
                          <wps:spPr bwMode="auto">
                            <a:xfrm>
                              <a:off x="3081" y="3527"/>
                              <a:ext cx="358" cy="358"/>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3" name="AutoShape 80"/>
                          <wps:cNvCnPr>
                            <a:cxnSpLocks noChangeShapeType="1"/>
                            <a:stCxn id="92" idx="4"/>
                          </wps:cNvCnPr>
                          <wps:spPr bwMode="auto">
                            <a:xfrm>
                              <a:off x="3260" y="3885"/>
                              <a:ext cx="1" cy="4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AutoShape 81"/>
                          <wps:cNvCnPr>
                            <a:cxnSpLocks noChangeShapeType="1"/>
                          </wps:cNvCnPr>
                          <wps:spPr bwMode="auto">
                            <a:xfrm flipH="1">
                              <a:off x="3069" y="4197"/>
                              <a:ext cx="208"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AutoShape 82"/>
                          <wps:cNvCnPr>
                            <a:cxnSpLocks noChangeShapeType="1"/>
                          </wps:cNvCnPr>
                          <wps:spPr bwMode="auto">
                            <a:xfrm flipH="1" flipV="1">
                              <a:off x="3242" y="4197"/>
                              <a:ext cx="254"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AutoShape 83"/>
                          <wps:cNvCnPr>
                            <a:cxnSpLocks noChangeShapeType="1"/>
                          </wps:cNvCnPr>
                          <wps:spPr bwMode="auto">
                            <a:xfrm>
                              <a:off x="3035" y="4047"/>
                              <a:ext cx="427"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97" name="Text Box 84"/>
                        <wps:cNvSpPr txBox="1">
                          <a:spLocks noChangeArrowheads="1"/>
                        </wps:cNvSpPr>
                        <wps:spPr bwMode="auto">
                          <a:xfrm>
                            <a:off x="4618972" y="3333828"/>
                            <a:ext cx="914664" cy="256766"/>
                          </a:xfrm>
                          <a:prstGeom prst="rect">
                            <a:avLst/>
                          </a:prstGeom>
                          <a:solidFill>
                            <a:srgbClr val="FFFFFF"/>
                          </a:solidFill>
                          <a:ln w="9525">
                            <a:solidFill>
                              <a:srgbClr val="000000"/>
                            </a:solidFill>
                            <a:miter lim="800000"/>
                            <a:headEnd/>
                            <a:tailEnd/>
                          </a:ln>
                        </wps:spPr>
                        <wps:txbx>
                          <w:txbxContent>
                            <w:p w:rsidR="003A6FC8" w:rsidRDefault="003A6FC8" w:rsidP="00AF705F">
                              <w:r>
                                <w:t>Database</w:t>
                              </w:r>
                            </w:p>
                            <w:p w:rsidR="003A6FC8" w:rsidRDefault="003A6FC8"/>
                            <w:p w:rsidR="003A6FC8" w:rsidRDefault="003A6FC8" w:rsidP="00AF705F">
                              <w:r>
                                <w:t>Database</w:t>
                              </w:r>
                            </w:p>
                            <w:p w:rsidR="003A6FC8" w:rsidRDefault="003A6FC8"/>
                            <w:p w:rsidR="003A6FC8" w:rsidRDefault="003A6FC8" w:rsidP="00AF705F">
                              <w:r>
                                <w:t>Database</w:t>
                              </w:r>
                            </w:p>
                            <w:p w:rsidR="003A6FC8" w:rsidRDefault="003A6FC8"/>
                            <w:p w:rsidR="003A6FC8" w:rsidRDefault="003A6FC8" w:rsidP="00AF705F">
                              <w:r>
                                <w:t>Database</w:t>
                              </w:r>
                            </w:p>
                          </w:txbxContent>
                        </wps:txbx>
                        <wps:bodyPr rot="0" vert="horz" wrap="square" lIns="91440" tIns="45720" rIns="91440" bIns="45720" anchor="t" anchorCtr="0" upright="1">
                          <a:noAutofit/>
                        </wps:bodyPr>
                      </wps:wsp>
                      <wps:wsp>
                        <wps:cNvPr id="98" name="AutoShape 85"/>
                        <wps:cNvCnPr>
                          <a:cxnSpLocks noChangeShapeType="1"/>
                          <a:endCxn id="82" idx="2"/>
                        </wps:cNvCnPr>
                        <wps:spPr bwMode="auto">
                          <a:xfrm flipV="1">
                            <a:off x="1218702" y="662142"/>
                            <a:ext cx="467238" cy="110634"/>
                          </a:xfrm>
                          <a:prstGeom prst="curved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AutoShape 86"/>
                        <wps:cNvCnPr>
                          <a:cxnSpLocks noChangeShapeType="1"/>
                          <a:endCxn id="83" idx="2"/>
                        </wps:cNvCnPr>
                        <wps:spPr bwMode="auto">
                          <a:xfrm rot="16200000">
                            <a:off x="954463" y="3079587"/>
                            <a:ext cx="1187233" cy="752039"/>
                          </a:xfrm>
                          <a:prstGeom prst="curvedConnector2">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AutoShape 87"/>
                        <wps:cNvCnPr>
                          <a:cxnSpLocks noChangeShapeType="1"/>
                          <a:endCxn id="84" idx="2"/>
                        </wps:cNvCnPr>
                        <wps:spPr bwMode="auto">
                          <a:xfrm flipV="1">
                            <a:off x="1180728" y="3577797"/>
                            <a:ext cx="934476" cy="471840"/>
                          </a:xfrm>
                          <a:prstGeom prst="curved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AutoShape 90"/>
                        <wps:cNvCnPr>
                          <a:cxnSpLocks noChangeShapeType="1"/>
                          <a:stCxn id="83" idx="6"/>
                          <a:endCxn id="92" idx="3"/>
                        </wps:cNvCnPr>
                        <wps:spPr bwMode="auto">
                          <a:xfrm flipV="1">
                            <a:off x="3524348" y="2653170"/>
                            <a:ext cx="1348484" cy="209233"/>
                          </a:xfrm>
                          <a:prstGeom prst="curvedConnector2">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AutoShape 91"/>
                        <wps:cNvCnPr>
                          <a:cxnSpLocks noChangeShapeType="1"/>
                          <a:stCxn id="84" idx="6"/>
                        </wps:cNvCnPr>
                        <wps:spPr bwMode="auto">
                          <a:xfrm flipV="1">
                            <a:off x="3334480" y="2836811"/>
                            <a:ext cx="1485091" cy="740986"/>
                          </a:xfrm>
                          <a:prstGeom prst="curved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AutoShape 92"/>
                        <wps:cNvCnPr>
                          <a:cxnSpLocks noChangeShapeType="1"/>
                          <a:stCxn id="82" idx="6"/>
                          <a:endCxn id="87" idx="2"/>
                        </wps:cNvCnPr>
                        <wps:spPr bwMode="auto">
                          <a:xfrm flipV="1">
                            <a:off x="2533650" y="319100"/>
                            <a:ext cx="581245" cy="343042"/>
                          </a:xfrm>
                          <a:prstGeom prst="curved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AutoShape 93"/>
                        <wps:cNvCnPr>
                          <a:cxnSpLocks noChangeShapeType="1"/>
                          <a:stCxn id="82" idx="6"/>
                          <a:endCxn id="88" idx="2"/>
                        </wps:cNvCnPr>
                        <wps:spPr bwMode="auto">
                          <a:xfrm>
                            <a:off x="2533650" y="662142"/>
                            <a:ext cx="571339" cy="285662"/>
                          </a:xfrm>
                          <a:prstGeom prst="curved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AutoShape 94"/>
                        <wps:cNvCnPr>
                          <a:cxnSpLocks noChangeShapeType="1"/>
                          <a:stCxn id="82" idx="6"/>
                          <a:endCxn id="90" idx="2"/>
                        </wps:cNvCnPr>
                        <wps:spPr bwMode="auto">
                          <a:xfrm>
                            <a:off x="2533650" y="662142"/>
                            <a:ext cx="542447" cy="833457"/>
                          </a:xfrm>
                          <a:prstGeom prst="curved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AutoShape 95"/>
                        <wps:cNvCnPr>
                          <a:cxnSpLocks noChangeShapeType="1"/>
                          <a:stCxn id="90" idx="4"/>
                          <a:endCxn id="92" idx="2"/>
                        </wps:cNvCnPr>
                        <wps:spPr bwMode="auto">
                          <a:xfrm rot="16200000" flipH="1">
                            <a:off x="3907113" y="1626324"/>
                            <a:ext cx="862767" cy="981923"/>
                          </a:xfrm>
                          <a:prstGeom prst="curvedConnector2">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2C0ECCF9" id="Canvas 117" o:spid="_x0000_s1026" editas="canvas" style="position:absolute;margin-left:-264.45pt;margin-top:12.9pt;width:459.75pt;height:402.75pt;z-index:-251656704;mso-position-horizontal-relative:char;mso-position-vertical-relative:line" coordsize="58388,51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388;height:51149;visibility:visible;mso-wrap-style:square">
                  <v:fill o:detectmouseclick="t"/>
                  <v:path o:connecttype="none"/>
                </v:shape>
                <v:group id="Group 55" o:spid="_x0000_s1028" style="position:absolute;left:8381;top:3426;width:3806;height:8669" coordorigin="3035,3527" coordsize="461,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56" o:spid="_x0000_s1029" type="#_x0000_t96" style="position:absolute;left:3081;top:3527;width:358;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5N8MA&#10;AADbAAAADwAAAGRycy9kb3ducmV2LnhtbESPQWsCMRSE7wX/Q3iCl1KzVZB2NYoUFS8KWvH82Lzu&#10;Lt28LEnMrv/eFAoeh5n5hlmsetOISM7XlhW8jzMQxIXVNZcKLt/btw8QPiBrbCyTgjt5WC0HLwvM&#10;te34RPEcSpEg7HNUUIXQ5lL6oiKDfmxb4uT9WGcwJOlKqR12CW4aOcmymTRYc1qosKWviorf880o&#10;iNPXcNwc4sVd5b2JXb3brw9GqdGwX89BBOrDM/zf3msFs0/4+5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w5N8MAAADbAAAADwAAAAAAAAAAAAAAAACYAgAAZHJzL2Rv&#10;d25yZXYueG1sUEsFBgAAAAAEAAQA9QAAAIgDAAAAAA==&#10;"/>
                  <v:shapetype id="_x0000_t32" coordsize="21600,21600" o:spt="32" o:oned="t" path="m,l21600,21600e" filled="f">
                    <v:path arrowok="t" fillok="f" o:connecttype="none"/>
                    <o:lock v:ext="edit" shapetype="t"/>
                  </v:shapetype>
                  <v:shape id="AutoShape 57" o:spid="_x0000_s1030" type="#_x0000_t32" style="position:absolute;left:3260;top:3885;width:1;height:4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ZvHcEAAADbAAAADwAAAGRycy9kb3ducmV2LnhtbERPTWsCMRC9C/0PYQpeRLMK1rI1yioI&#10;WvCg1vt0M92EbibrJur675tDwePjfc+XnavFjdpgPSsYjzIQxKXXlisFX6fN8B1EiMgaa8+k4EEB&#10;louX3hxz7e98oNsxViKFcMhRgYmxyaUMpSGHYeQb4sT9+NZhTLCtpG7xnsJdLSdZ9iYdWk4NBhta&#10;Gyp/j1enYL8br4pvY3efh4vdTzdFfa0GZ6X6r13xASJSF5/if/dWK5il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1m8dwQAAANsAAAAPAAAAAAAAAAAAAAAA&#10;AKECAABkcnMvZG93bnJldi54bWxQSwUGAAAAAAQABAD5AAAAjwMAAAAA&#10;"/>
                  <v:shape id="AutoShape 58" o:spid="_x0000_s1031" type="#_x0000_t32" style="position:absolute;left:3069;top:4197;width:208;height:3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56bcMAAADbAAAADwAAAGRycy9kb3ducmV2LnhtbESPQYvCMBSE7wv+h/CEvSya1oMr1Sgi&#10;COJhYbUHj4/k2Rabl5rE2v33mwVhj8PMfMOsNoNtRU8+NI4V5NMMBLF2puFKQXneTxYgQkQ22Dom&#10;BT8UYLMeva2wMO7J39SfYiUShEOBCuoYu0LKoGuyGKauI07e1XmLMUlfSePxmeC2lbMsm0uLDaeF&#10;Gjva1aRvp4dV0BzLr7L/uEevF8f84vNwvrRaqffxsF2CiDTE//CrfTAKPnP4+5J+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eem3DAAAA2wAAAA8AAAAAAAAAAAAA&#10;AAAAoQIAAGRycy9kb3ducmV2LnhtbFBLBQYAAAAABAAEAPkAAACRAwAAAAA=&#10;"/>
                  <v:shape id="AutoShape 59" o:spid="_x0000_s1032" type="#_x0000_t32" style="position:absolute;left:3242;top:4197;width:254;height:3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W/WMUAAADbAAAADwAAAGRycy9kb3ducmV2LnhtbESPQWvCQBSE7wX/w/KEXkrdKLSW6Coh&#10;UigBUaPg9ZF9TdJk34bs1qT/3i0Uehxm5htmvR1NK27Uu9qygvksAkFcWF1zqeByfn9+A+E8ssbW&#10;Min4IQfbzeRhjbG2A5/olvtSBAi7GBVU3nexlK6oyKCb2Y44eJ+2N+iD7EupexwC3LRyEUWv0mDN&#10;YaHCjtKKiib/Ngr8/il7+TodDknOvEuO2bVJ0qtSj9MxWYHwNPr/8F/7QytYLuD3S/gBcn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W/WMUAAADbAAAADwAAAAAAAAAA&#10;AAAAAAChAgAAZHJzL2Rvd25yZXYueG1sUEsFBgAAAAAEAAQA+QAAAJMDAAAAAA==&#10;"/>
                  <v:shape id="AutoShape 60" o:spid="_x0000_s1033" type="#_x0000_t32" style="position:absolute;left:3035;top:4047;width:42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TxasUAAADbAAAADwAAAGRycy9kb3ducmV2LnhtbESPQWsCMRSE7wX/Q3iCl1KzWrRlNcpW&#10;EFTwoG3vz83rJnTzst1E3f77piB4HGbmG2a+7FwtLtQG61nBaJiBIC69tlwp+HhfP72CCBFZY+2Z&#10;FPxSgOWi9zDHXPsrH+hyjJVIEA45KjAxNrmUoTTkMAx9Q5y8L986jEm2ldQtXhPc1XKcZVPp0HJa&#10;MNjQylD5fTw7Bfvt6K04GbvdHX7sfrIu6nP1+KnUoN8VMxCRungP39obreDl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gTxasUAAADbAAAADwAAAAAAAAAA&#10;AAAAAAChAgAAZHJzL2Rvd25yZXYueG1sUEsFBgAAAAAEAAQA+QAAAJMDAAAAAA==&#10;"/>
                </v:group>
                <v:shapetype id="_x0000_t202" coordsize="21600,21600" o:spt="202" path="m,l,21600r21600,l21600,xe">
                  <v:stroke joinstyle="miter"/>
                  <v:path gradientshapeok="t" o:connecttype="rect"/>
                </v:shapetype>
                <v:shape id="Text Box 61" o:spid="_x0000_s1034" type="#_x0000_t202" style="position:absolute;left:3238;width:15528;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vdcUA&#10;AADbAAAADwAAAGRycy9kb3ducmV2LnhtbESPT2sCMRTE70K/Q3hCL6LZtqJ2u1FKQbE3a0Wvj83b&#10;P7h52Sbpuv32Rih4HGbmN0y26k0jOnK+tqzgaZKAIM6trrlUcPhejxcgfEDW2FgmBX/kYbV8GGSY&#10;anvhL+r2oRQRwj5FBVUIbSqlzysy6Ce2JY5eYZ3BEKUrpXZ4iXDTyOckmUmDNceFClv6qCg/73+N&#10;gsV0253858vumM+K5jWM5t3mxyn1OOzf30AE6sM9/N/eagXzKd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291xQAAANsAAAAPAAAAAAAAAAAAAAAAAJgCAABkcnMv&#10;ZG93bnJldi54bWxQSwUGAAAAAAQABAD1AAAAigMAAAAA&#10;">
                  <v:textbox>
                    <w:txbxContent>
                      <w:p w:rsidR="003A6FC8" w:rsidRDefault="003A6FC8" w:rsidP="003A6FC8">
                        <w:pPr>
                          <w:jc w:val="center"/>
                          <w:rPr>
                            <w:b/>
                          </w:rPr>
                        </w:pPr>
                        <w:r>
                          <w:rPr>
                            <w:b/>
                          </w:rPr>
                          <w:t>Use Cases (Scenarios)</w:t>
                        </w:r>
                      </w:p>
                      <w:p w:rsidR="003A6FC8" w:rsidRPr="0055710C" w:rsidRDefault="003A6FC8" w:rsidP="00AF705F">
                        <w:pPr>
                          <w:rPr>
                            <w:b/>
                          </w:rPr>
                        </w:pPr>
                      </w:p>
                    </w:txbxContent>
                  </v:textbox>
                </v:shape>
                <v:group id="Group 62" o:spid="_x0000_s1035" style="position:absolute;left:8381;top:36203;width:3806;height:8669" coordorigin="3035,3527" coordsize="461,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AutoShape 63" o:spid="_x0000_s1036" type="#_x0000_t96" style="position:absolute;left:3081;top:3527;width:358;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o7mMMA&#10;AADbAAAADwAAAGRycy9kb3ducmV2LnhtbESPQWsCMRSE7wX/Q3iCl1KzVbBlNYoUFS8KWvH82Lzu&#10;Lt28LEnMrv/eFAoeh5n5hlmsetOISM7XlhW8jzMQxIXVNZcKLt/bt08QPiBrbCyTgjt5WC0HLwvM&#10;te34RPEcSpEg7HNUUIXQ5lL6oiKDfmxb4uT9WGcwJOlKqR12CW4aOcmymTRYc1qosKWviorf880o&#10;iNPXcNwc4sVd5b2JXb3brw9GqdGwX89BBOrDM/zf3msFHzP4+5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o7mMMAAADbAAAADwAAAAAAAAAAAAAAAACYAgAAZHJzL2Rv&#10;d25yZXYueG1sUEsFBgAAAAAEAAQA9QAAAIgDAAAAAA==&#10;"/>
                  <v:shape id="AutoShape 64" o:spid="_x0000_s1037" type="#_x0000_t32" style="position:absolute;left:3260;top:3885;width:1;height:4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acQAAADbAAAADwAAAGRycy9kb3ducmV2LnhtbESPQWsCMRSE74L/ITzBi9SsgrVsjbIV&#10;BBU8aNv76+Z1E7p52W6irv/eFIQeh5n5hlmsOleLC7XBelYwGWcgiEuvLVcKPt43Ty8gQkTWWHsm&#10;BTcKsFr2ewvMtb/ykS6nWIkE4ZCjAhNjk0sZSkMOw9g3xMn79q3DmGRbSd3iNcFdLadZ9iwdWk4L&#10;BhtaGyp/Tmen4LCbvBVfxu72x197mG2K+lyNPpUaDrriFUSkLv6HH+2tVjCf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P/dpxAAAANsAAAAPAAAAAAAAAAAA&#10;AAAAAKECAABkcnMvZG93bnJldi54bWxQSwUGAAAAAAQABAD5AAAAkgMAAAAA&#10;"/>
                  <v:shape id="AutoShape 65" o:spid="_x0000_s1038" type="#_x0000_t32" style="position:absolute;left:3069;top:4197;width:208;height:3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TT8MAAAADbAAAADwAAAGRycy9kb3ducmV2LnhtbERPTYvCMBC9L+x/CCPsZdG0e1ilGkUE&#10;QTwIqz14HJKxLTaTbhJr/ffmIHh8vO/FarCt6MmHxrGCfJKBINbONFwpKE/b8QxEiMgGW8ek4EEB&#10;VsvPjwUWxt35j/pjrEQK4VCggjrGrpAy6JoshonriBN3cd5iTNBX0ni8p3Dbyp8s+5UWG04NNXa0&#10;qUlfjzeroNmXh7L//o9ez/b52efhdG61Ul+jYT0HEWmIb/HLvTMKpmls+pJ+gFw+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ik0/DAAAAA2wAAAA8AAAAAAAAAAAAAAAAA&#10;oQIAAGRycy9kb3ducmV2LnhtbFBLBQYAAAAABAAEAPkAAACOAwAAAAA=&#10;"/>
                  <v:shape id="AutoShape 66" o:spid="_x0000_s1039" type="#_x0000_t32" style="position:absolute;left:3242;top:4197;width:254;height:3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EtKcUAAADbAAAADwAAAGRycy9kb3ducmV2LnhtbESP3WrCQBSE7wu+w3KE3ohuLNSf6CpB&#10;EYpQ1Ch4e8gek2j2bMiumr59tyD0cpiZb5j5sjWVeFDjSssKhoMIBHFmdcm5gtNx05+AcB5ZY2WZ&#10;FPyQg+Wi8zbHWNsnH+iR+lwECLsYFRTe17GULivIoBvYmjh4F9sY9EE2udQNPgPcVPIjikbSYMlh&#10;ocCaVgVlt/RuFPjv3vbzetjtkpR5ney351uyOiv13m2TGQhPrf8Pv9pfWsF4Cn9fw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qEtKcUAAADbAAAADwAAAAAAAAAA&#10;AAAAAAChAgAAZHJzL2Rvd25yZXYueG1sUEsFBgAAAAAEAAQA+QAAAJMDAAAAAA==&#10;"/>
                  <v:shape id="AutoShape 67" o:spid="_x0000_s1040" type="#_x0000_t32" style="position:absolute;left:3035;top:4047;width:42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fOsEAAADbAAAADwAAAGRycy9kb3ducmV2LnhtbERPy2oCMRTdF/yHcIVuimYUWmQ0ylgQ&#10;tODC1/46uU6Ck5vpJOr0781C6PJw3rNF52pxpzZYzwpGwwwEcem15UrB8bAaTECEiKyx9kwK/ijA&#10;Yt57m2Gu/YN3dN/HSqQQDjkqMDE2uZShNOQwDH1DnLiLbx3GBNtK6hYfKdzVcpxlX9Kh5dRgsKFv&#10;Q+V1f3MKtpvRsjgbu/nZ/drt56qob9XHSan3fldMQUTq4r/45V5rBZO0Pn1JP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Ax86wQAAANsAAAAPAAAAAAAAAAAAAAAA&#10;AKECAABkcnMvZG93bnJldi54bWxQSwUGAAAAAAQABAD5AAAAjwMAAAAA&#10;"/>
                </v:group>
                <v:shape id="Text Box 68" o:spid="_x0000_s1041" type="#_x0000_t202" style="position:absolute;left:6664;top:12763;width:6670;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G8ysMA&#10;AADbAAAADwAAAGRycy9kb3ducmV2LnhtbESPQWsCMRSE70L/Q3gFL6JZtajdGqUUFL1ZFb0+Ns/d&#10;pZuXbRLX9d8bodDjMPPNMPNlayrRkPOlZQXDQQKCOLO65FzB8bDqz0D4gKyxskwK7uRhuXjpzDHV&#10;9sbf1OxDLmIJ+xQVFCHUqZQ+K8igH9iaOHoX6wyGKF0utcNbLDeVHCXJRBosOS4UWNNXQdnP/moU&#10;zN42zdlvx7tTNrlU76E3bda/Tqnua/v5ASJQG/7Df/RGR24I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TG8ysMAAADbAAAADwAAAAAAAAAAAAAAAACYAgAAZHJzL2Rv&#10;d25yZXYueG1sUEsFBgAAAAAEAAQA9QAAAIgDAAAAAA==&#10;">
                  <v:textbox>
                    <w:txbxContent>
                      <w:p w:rsidR="003A6FC8" w:rsidRDefault="003A6FC8" w:rsidP="003A6FC8">
                        <w:r>
                          <w:t>Student</w:t>
                        </w:r>
                      </w:p>
                    </w:txbxContent>
                  </v:textbox>
                </v:shape>
                <v:oval id="Oval 69" o:spid="_x0000_s1042" style="position:absolute;left:16859;top:4284;width:8477;height:4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sCP8MA&#10;AADbAAAADwAAAGRycy9kb3ducmV2LnhtbESPQWvCQBSE74X+h+UVvNWNBkXSrCIVwR48NG3vj+wz&#10;Ccm+DdnXGP+9WxB6HGbmGybfTa5TIw2h8WxgMU9AEZfeNlwZ+P46vm5ABUG22HkmAzcKsNs+P+WY&#10;WX/lTxoLqVSEcMjQQC3SZ1qHsiaHYe574uhd/OBQohwqbQe8Rrjr9DJJ1tphw3Ghxp7eayrb4tcZ&#10;OFT7Yj3qVFbp5XCSVftz/kgXxsxepv0bKKFJ/sOP9ska2Czh70v8AXp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sCP8MAAADbAAAADwAAAAAAAAAAAAAAAACYAgAAZHJzL2Rv&#10;d25yZXYueG1sUEsFBgAAAAAEAAQA9QAAAIgDAAAAAA==&#10;">
                  <v:textbox>
                    <w:txbxContent>
                      <w:p w:rsidR="003A6FC8" w:rsidRDefault="003A6FC8" w:rsidP="003A6FC8">
                        <w:r>
                          <w:t>Login</w:t>
                        </w:r>
                      </w:p>
                    </w:txbxContent>
                  </v:textbox>
                </v:oval>
                <v:oval id="Oval 70" o:spid="_x0000_s1043" style="position:absolute;left:19236;top:25627;width:16007;height:5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enpMIA&#10;AADbAAAADwAAAGRycy9kb3ducmV2LnhtbESPQWvCQBSE74L/YXmF3nSjQZHUVUQp2IOHxvb+yD6T&#10;YPZtyD5j/PduQehxmJlvmPV2cI3qqQu1ZwOzaQKKuPC25tLAz/lzsgIVBNli45kMPCjAdjMerTGz&#10;/s7f1OdSqgjhkKGBSqTNtA5FRQ7D1LfE0bv4zqFE2ZXadniPcNfoeZIstcOa40KFLe0rKq75zRk4&#10;lLt82etUFunlcJTF9ff0lc6MeX8bdh+ghAb5D7/aR2tglcLfl/gD9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Z6ekwgAAANsAAAAPAAAAAAAAAAAAAAAAAJgCAABkcnMvZG93&#10;bnJldi54bWxQSwUGAAAAAAQABAD1AAAAhwMAAAAA&#10;">
                  <v:textbox>
                    <w:txbxContent>
                      <w:p w:rsidR="003A6FC8" w:rsidRDefault="003A6FC8" w:rsidP="003A6FC8">
                        <w:pPr>
                          <w:jc w:val="center"/>
                        </w:pPr>
                        <w:r>
                          <w:t>Accept room change requests</w:t>
                        </w:r>
                      </w:p>
                    </w:txbxContent>
                  </v:textbox>
                </v:oval>
                <v:oval id="Oval 71" o:spid="_x0000_s1044" style="position:absolute;left:21152;top:32397;width:12192;height:6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4/0MMA&#10;AADbAAAADwAAAGRycy9kb3ducmV2LnhtbESPQWvCQBSE74L/YXlCb7qxUZHUVaQi2IOHpu39kX0m&#10;wezbkH3G9N93BaHHYWa+YTa7wTWqpy7Ung3MZwko4sLbmksD31/H6RpUEGSLjWcy8EsBdtvxaIOZ&#10;9Xf+pD6XUkUIhwwNVCJtpnUoKnIYZr4ljt7Fdw4lyq7UtsN7hLtGvybJSjusOS5U2NJ7RcU1vzkD&#10;h3Kfr3qdyjK9HE6yvP6cP9K5MS+TYf8GSmiQ//CzfbIG1g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4/0MMAAADbAAAADwAAAAAAAAAAAAAAAACYAgAAZHJzL2Rv&#10;d25yZXYueG1sUEsFBgAAAAAEAAQA9QAAAIgDAAAAAA==&#10;">
                  <v:textbox>
                    <w:txbxContent>
                      <w:p w:rsidR="003A6FC8" w:rsidRDefault="003A6FC8" w:rsidP="003A6FC8">
                        <w:pPr>
                          <w:jc w:val="center"/>
                        </w:pPr>
                        <w:r>
                          <w:t>Edit student records</w:t>
                        </w:r>
                      </w:p>
                    </w:txbxContent>
                  </v:textbox>
                </v:oval>
                <v:oval id="Oval 74" o:spid="_x0000_s1045" style="position:absolute;left:31148;top:288;width:14761;height:5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yhp8QA&#10;AADbAAAADwAAAGRycy9kb3ducmV2LnhtbESPQWvCQBSE74X+h+UJvdWNDVqJrhIaCnrowbS9P7LP&#10;JJh9G7KvMf33XaHgcZiZb5jtfnKdGmkIrWcDi3kCirjytuXawNfn+/MaVBBki51nMvBLAfa7x4ct&#10;ZtZf+URjKbWKEA4ZGmhE+kzrUDXkMMx9Txy9sx8cSpRDre2A1wh3nX5JkpV22HJcaLCnt4aqS/nj&#10;DBR1Xq5GncoyPRcHWV6+P47pwpin2ZRvQAlNcg//tw/WwPoV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coafEAAAA2wAAAA8AAAAAAAAAAAAAAAAAmAIAAGRycy9k&#10;b3ducmV2LnhtbFBLBQYAAAAABAAEAPUAAACJAwAAAAA=&#10;">
                  <v:textbox>
                    <w:txbxContent>
                      <w:p w:rsidR="003A6FC8" w:rsidRDefault="003A6FC8" w:rsidP="003A6FC8">
                        <w:pPr>
                          <w:jc w:val="center"/>
                        </w:pPr>
                        <w:r>
                          <w:t>Create new application</w:t>
                        </w:r>
                      </w:p>
                      <w:p w:rsidR="003A6FC8" w:rsidRDefault="003A6FC8"/>
                      <w:p w:rsidR="003A6FC8" w:rsidRDefault="003A6FC8" w:rsidP="00AF705F">
                        <w:r>
                          <w:t>Create new application</w:t>
                        </w:r>
                      </w:p>
                      <w:p w:rsidR="003A6FC8" w:rsidRDefault="003A6FC8"/>
                      <w:p w:rsidR="003A6FC8" w:rsidRDefault="003A6FC8" w:rsidP="00AF705F">
                        <w:r>
                          <w:t>Create new application</w:t>
                        </w:r>
                      </w:p>
                      <w:p w:rsidR="003A6FC8" w:rsidRDefault="003A6FC8"/>
                      <w:p w:rsidR="003A6FC8" w:rsidRDefault="003A6FC8" w:rsidP="00AF705F">
                        <w:r>
                          <w:t>Create new application</w:t>
                        </w:r>
                      </w:p>
                    </w:txbxContent>
                  </v:textbox>
                </v:oval>
                <v:oval id="Oval 75" o:spid="_x0000_s1046" style="position:absolute;left:31049;top:6381;width:15429;height:6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M11b8A&#10;AADbAAAADwAAAGRycy9kb3ducmV2LnhtbERPTYvCMBC9C/6HMII3TbUoUo0iyoJ78LDd9T40Y1ts&#10;JqWZrfXfbw7CHh/ve3cYXKN66kLt2cBinoAiLrytuTTw8/0x24AKgmyx8UwGXhTgsB+PdphZ/+Qv&#10;6nMpVQzhkKGBSqTNtA5FRQ7D3LfEkbv7zqFE2JXadviM4a7RyyRZa4c1x4YKWzpVVDzyX2fgXB7z&#10;da9TWaX380VWj9v1M10YM50Mxy0ooUH+xW/3xRrYxL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wzXVvwAAANsAAAAPAAAAAAAAAAAAAAAAAJgCAABkcnMvZG93bnJl&#10;di54bWxQSwUGAAAAAAQABAD1AAAAhAMAAAAA&#10;">
                  <v:textbox>
                    <w:txbxContent>
                      <w:p w:rsidR="003A6FC8" w:rsidRDefault="003A6FC8" w:rsidP="003A6FC8">
                        <w:pPr>
                          <w:jc w:val="center"/>
                        </w:pPr>
                        <w:r>
                          <w:t>Send room change request</w:t>
                        </w:r>
                      </w:p>
                      <w:p w:rsidR="003A6FC8" w:rsidRDefault="003A6FC8"/>
                      <w:p w:rsidR="003A6FC8" w:rsidRDefault="003A6FC8" w:rsidP="00AF705F">
                        <w:r>
                          <w:t>Send room change request</w:t>
                        </w:r>
                      </w:p>
                      <w:p w:rsidR="003A6FC8" w:rsidRDefault="003A6FC8"/>
                      <w:p w:rsidR="003A6FC8" w:rsidRDefault="003A6FC8" w:rsidP="00AF705F">
                        <w:r>
                          <w:t>Send room change request</w:t>
                        </w:r>
                      </w:p>
                      <w:p w:rsidR="003A6FC8" w:rsidRDefault="003A6FC8"/>
                      <w:p w:rsidR="003A6FC8" w:rsidRDefault="003A6FC8" w:rsidP="00AF705F">
                        <w:r>
                          <w:t>Send room change request</w:t>
                        </w:r>
                      </w:p>
                    </w:txbxContent>
                  </v:textbox>
                </v:oval>
                <v:shape id="Text Box 76" o:spid="_x0000_s1047" type="#_x0000_t202" style="position:absolute;left:5046;top:45631;width:10476;height:2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ewzMUA&#10;AADbAAAADwAAAGRycy9kb3ducmV2LnhtbESPW2sCMRSE34X+h3AKvohmq+Jlu1FKoWLfrIq+HjZn&#10;L3Rzsk3Sdfvvm4LQx2Hmm2GybW8a0ZHztWUFT5MEBHFudc2lgvPpbbwC4QOyxsYyKfghD9vNwyDD&#10;VNsbf1B3DKWIJexTVFCF0KZS+rwig35iW+LoFdYZDFG6UmqHt1huGjlNkoU0WHNcqLCl14ryz+O3&#10;UbCa77urf58dLvmiaNZhtOx2X06p4WP/8gwiUB/+w3d6ryO3hr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R7DMxQAAANsAAAAPAAAAAAAAAAAAAAAAAJgCAABkcnMv&#10;ZG93bnJldi54bWxQSwUGAAAAAAQABAD1AAAAigMAAAAA&#10;">
                  <v:textbox>
                    <w:txbxContent>
                      <w:p w:rsidR="003A6FC8" w:rsidRDefault="003A6FC8" w:rsidP="003A6FC8">
                        <w:pPr>
                          <w:jc w:val="center"/>
                        </w:pPr>
                        <w:r>
                          <w:t>Administrator</w:t>
                        </w:r>
                      </w:p>
                    </w:txbxContent>
                  </v:textbox>
                </v:shape>
                <v:oval id="Oval 77" o:spid="_x0000_s1048" style="position:absolute;left:30760;top:13052;width:15429;height:3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yvDsAA&#10;AADbAAAADwAAAGRycy9kb3ducmV2LnhtbERPTWvCQBC9F/wPywje6kaD0qauIopgDz001fuQHZNg&#10;djZkxxj/ffcgeHy879VmcI3qqQu1ZwOzaQKKuPC25tLA6e/w/gEqCLLFxjMZeFCAzXr0tsLM+jv/&#10;Up9LqWIIhwwNVCJtpnUoKnIYpr4ljtzFdw4lwq7UtsN7DHeNnifJUjusOTZU2NKuouKa35yBfbnN&#10;l71OZZFe9kdZXM8/3+nMmMl42H6BEhrkJX66j9bAZ1wfv8Qfo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yvDsAAAADbAAAADwAAAAAAAAAAAAAAAACYAgAAZHJzL2Rvd25y&#10;ZXYueG1sUEsFBgAAAAAEAAQA9QAAAIUDAAAAAA==&#10;">
                  <v:textbox>
                    <w:txbxContent>
                      <w:p w:rsidR="003A6FC8" w:rsidRDefault="003A6FC8" w:rsidP="003A6FC8">
                        <w:pPr>
                          <w:jc w:val="center"/>
                        </w:pPr>
                        <w:r>
                          <w:t>Edit application</w:t>
                        </w:r>
                      </w:p>
                      <w:p w:rsidR="003A6FC8" w:rsidRDefault="003A6FC8" w:rsidP="003A6FC8">
                        <w:pPr>
                          <w:jc w:val="center"/>
                        </w:pPr>
                      </w:p>
                      <w:p w:rsidR="003A6FC8" w:rsidRDefault="003A6FC8" w:rsidP="003A6FC8">
                        <w:pPr>
                          <w:jc w:val="center"/>
                        </w:pPr>
                        <w:r>
                          <w:t>Edit application</w:t>
                        </w:r>
                      </w:p>
                      <w:p w:rsidR="003A6FC8" w:rsidRDefault="003A6FC8" w:rsidP="003A6FC8">
                        <w:pPr>
                          <w:jc w:val="center"/>
                        </w:pPr>
                      </w:p>
                      <w:p w:rsidR="003A6FC8" w:rsidRDefault="003A6FC8" w:rsidP="003A6FC8">
                        <w:pPr>
                          <w:jc w:val="center"/>
                        </w:pPr>
                        <w:r>
                          <w:t>Edit application</w:t>
                        </w:r>
                      </w:p>
                      <w:p w:rsidR="003A6FC8" w:rsidRDefault="003A6FC8" w:rsidP="003A6FC8">
                        <w:pPr>
                          <w:jc w:val="center"/>
                        </w:pPr>
                      </w:p>
                      <w:p w:rsidR="003A6FC8" w:rsidRDefault="003A6FC8" w:rsidP="003A6FC8">
                        <w:pPr>
                          <w:jc w:val="center"/>
                        </w:pPr>
                        <w:r>
                          <w:t>Edit application</w:t>
                        </w:r>
                      </w:p>
                    </w:txbxContent>
                  </v:textbox>
                </v:oval>
                <v:group id="Group 78" o:spid="_x0000_s1049" style="position:absolute;left:47914;top:24008;width:3813;height:8669" coordorigin="3035,3527" coordsize="461,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AutoShape 79" o:spid="_x0000_s1050" type="#_x0000_t96" style="position:absolute;left:3081;top:3527;width:358;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3bYcQA&#10;AADbAAAADwAAAGRycy9kb3ducmV2LnhtbESPQWvCQBSE7wX/w/KEXkrdaKG00U0QseLFglY8P7Kv&#10;SWj2bdhdN/Hfu4VCj8PMfMOsytF0IpLzrWUF81kGgriyuuVawfnr4/kNhA/IGjvLpOBGHspi8rDC&#10;XNuBjxRPoRYJwj5HBU0IfS6lrxoy6Ge2J07et3UGQ5KultrhkOCmk4sse5UGW04LDfa0aaj6OV2N&#10;gvjyFD63h3h2F3nr4tDu9uuDUepxOq6XIAKN4T/8195rBe8L+P2SfoAs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N22HEAAAA2wAAAA8AAAAAAAAAAAAAAAAAmAIAAGRycy9k&#10;b3ducmV2LnhtbFBLBQYAAAAABAAEAPUAAACJAwAAAAA=&#10;"/>
                  <v:shape id="AutoShape 80" o:spid="_x0000_s1051" type="#_x0000_t32" style="position:absolute;left:3260;top:3885;width:1;height:4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gXkMUAAADbAAAADwAAAGRycy9kb3ducmV2LnhtbESPQWsCMRSE7wX/Q3iCl1KzWpR2NcpW&#10;EFTwoG3vz83rJnTzst1E3f77piB4HGbmG2a+7FwtLtQG61nBaJiBIC69tlwp+HhfP72ACBFZY+2Z&#10;FPxSgOWi9zDHXPsrH+hyjJVIEA45KjAxNrmUoTTkMAx9Q5y8L986jEm2ldQtXhPc1XKcZVPp0HJa&#10;MNjQylD5fTw7Bfvt6K04GbvdHX7sfrIu6nP1+KnUoN8VMxCRungP39obreD1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gXkMUAAADbAAAADwAAAAAAAAAA&#10;AAAAAAChAgAAZHJzL2Rvd25yZXYueG1sUEsFBgAAAAAEAAQA+QAAAJMDAAAAAA==&#10;"/>
                  <v:shape id="AutoShape 81" o:spid="_x0000_s1052" type="#_x0000_t32" style="position:absolute;left:3069;top:4197;width:208;height:3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U/D8QAAADbAAAADwAAAGRycy9kb3ducmV2LnhtbESPQWsCMRSE74X+h/AEL0WzK0V0a5RS&#10;EMSDUN2Dx0fyuru4edkmcV3/vSkUPA4z8w2z2gy2FT350DhWkE8zEMTamYYrBeVpO1mACBHZYOuY&#10;FNwpwGb9+rLCwrgbf1N/jJVIEA4FKqhj7Aopg67JYpi6jjh5P85bjEn6ShqPtwS3rZxl2VxabDgt&#10;1NjRV036crxaBc2+PJT922/0erHPzz4Pp3OrlRqPhs8PEJGG+Az/t3dGwfI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5T8PxAAAANsAAAAPAAAAAAAAAAAA&#10;AAAAAKECAABkcnMvZG93bnJldi54bWxQSwUGAAAAAAQABAD5AAAAkgMAAAAA&#10;"/>
                  <v:shape id="AutoShape 82" o:spid="_x0000_s1053" type="#_x0000_t32" style="position:absolute;left:3242;top:4197;width:254;height:3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B1sQAAADbAAAADwAAAGRycy9kb3ducmV2LnhtbESPQYvCMBSE7wv+h/AEL4umCi5ajVIU&#10;YRFErYLXR/Nsq81LaaJ2/71ZWNjjMDPfMPNlayrxpMaVlhUMBxEI4szqknMF59OmPwHhPLLGyjIp&#10;+CEHy0XnY46xti8+0jP1uQgQdjEqKLyvYyldVpBBN7A1cfCutjHog2xyqRt8Bbip5CiKvqTBksNC&#10;gTWtCsru6cMo8LvP7fh23O+TlHmdHLaXe7K6KNXrtskMhKfW/4f/2t9awXQMv1/CD5CL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4MHWxAAAANsAAAAPAAAAAAAAAAAA&#10;AAAAAKECAABkcnMvZG93bnJldi54bWxQSwUGAAAAAAQABAD5AAAAkgMAAAAA&#10;"/>
                  <v:shape id="AutoShape 83" o:spid="_x0000_s1054" type="#_x0000_t32" style="position:absolute;left:3035;top:4047;width:42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0CMUAAADbAAAADwAAAGRycy9kb3ducmV2LnhtbESPQWsCMRSE7wX/Q3hCL6VmFSrt1iir&#10;IFTBg9v2/rp5boKbl3UTdfvvTaHgcZiZb5jZoneNuFAXrGcF41EGgrjy2nKt4Otz/fwKIkRkjY1n&#10;UvBLARbzwcMMc+2vvKdLGWuRIBxyVGBibHMpQ2XIYRj5ljh5B985jEl2tdQdXhPcNXKSZVPp0HJa&#10;MNjSylB1LM9OwW4zXhY/xm62+5PdvayL5lw/fSv1OOyLdxCR+ngP/7c/tIK3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0CMUAAADbAAAADwAAAAAAAAAA&#10;AAAAAAChAgAAZHJzL2Rvd25yZXYueG1sUEsFBgAAAAAEAAQA+QAAAJMDAAAAAA==&#10;"/>
                </v:group>
                <v:shape id="Text Box 84" o:spid="_x0000_s1055" type="#_x0000_t202" style="position:absolute;left:46189;top:33338;width:9147;height:2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0X+MQA&#10;AADbAAAADwAAAGRycy9kb3ducmV2LnhtbESPT2sCMRTE7wW/Q3iCl1KzVfHP1igiVPRmbdHrY/Pc&#10;Xbp52Sbpun57Iwgeh5n5DTNftqYSDTlfWlbw3k9AEGdWl5wr+Pn+fJuC8AFZY2WZFFzJw3LReZlj&#10;qu2Fv6g5hFxECPsUFRQh1KmUPivIoO/bmjh6Z+sMhihdLrXDS4SbSg6SZCwNlhwXCqxpXVD2e/g3&#10;CqajbXPyu+H+mI3P1Sy8TprNn1Oq121XHyACteEZfrS3WsFsAv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NF/jEAAAA2wAAAA8AAAAAAAAAAAAAAAAAmAIAAGRycy9k&#10;b3ducmV2LnhtbFBLBQYAAAAABAAEAPUAAACJAwAAAAA=&#10;">
                  <v:textbox>
                    <w:txbxContent>
                      <w:p w:rsidR="003A6FC8" w:rsidRDefault="003A6FC8" w:rsidP="00AF705F">
                        <w:r>
                          <w:t>Database</w:t>
                        </w:r>
                      </w:p>
                      <w:p w:rsidR="003A6FC8" w:rsidRDefault="003A6FC8"/>
                      <w:p w:rsidR="003A6FC8" w:rsidRDefault="003A6FC8" w:rsidP="00AF705F">
                        <w:r>
                          <w:t>Database</w:t>
                        </w:r>
                      </w:p>
                      <w:p w:rsidR="003A6FC8" w:rsidRDefault="003A6FC8"/>
                      <w:p w:rsidR="003A6FC8" w:rsidRDefault="003A6FC8" w:rsidP="00AF705F">
                        <w:r>
                          <w:t>Database</w:t>
                        </w:r>
                      </w:p>
                      <w:p w:rsidR="003A6FC8" w:rsidRDefault="003A6FC8"/>
                      <w:p w:rsidR="003A6FC8" w:rsidRDefault="003A6FC8" w:rsidP="00AF705F">
                        <w:r>
                          <w:t>Database</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85" o:spid="_x0000_s1056" type="#_x0000_t38" style="position:absolute;left:12187;top:6621;width:4672;height:1106;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nsCMEAAADbAAAADwAAAGRycy9kb3ducmV2LnhtbERPy4rCMBTdD/gP4QruNNVFcapRVPAB&#10;gjOj4vraXNtic1OaqNWvNwthlofzHk8bU4o71a6wrKDfi0AQp1YXnCk4HpbdIQjnkTWWlknBkxxM&#10;J62vMSbaPviP7nufiRDCLkEFufdVIqVLczLoerYiDtzF1gZ9gHUmdY2PEG5KOYiiWBosODTkWNEi&#10;p/S6vxkF5/lm8YqX/d/16idz8WlOs225U6rTbmYjEJ4a/y/+uDdawXcYG76EHyAn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GewIwQAAANsAAAAPAAAAAAAAAAAAAAAA&#10;AKECAABkcnMvZG93bnJldi54bWxQSwUGAAAAAAQABAD5AAAAjwMAAAAA&#10;" adj="10800"/>
                <v:shapetype id="_x0000_t37" coordsize="21600,21600" o:spt="37" o:oned="t" path="m,c10800,,21600,10800,21600,21600e" filled="f">
                  <v:path arrowok="t" fillok="f" o:connecttype="none"/>
                  <o:lock v:ext="edit" shapetype="t"/>
                </v:shapetype>
                <v:shape id="AutoShape 86" o:spid="_x0000_s1057" type="#_x0000_t37" style="position:absolute;left:9543;top:30796;width:11873;height:7520;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fmL8UAAADbAAAADwAAAGRycy9kb3ducmV2LnhtbESPwWrDMBBE74H8g9hAb4mcHkLjRjFp&#10;wZBDaamTD1isre3aWjmS7Lj9+qoQyHGYmTfMLptMJ0ZyvrGsYL1KQBCXVjdcKTif8uUTCB+QNXaW&#10;ScEPecj289kOU22v/EljESoRIexTVFCH0KdS+rImg35le+LofVlnMETpKqkdXiPcdPIxSTbSYMNx&#10;ocaeXmsq22IwCi4u/y1G8/I24PvHMT8M7bD5Piv1sJgOzyACTeEevrWPWsF2C/9f4g+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sfmL8UAAADbAAAADwAAAAAAAAAA&#10;AAAAAAChAgAAZHJzL2Rvd25yZXYueG1sUEsFBgAAAAAEAAQA+QAAAJMDAAAAAA==&#10;"/>
                <v:shape id="AutoShape 87" o:spid="_x0000_s1058" type="#_x0000_t38" style="position:absolute;left:11807;top:35777;width:9345;height:4719;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hY8YAAADcAAAADwAAAGRycy9kb3ducmV2LnhtbESPT2vCQBDF7wW/wzKCt7qxh1Ciq6ig&#10;FYS2/sHzmB2TYHY2ZFeN/fSdQ6G3Gd6b934zmXWuVndqQ+XZwGiYgCLOva24MHA8rF7fQYWIbLH2&#10;TAaeFGA27b1MMLP+wTu672OhJIRDhgbKGJtM65CX5DAMfUMs2sW3DqOsbaFtiw8Jd7V+S5JUO6xY&#10;GkpsaFlSft3fnIHzYrP8SVej74/1VxHS04Lm2/rTmEG/m49BReriv/nvemMFPxF8eUYm0N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fjYWPGAAAA3AAAAA8AAAAAAAAA&#10;AAAAAAAAoQIAAGRycy9kb3ducmV2LnhtbFBLBQYAAAAABAAEAPkAAACUAwAAAAA=&#10;" adj="10800"/>
                <v:shape id="AutoShape 90" o:spid="_x0000_s1059" type="#_x0000_t37" style="position:absolute;left:35243;top:26531;width:13485;height:2093;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hqQcIAAADcAAAADwAAAGRycy9kb3ducmV2LnhtbERPTWvCQBC9C/0PyxS8SN1owLapq4gi&#10;KJ600l6H7DQJ3Z0N2TWJ/94VBG/zeJ8zX/bWiJYaXzlWMBknIIhzpysuFJy/t28fIHxA1mgck4Ir&#10;eVguXgZzzLTr+EjtKRQihrDPUEEZQp1J6fOSLPqxq4kj9+caiyHCppC6wS6GWyOnSTKTFiuODSXW&#10;tC4p/z9drIJ0Lz/35tqPzu3vVh/eTbr56VKlhq/96gtEoD48xQ/3Tsf5SQr3Z+IFc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vhqQcIAAADcAAAADwAAAAAAAAAAAAAA&#10;AAChAgAAZHJzL2Rvd25yZXYueG1sUEsFBgAAAAAEAAQA+QAAAJADAAAAAA==&#10;"/>
                <v:shape id="AutoShape 91" o:spid="_x0000_s1060" type="#_x0000_t38" style="position:absolute;left:33344;top:28368;width:14851;height:7409;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hnYMIAAADcAAAADwAAAGRycy9kb3ducmV2LnhtbERP24rCMBB9F/yHMAv7pqmyFKlGUcEL&#10;LHjH59lmti3bTEqT1erXG0HwbQ7nOqNJY0pxodoVlhX0uhEI4tTqgjMFp+OiMwDhPLLG0jIpuJGD&#10;ybjdGmGi7ZX3dDn4TIQQdgkqyL2vEildmpNB17UVceB+bW3QB1hnUtd4DeGmlP0oiqXBgkNDjhXN&#10;c0r/Dv9Gwc9sPb/Hi95utdxmLj7PaPpdbpT6/GimQxCeGv8Wv9xrHeZHX/B8Jlwgx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hnYMIAAADcAAAADwAAAAAAAAAAAAAA&#10;AAChAgAAZHJzL2Rvd25yZXYueG1sUEsFBgAAAAAEAAQA+QAAAJADAAAAAA==&#10;" adj="10800"/>
                <v:shape id="AutoShape 92" o:spid="_x0000_s1061" type="#_x0000_t38" style="position:absolute;left:25336;top:3191;width:5812;height:343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TC+8IAAADcAAAADwAAAGRycy9kb3ducmV2LnhtbERP24rCMBB9F/yHMAv7pqnCFqlGUcEL&#10;LHjH59lmti3bTEqT1erXG0HwbQ7nOqNJY0pxodoVlhX0uhEI4tTqgjMFp+OiMwDhPLLG0jIpuJGD&#10;ybjdGmGi7ZX3dDn4TIQQdgkqyL2vEildmpNB17UVceB+bW3QB1hnUtd4DeGmlP0oiqXBgkNDjhXN&#10;c0r/Dv9Gwc9sPb/Hi95utdxmLj7PaPpdbpT6/GimQxCeGv8Wv9xrHeZHX/B8Jlwgx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TC+8IAAADcAAAADwAAAAAAAAAAAAAA&#10;AAChAgAAZHJzL2Rvd25yZXYueG1sUEsFBgAAAAAEAAQA+QAAAJADAAAAAA==&#10;" adj="10800"/>
                <v:shape id="AutoShape 93" o:spid="_x0000_s1062" type="#_x0000_t38" style="position:absolute;left:25336;top:6621;width:5713;height:2857;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aXWsIAAADcAAAADwAAAGRycy9kb3ducmV2LnhtbERPS4vCMBC+C/sfwix4WTRVUKQ2lUVQ&#10;xJOvZfU2NGNbtpmUJmr11xthwdt8fM9JZq2pxJUaV1pWMOhHIIgzq0vOFRz2i94EhPPIGivLpOBO&#10;DmbpRyfBWNsbb+m687kIIexiVFB4X8dSuqwgg65va+LAnW1j0AfY5FI3eAvhppLDKBpLgyWHhgJr&#10;mheU/e0uRsFGPpaj+/z4a38eG2P0Fx5P7Vqp7mf7PQXhqfVv8b97pcP8aAyvZ8IFMn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taXWsIAAADcAAAADwAAAAAAAAAAAAAA&#10;AAChAgAAZHJzL2Rvd25yZXYueG1sUEsFBgAAAAAEAAQA+QAAAJADAAAAAA==&#10;" adj="10800"/>
                <v:shape id="AutoShape 94" o:spid="_x0000_s1063" type="#_x0000_t38" style="position:absolute;left:25336;top:6621;width:5424;height:8334;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oywcIAAADcAAAADwAAAGRycy9kb3ducmV2LnhtbERPS4vCMBC+C/sfwix4WTRVcJVqlEVQ&#10;xJPrA+ttaMa2bDMpTdTqrzcLgrf5+J4zmTWmFFeqXWFZQa8bgSBOrS44U7DfLTojEM4jaywtk4I7&#10;OZhNP1oTjLW98S9dtz4TIYRdjApy76tYSpfmZNB1bUUcuLOtDfoA60zqGm8h3JSyH0Xf0mDBoSHH&#10;iuY5pX/bi1GwkY/l4D5Pjvbw2BijvzA5NWul2p/NzxiEp8a/xS/3Sof50RD+nwkXyO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oywcIAAADcAAAADwAAAAAAAAAAAAAA&#10;AAChAgAAZHJzL2Rvd25yZXYueG1sUEsFBgAAAAAEAAQA+QAAAJADAAAAAA==&#10;" adj="10800"/>
                <v:shape id="AutoShape 95" o:spid="_x0000_s1064" type="#_x0000_t37" style="position:absolute;left:39071;top:16263;width:8627;height:981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RWSsUAAADcAAAADwAAAGRycy9kb3ducmV2LnhtbESPT2sCQQzF7wW/wxChtzproX/YOooI&#10;iqAeagXrLezE3cGdzHZn1O23NwfB2wt5+eW90aTztbpQG11gA8NBBoq4CNZxaWD3M3/5BBUTssU6&#10;MBn4pwiTce9phLkNV/6myzaVSiAcczRQpdTkWseiIo9xEBpi2R1D6zHJ2JbatngVuK/1a5a9a4+O&#10;5UOFDc0qKk7bsxfKRr+51flQ7Ou/xe53s2727uNgzHO/m36BStSlh/l+vbQSP5O0UkYU6PE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oRWSsUAAADcAAAADwAAAAAAAAAA&#10;AAAAAAChAgAAZHJzL2Rvd25yZXYueG1sUEsFBgAAAAAEAAQA+QAAAJMDAAAAAA==&#10;"/>
                <w10:wrap type="tight" anchory="line"/>
              </v:group>
            </w:pict>
          </mc:Fallback>
        </mc:AlternateContent>
      </w:r>
    </w:p>
    <w:p w:rsidR="000267F2" w:rsidRDefault="000267F2"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pStyle w:val="Caption"/>
      </w:pPr>
    </w:p>
    <w:p w:rsidR="003A6FC8" w:rsidRDefault="003A6FC8" w:rsidP="000267F2">
      <w:pPr>
        <w:pStyle w:val="Caption"/>
      </w:pPr>
    </w:p>
    <w:p w:rsidR="003A6FC8" w:rsidRDefault="003A6FC8" w:rsidP="000267F2">
      <w:pPr>
        <w:pStyle w:val="Caption"/>
      </w:pPr>
    </w:p>
    <w:p w:rsidR="003A6FC8" w:rsidRDefault="003A6FC8" w:rsidP="000267F2">
      <w:pPr>
        <w:pStyle w:val="Caption"/>
      </w:pPr>
    </w:p>
    <w:p w:rsidR="003A6FC8" w:rsidRDefault="003A6FC8" w:rsidP="000267F2">
      <w:pPr>
        <w:pStyle w:val="Caption"/>
      </w:pPr>
    </w:p>
    <w:p w:rsidR="003A6FC8" w:rsidRDefault="003A6FC8" w:rsidP="000267F2">
      <w:pPr>
        <w:pStyle w:val="Caption"/>
      </w:pPr>
    </w:p>
    <w:p w:rsidR="000267F2" w:rsidRDefault="000267F2" w:rsidP="000267F2">
      <w:pPr>
        <w:pStyle w:val="Caption"/>
      </w:pPr>
      <w:bookmarkStart w:id="4" w:name="_Toc404956836"/>
      <w:r>
        <w:t xml:space="preserve">Figure </w:t>
      </w:r>
      <w:fldSimple w:instr=" SEQ Figure \* ARABIC ">
        <w:r>
          <w:rPr>
            <w:noProof/>
          </w:rPr>
          <w:t>1</w:t>
        </w:r>
      </w:fldSimple>
      <w:r>
        <w:t>: Room Storage Use Case</w:t>
      </w:r>
      <w:bookmarkEnd w:id="4"/>
    </w:p>
    <w:p w:rsidR="0012296E" w:rsidRDefault="0012296E">
      <w:r>
        <w:br w:type="page"/>
      </w:r>
    </w:p>
    <w:p w:rsidR="0012296E" w:rsidRPr="0012296E" w:rsidRDefault="0012296E" w:rsidP="0012296E"/>
    <w:tbl>
      <w:tblPr>
        <w:tblStyle w:val="GridTable1Light1"/>
        <w:tblW w:w="0" w:type="auto"/>
        <w:tblLook w:val="04A0" w:firstRow="1" w:lastRow="0" w:firstColumn="1" w:lastColumn="0" w:noHBand="0" w:noVBand="1"/>
      </w:tblPr>
      <w:tblGrid>
        <w:gridCol w:w="2245"/>
        <w:gridCol w:w="7105"/>
      </w:tblGrid>
      <w:tr w:rsidR="000267F2" w:rsidTr="00C96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sidRPr="00171CF7">
              <w:rPr>
                <w:rFonts w:ascii="Times New Roman" w:hAnsi="Times New Roman" w:cs="Times New Roman"/>
                <w:sz w:val="24"/>
                <w:szCs w:val="24"/>
              </w:rPr>
              <w:t>Use Case Name</w:t>
            </w:r>
          </w:p>
        </w:tc>
        <w:tc>
          <w:tcPr>
            <w:tcW w:w="7105" w:type="dxa"/>
          </w:tcPr>
          <w:p w:rsidR="000267F2" w:rsidRPr="00171CF7" w:rsidRDefault="000267F2" w:rsidP="00C962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Requesting a new room</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Participating Actors</w:t>
            </w:r>
          </w:p>
        </w:tc>
        <w:tc>
          <w:tcPr>
            <w:tcW w:w="7105" w:type="dxa"/>
          </w:tcPr>
          <w:p w:rsidR="000267F2" w:rsidRDefault="000267F2" w:rsidP="002C12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Students</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Flow of Events</w:t>
            </w:r>
          </w:p>
        </w:tc>
        <w:tc>
          <w:tcPr>
            <w:tcW w:w="7105" w:type="dxa"/>
          </w:tcPr>
          <w:p w:rsidR="000267F2" w:rsidRDefault="002C12B3"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 enters website.</w:t>
            </w:r>
          </w:p>
          <w:p w:rsidR="002C12B3" w:rsidRDefault="002C12B3"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 fills out application.</w:t>
            </w:r>
          </w:p>
          <w:p w:rsidR="002C12B3" w:rsidRDefault="002C12B3"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Student submits application. </w:t>
            </w:r>
          </w:p>
          <w:p w:rsidR="00F45A9C" w:rsidRDefault="00F45A9C"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Confirmation email is sent to school email address.</w:t>
            </w:r>
          </w:p>
          <w:p w:rsidR="00F45A9C" w:rsidRDefault="00F45A9C"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 confirms email address.</w:t>
            </w:r>
          </w:p>
          <w:p w:rsidR="00F45A9C" w:rsidRPr="00616452" w:rsidRDefault="00F45A9C"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Request is sent to queue of requests.</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Alternate Flows</w:t>
            </w:r>
          </w:p>
        </w:tc>
        <w:tc>
          <w:tcPr>
            <w:tcW w:w="7105" w:type="dxa"/>
          </w:tcPr>
          <w:p w:rsidR="000267F2" w:rsidRDefault="002C12B3"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3a. Information is not completely filled.</w:t>
            </w:r>
          </w:p>
          <w:p w:rsidR="002C12B3" w:rsidRDefault="002C12B3"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3b. Display error message.</w:t>
            </w:r>
          </w:p>
          <w:p w:rsidR="00F45A9C" w:rsidRDefault="00F45A9C"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3c. Remain on page.</w:t>
            </w:r>
          </w:p>
          <w:p w:rsidR="00F45A9C" w:rsidRDefault="00F45A9C"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4a. CLID is invalid.</w:t>
            </w:r>
          </w:p>
          <w:p w:rsidR="00F45A9C" w:rsidRDefault="00F45A9C"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4b. Display error message.</w:t>
            </w:r>
          </w:p>
          <w:p w:rsidR="00F45A9C" w:rsidRDefault="00F45A9C"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4c. Remain on page.</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Entry Condition(s)</w:t>
            </w:r>
          </w:p>
        </w:tc>
        <w:tc>
          <w:tcPr>
            <w:tcW w:w="7105" w:type="dxa"/>
          </w:tcPr>
          <w:p w:rsidR="000267F2" w:rsidRDefault="00F45A9C" w:rsidP="00F45A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 has a valid CLID.</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Exit Condition(s)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Form is correctly filled out and entered; alternately, user cancels request.</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Special Requirements</w:t>
            </w:r>
          </w:p>
        </w:tc>
        <w:tc>
          <w:tcPr>
            <w:tcW w:w="7105" w:type="dxa"/>
          </w:tcPr>
          <w:p w:rsidR="000267F2" w:rsidRDefault="000267F2" w:rsidP="00F45A9C">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bl>
    <w:p w:rsidR="00F45A9C" w:rsidRDefault="00F45A9C">
      <w:pPr>
        <w:pStyle w:val="Caption"/>
      </w:pPr>
      <w:bookmarkStart w:id="5" w:name="_Toc404956848"/>
      <w:r>
        <w:t xml:space="preserve">Table </w:t>
      </w:r>
      <w:fldSimple w:instr=" SEQ Table \* ARABIC ">
        <w:r w:rsidR="006440F5">
          <w:rPr>
            <w:noProof/>
          </w:rPr>
          <w:t>1</w:t>
        </w:r>
      </w:fldSimple>
      <w:r>
        <w:t>- Use Case: Request Room</w:t>
      </w:r>
      <w:bookmarkEnd w:id="5"/>
    </w:p>
    <w:p w:rsidR="000267F2" w:rsidRDefault="000267F2" w:rsidP="000267F2">
      <w:pPr>
        <w:rPr>
          <w:rFonts w:ascii="Times New Roman" w:hAnsi="Times New Roman" w:cs="Times New Roman"/>
          <w:sz w:val="24"/>
          <w:szCs w:val="24"/>
        </w:rPr>
      </w:pPr>
    </w:p>
    <w:tbl>
      <w:tblPr>
        <w:tblStyle w:val="GridTable1Light1"/>
        <w:tblW w:w="0" w:type="auto"/>
        <w:tblLook w:val="04A0" w:firstRow="1" w:lastRow="0" w:firstColumn="1" w:lastColumn="0" w:noHBand="0" w:noVBand="1"/>
      </w:tblPr>
      <w:tblGrid>
        <w:gridCol w:w="2245"/>
        <w:gridCol w:w="7105"/>
      </w:tblGrid>
      <w:tr w:rsidR="00F45A9C" w:rsidTr="007215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45A9C" w:rsidRPr="00171CF7" w:rsidRDefault="00F45A9C" w:rsidP="0072158D">
            <w:pPr>
              <w:rPr>
                <w:rFonts w:ascii="Times New Roman" w:hAnsi="Times New Roman" w:cs="Times New Roman"/>
                <w:sz w:val="24"/>
                <w:szCs w:val="24"/>
              </w:rPr>
            </w:pPr>
            <w:r w:rsidRPr="00171CF7">
              <w:rPr>
                <w:rFonts w:ascii="Times New Roman" w:hAnsi="Times New Roman" w:cs="Times New Roman"/>
                <w:sz w:val="24"/>
                <w:szCs w:val="24"/>
              </w:rPr>
              <w:t>Use Case Name</w:t>
            </w:r>
          </w:p>
        </w:tc>
        <w:tc>
          <w:tcPr>
            <w:tcW w:w="7105" w:type="dxa"/>
          </w:tcPr>
          <w:p w:rsidR="00F45A9C" w:rsidRPr="00171CF7" w:rsidRDefault="006440F5" w:rsidP="0072158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 Login</w:t>
            </w:r>
          </w:p>
        </w:tc>
      </w:tr>
      <w:tr w:rsidR="00F45A9C" w:rsidTr="0072158D">
        <w:tc>
          <w:tcPr>
            <w:cnfStyle w:val="001000000000" w:firstRow="0" w:lastRow="0" w:firstColumn="1" w:lastColumn="0" w:oddVBand="0" w:evenVBand="0" w:oddHBand="0" w:evenHBand="0" w:firstRowFirstColumn="0" w:firstRowLastColumn="0" w:lastRowFirstColumn="0" w:lastRowLastColumn="0"/>
            <w:tcW w:w="2245" w:type="dxa"/>
          </w:tcPr>
          <w:p w:rsidR="00F45A9C" w:rsidRPr="00171CF7" w:rsidRDefault="00F45A9C" w:rsidP="0072158D">
            <w:pPr>
              <w:rPr>
                <w:rFonts w:ascii="Times New Roman" w:hAnsi="Times New Roman" w:cs="Times New Roman"/>
                <w:sz w:val="24"/>
                <w:szCs w:val="24"/>
              </w:rPr>
            </w:pPr>
            <w:r>
              <w:rPr>
                <w:rFonts w:ascii="Times New Roman" w:hAnsi="Times New Roman" w:cs="Times New Roman"/>
                <w:sz w:val="24"/>
                <w:szCs w:val="24"/>
              </w:rPr>
              <w:t>Participating Actors</w:t>
            </w:r>
          </w:p>
        </w:tc>
        <w:tc>
          <w:tcPr>
            <w:tcW w:w="7105" w:type="dxa"/>
          </w:tcPr>
          <w:p w:rsidR="00F45A9C" w:rsidRDefault="00F45A9C" w:rsidP="00721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Students</w:t>
            </w:r>
          </w:p>
        </w:tc>
      </w:tr>
      <w:tr w:rsidR="00F45A9C" w:rsidTr="0072158D">
        <w:tc>
          <w:tcPr>
            <w:cnfStyle w:val="001000000000" w:firstRow="0" w:lastRow="0" w:firstColumn="1" w:lastColumn="0" w:oddVBand="0" w:evenVBand="0" w:oddHBand="0" w:evenHBand="0" w:firstRowFirstColumn="0" w:firstRowLastColumn="0" w:lastRowFirstColumn="0" w:lastRowLastColumn="0"/>
            <w:tcW w:w="2245" w:type="dxa"/>
          </w:tcPr>
          <w:p w:rsidR="00F45A9C" w:rsidRPr="00171CF7" w:rsidRDefault="00F45A9C" w:rsidP="0072158D">
            <w:pPr>
              <w:rPr>
                <w:rFonts w:ascii="Times New Roman" w:hAnsi="Times New Roman" w:cs="Times New Roman"/>
                <w:sz w:val="24"/>
                <w:szCs w:val="24"/>
              </w:rPr>
            </w:pPr>
            <w:r>
              <w:rPr>
                <w:rFonts w:ascii="Times New Roman" w:hAnsi="Times New Roman" w:cs="Times New Roman"/>
                <w:sz w:val="24"/>
                <w:szCs w:val="24"/>
              </w:rPr>
              <w:t>Flow of Events</w:t>
            </w:r>
          </w:p>
        </w:tc>
        <w:tc>
          <w:tcPr>
            <w:tcW w:w="7105" w:type="dxa"/>
          </w:tcPr>
          <w:p w:rsidR="00F45A9C" w:rsidRDefault="00F45A9C" w:rsidP="00F45A9C">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 enters website.</w:t>
            </w:r>
          </w:p>
          <w:p w:rsidR="00F45A9C" w:rsidRDefault="00F45A9C" w:rsidP="00F45A9C">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Administrator </w:t>
            </w:r>
            <w:r w:rsidR="006440F5">
              <w:rPr>
                <w:rFonts w:ascii="Times New Roman" w:hAnsi="Times New Roman" w:cs="Times New Roman"/>
                <w:sz w:val="24"/>
                <w:szCs w:val="24"/>
              </w:rPr>
              <w:t>select the link for logging in.</w:t>
            </w:r>
          </w:p>
          <w:p w:rsidR="006440F5" w:rsidRDefault="006440F5" w:rsidP="00F45A9C">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 enters credentials.</w:t>
            </w:r>
          </w:p>
          <w:p w:rsidR="006440F5" w:rsidRDefault="006440F5" w:rsidP="00F45A9C">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 submits credentials.</w:t>
            </w:r>
          </w:p>
          <w:p w:rsidR="006440F5" w:rsidRPr="00616452" w:rsidRDefault="006440F5" w:rsidP="00F45A9C">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Request Queue displayed.</w:t>
            </w:r>
          </w:p>
        </w:tc>
      </w:tr>
      <w:tr w:rsidR="00F45A9C" w:rsidTr="0072158D">
        <w:tc>
          <w:tcPr>
            <w:cnfStyle w:val="001000000000" w:firstRow="0" w:lastRow="0" w:firstColumn="1" w:lastColumn="0" w:oddVBand="0" w:evenVBand="0" w:oddHBand="0" w:evenHBand="0" w:firstRowFirstColumn="0" w:firstRowLastColumn="0" w:lastRowFirstColumn="0" w:lastRowLastColumn="0"/>
            <w:tcW w:w="2245" w:type="dxa"/>
          </w:tcPr>
          <w:p w:rsidR="00F45A9C" w:rsidRPr="00171CF7" w:rsidRDefault="00F45A9C" w:rsidP="0072158D">
            <w:pPr>
              <w:rPr>
                <w:rFonts w:ascii="Times New Roman" w:hAnsi="Times New Roman" w:cs="Times New Roman"/>
                <w:sz w:val="24"/>
                <w:szCs w:val="24"/>
              </w:rPr>
            </w:pPr>
            <w:r>
              <w:rPr>
                <w:rFonts w:ascii="Times New Roman" w:hAnsi="Times New Roman" w:cs="Times New Roman"/>
                <w:sz w:val="24"/>
                <w:szCs w:val="24"/>
              </w:rPr>
              <w:t>Alternate Flows</w:t>
            </w:r>
          </w:p>
        </w:tc>
        <w:tc>
          <w:tcPr>
            <w:tcW w:w="7105" w:type="dxa"/>
          </w:tcPr>
          <w:p w:rsidR="00F45A9C" w:rsidRDefault="00F45A9C" w:rsidP="00721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4a. </w:t>
            </w:r>
            <w:r w:rsidR="006440F5">
              <w:rPr>
                <w:rFonts w:ascii="Times New Roman" w:hAnsi="Times New Roman" w:cs="Times New Roman"/>
                <w:sz w:val="24"/>
                <w:szCs w:val="24"/>
              </w:rPr>
              <w:t>Username or password</w:t>
            </w:r>
            <w:r>
              <w:rPr>
                <w:rFonts w:ascii="Times New Roman" w:hAnsi="Times New Roman" w:cs="Times New Roman"/>
                <w:sz w:val="24"/>
                <w:szCs w:val="24"/>
              </w:rPr>
              <w:t xml:space="preserve"> is invalid.</w:t>
            </w:r>
          </w:p>
          <w:p w:rsidR="00F45A9C" w:rsidRDefault="00F45A9C" w:rsidP="00721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4b. Display error message.</w:t>
            </w:r>
          </w:p>
          <w:p w:rsidR="00F45A9C" w:rsidRDefault="00F45A9C" w:rsidP="00721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4c. Remain on page.</w:t>
            </w:r>
          </w:p>
        </w:tc>
      </w:tr>
      <w:tr w:rsidR="00F45A9C" w:rsidTr="0072158D">
        <w:tc>
          <w:tcPr>
            <w:cnfStyle w:val="001000000000" w:firstRow="0" w:lastRow="0" w:firstColumn="1" w:lastColumn="0" w:oddVBand="0" w:evenVBand="0" w:oddHBand="0" w:evenHBand="0" w:firstRowFirstColumn="0" w:firstRowLastColumn="0" w:lastRowFirstColumn="0" w:lastRowLastColumn="0"/>
            <w:tcW w:w="2245" w:type="dxa"/>
          </w:tcPr>
          <w:p w:rsidR="00F45A9C" w:rsidRPr="00171CF7" w:rsidRDefault="00F45A9C" w:rsidP="0072158D">
            <w:pPr>
              <w:rPr>
                <w:rFonts w:ascii="Times New Roman" w:hAnsi="Times New Roman" w:cs="Times New Roman"/>
                <w:sz w:val="24"/>
                <w:szCs w:val="24"/>
              </w:rPr>
            </w:pPr>
            <w:r>
              <w:rPr>
                <w:rFonts w:ascii="Times New Roman" w:hAnsi="Times New Roman" w:cs="Times New Roman"/>
                <w:sz w:val="24"/>
                <w:szCs w:val="24"/>
              </w:rPr>
              <w:t>Entry Condition(s)</w:t>
            </w:r>
          </w:p>
        </w:tc>
        <w:tc>
          <w:tcPr>
            <w:tcW w:w="7105" w:type="dxa"/>
          </w:tcPr>
          <w:p w:rsidR="00F45A9C" w:rsidRDefault="006440F5" w:rsidP="006440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w:t>
            </w:r>
            <w:r w:rsidR="00F45A9C">
              <w:rPr>
                <w:rFonts w:ascii="Times New Roman" w:hAnsi="Times New Roman" w:cs="Times New Roman"/>
                <w:sz w:val="24"/>
                <w:szCs w:val="24"/>
              </w:rPr>
              <w:t xml:space="preserve"> has a valid </w:t>
            </w:r>
            <w:r>
              <w:rPr>
                <w:rFonts w:ascii="Times New Roman" w:hAnsi="Times New Roman" w:cs="Times New Roman"/>
                <w:sz w:val="24"/>
                <w:szCs w:val="24"/>
              </w:rPr>
              <w:t>username and password.</w:t>
            </w:r>
          </w:p>
        </w:tc>
      </w:tr>
      <w:tr w:rsidR="00F45A9C" w:rsidTr="0072158D">
        <w:tc>
          <w:tcPr>
            <w:cnfStyle w:val="001000000000" w:firstRow="0" w:lastRow="0" w:firstColumn="1" w:lastColumn="0" w:oddVBand="0" w:evenVBand="0" w:oddHBand="0" w:evenHBand="0" w:firstRowFirstColumn="0" w:firstRowLastColumn="0" w:lastRowFirstColumn="0" w:lastRowLastColumn="0"/>
            <w:tcW w:w="2245" w:type="dxa"/>
          </w:tcPr>
          <w:p w:rsidR="00F45A9C" w:rsidRPr="00171CF7" w:rsidRDefault="00F45A9C" w:rsidP="0072158D">
            <w:pPr>
              <w:rPr>
                <w:rFonts w:ascii="Times New Roman" w:hAnsi="Times New Roman" w:cs="Times New Roman"/>
                <w:sz w:val="24"/>
                <w:szCs w:val="24"/>
              </w:rPr>
            </w:pPr>
            <w:r>
              <w:rPr>
                <w:rFonts w:ascii="Times New Roman" w:hAnsi="Times New Roman" w:cs="Times New Roman"/>
                <w:sz w:val="24"/>
                <w:szCs w:val="24"/>
              </w:rPr>
              <w:t>Exit Condition(s)</w:t>
            </w:r>
          </w:p>
        </w:tc>
        <w:tc>
          <w:tcPr>
            <w:tcW w:w="7105" w:type="dxa"/>
          </w:tcPr>
          <w:p w:rsidR="00F45A9C" w:rsidRDefault="006440F5" w:rsidP="00721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presses return button;</w:t>
            </w:r>
          </w:p>
        </w:tc>
      </w:tr>
      <w:tr w:rsidR="00F45A9C" w:rsidTr="0072158D">
        <w:tc>
          <w:tcPr>
            <w:cnfStyle w:val="001000000000" w:firstRow="0" w:lastRow="0" w:firstColumn="1" w:lastColumn="0" w:oddVBand="0" w:evenVBand="0" w:oddHBand="0" w:evenHBand="0" w:firstRowFirstColumn="0" w:firstRowLastColumn="0" w:lastRowFirstColumn="0" w:lastRowLastColumn="0"/>
            <w:tcW w:w="2245" w:type="dxa"/>
          </w:tcPr>
          <w:p w:rsidR="00F45A9C" w:rsidRPr="00171CF7" w:rsidRDefault="00F45A9C" w:rsidP="0072158D">
            <w:pPr>
              <w:rPr>
                <w:rFonts w:ascii="Times New Roman" w:hAnsi="Times New Roman" w:cs="Times New Roman"/>
                <w:sz w:val="24"/>
                <w:szCs w:val="24"/>
              </w:rPr>
            </w:pPr>
            <w:r>
              <w:rPr>
                <w:rFonts w:ascii="Times New Roman" w:hAnsi="Times New Roman" w:cs="Times New Roman"/>
                <w:sz w:val="24"/>
                <w:szCs w:val="24"/>
              </w:rPr>
              <w:t>Special Requirements</w:t>
            </w:r>
          </w:p>
        </w:tc>
        <w:tc>
          <w:tcPr>
            <w:tcW w:w="7105" w:type="dxa"/>
          </w:tcPr>
          <w:p w:rsidR="00F45A9C" w:rsidRDefault="006440F5" w:rsidP="00721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Must be registered within the program as an admin for the correct privileges.</w:t>
            </w:r>
          </w:p>
        </w:tc>
      </w:tr>
    </w:tbl>
    <w:p w:rsidR="00F45A9C" w:rsidRDefault="00F45A9C" w:rsidP="00F45A9C">
      <w:pPr>
        <w:pStyle w:val="Caption"/>
        <w:rPr>
          <w:rFonts w:ascii="Times New Roman" w:hAnsi="Times New Roman" w:cs="Times New Roman"/>
          <w:sz w:val="24"/>
          <w:szCs w:val="24"/>
        </w:rPr>
      </w:pPr>
      <w:bookmarkStart w:id="6" w:name="_Toc404956849"/>
      <w:r>
        <w:t xml:space="preserve">Table </w:t>
      </w:r>
      <w:fldSimple w:instr=" SEQ Table \* ARABIC ">
        <w:r w:rsidR="006440F5">
          <w:rPr>
            <w:noProof/>
          </w:rPr>
          <w:t>2</w:t>
        </w:r>
      </w:fldSimple>
      <w:r>
        <w:t xml:space="preserve"> </w:t>
      </w:r>
      <w:r w:rsidR="006440F5">
        <w:t>–</w:t>
      </w:r>
      <w:r>
        <w:t xml:space="preserve"> </w:t>
      </w:r>
      <w:r w:rsidR="006440F5">
        <w:t>Administrator Login</w:t>
      </w:r>
      <w:bookmarkEnd w:id="6"/>
    </w:p>
    <w:p w:rsidR="00A1709C" w:rsidRDefault="00A1709C" w:rsidP="000267F2">
      <w:pPr>
        <w:rPr>
          <w:rFonts w:ascii="Times New Roman" w:hAnsi="Times New Roman" w:cs="Times New Roman"/>
          <w:sz w:val="24"/>
          <w:szCs w:val="24"/>
        </w:rPr>
      </w:pPr>
    </w:p>
    <w:p w:rsidR="0012296E" w:rsidRDefault="0012296E" w:rsidP="000267F2">
      <w:pPr>
        <w:rPr>
          <w:rFonts w:ascii="Times New Roman" w:hAnsi="Times New Roman" w:cs="Times New Roman"/>
          <w:sz w:val="24"/>
          <w:szCs w:val="24"/>
        </w:rPr>
      </w:pPr>
    </w:p>
    <w:p w:rsidR="0012296E" w:rsidRDefault="0012296E" w:rsidP="000267F2">
      <w:pPr>
        <w:rPr>
          <w:rFonts w:ascii="Times New Roman" w:hAnsi="Times New Roman" w:cs="Times New Roman"/>
          <w:sz w:val="24"/>
          <w:szCs w:val="24"/>
        </w:rPr>
      </w:pPr>
    </w:p>
    <w:p w:rsidR="0012296E" w:rsidRDefault="0012296E" w:rsidP="000267F2">
      <w:pPr>
        <w:rPr>
          <w:rFonts w:ascii="Times New Roman" w:hAnsi="Times New Roman" w:cs="Times New Roman"/>
          <w:sz w:val="24"/>
          <w:szCs w:val="24"/>
        </w:rPr>
      </w:pPr>
    </w:p>
    <w:p w:rsidR="0012296E" w:rsidRDefault="0012296E" w:rsidP="000267F2">
      <w:pPr>
        <w:rPr>
          <w:rFonts w:ascii="Times New Roman" w:hAnsi="Times New Roman" w:cs="Times New Roman"/>
          <w:sz w:val="24"/>
          <w:szCs w:val="24"/>
        </w:rPr>
      </w:pPr>
    </w:p>
    <w:p w:rsidR="0012296E" w:rsidRDefault="0012296E" w:rsidP="000267F2">
      <w:pPr>
        <w:rPr>
          <w:rFonts w:ascii="Times New Roman" w:hAnsi="Times New Roman" w:cs="Times New Roman"/>
          <w:sz w:val="24"/>
          <w:szCs w:val="24"/>
        </w:rPr>
      </w:pPr>
    </w:p>
    <w:tbl>
      <w:tblPr>
        <w:tblStyle w:val="GridTable1Light1"/>
        <w:tblW w:w="0" w:type="auto"/>
        <w:tblLook w:val="04A0" w:firstRow="1" w:lastRow="0" w:firstColumn="1" w:lastColumn="0" w:noHBand="0" w:noVBand="1"/>
      </w:tblPr>
      <w:tblGrid>
        <w:gridCol w:w="2245"/>
        <w:gridCol w:w="7105"/>
      </w:tblGrid>
      <w:tr w:rsidR="006440F5" w:rsidTr="007215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6440F5" w:rsidRPr="00171CF7" w:rsidRDefault="006440F5" w:rsidP="0072158D">
            <w:pPr>
              <w:rPr>
                <w:rFonts w:ascii="Times New Roman" w:hAnsi="Times New Roman" w:cs="Times New Roman"/>
                <w:sz w:val="24"/>
                <w:szCs w:val="24"/>
              </w:rPr>
            </w:pPr>
            <w:r w:rsidRPr="00171CF7">
              <w:rPr>
                <w:rFonts w:ascii="Times New Roman" w:hAnsi="Times New Roman" w:cs="Times New Roman"/>
                <w:sz w:val="24"/>
                <w:szCs w:val="24"/>
              </w:rPr>
              <w:lastRenderedPageBreak/>
              <w:t>Use Case Name</w:t>
            </w:r>
          </w:p>
        </w:tc>
        <w:tc>
          <w:tcPr>
            <w:tcW w:w="7105" w:type="dxa"/>
          </w:tcPr>
          <w:p w:rsidR="006440F5" w:rsidRPr="00171CF7" w:rsidRDefault="006440F5" w:rsidP="0072158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Accept/Deny Request</w:t>
            </w:r>
          </w:p>
        </w:tc>
      </w:tr>
      <w:tr w:rsidR="006440F5" w:rsidTr="0072158D">
        <w:tc>
          <w:tcPr>
            <w:cnfStyle w:val="001000000000" w:firstRow="0" w:lastRow="0" w:firstColumn="1" w:lastColumn="0" w:oddVBand="0" w:evenVBand="0" w:oddHBand="0" w:evenHBand="0" w:firstRowFirstColumn="0" w:firstRowLastColumn="0" w:lastRowFirstColumn="0" w:lastRowLastColumn="0"/>
            <w:tcW w:w="2245" w:type="dxa"/>
          </w:tcPr>
          <w:p w:rsidR="006440F5" w:rsidRPr="00171CF7" w:rsidRDefault="006440F5" w:rsidP="0072158D">
            <w:pPr>
              <w:rPr>
                <w:rFonts w:ascii="Times New Roman" w:hAnsi="Times New Roman" w:cs="Times New Roman"/>
                <w:sz w:val="24"/>
                <w:szCs w:val="24"/>
              </w:rPr>
            </w:pPr>
            <w:r>
              <w:rPr>
                <w:rFonts w:ascii="Times New Roman" w:hAnsi="Times New Roman" w:cs="Times New Roman"/>
                <w:sz w:val="24"/>
                <w:szCs w:val="24"/>
              </w:rPr>
              <w:t>Participating Actors</w:t>
            </w:r>
          </w:p>
        </w:tc>
        <w:tc>
          <w:tcPr>
            <w:tcW w:w="7105" w:type="dxa"/>
          </w:tcPr>
          <w:p w:rsidR="006440F5" w:rsidRDefault="006440F5" w:rsidP="00721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Students</w:t>
            </w:r>
          </w:p>
        </w:tc>
      </w:tr>
      <w:tr w:rsidR="006440F5" w:rsidTr="0072158D">
        <w:tc>
          <w:tcPr>
            <w:cnfStyle w:val="001000000000" w:firstRow="0" w:lastRow="0" w:firstColumn="1" w:lastColumn="0" w:oddVBand="0" w:evenVBand="0" w:oddHBand="0" w:evenHBand="0" w:firstRowFirstColumn="0" w:firstRowLastColumn="0" w:lastRowFirstColumn="0" w:lastRowLastColumn="0"/>
            <w:tcW w:w="2245" w:type="dxa"/>
          </w:tcPr>
          <w:p w:rsidR="006440F5" w:rsidRPr="00171CF7" w:rsidRDefault="006440F5" w:rsidP="0072158D">
            <w:pPr>
              <w:rPr>
                <w:rFonts w:ascii="Times New Roman" w:hAnsi="Times New Roman" w:cs="Times New Roman"/>
                <w:sz w:val="24"/>
                <w:szCs w:val="24"/>
              </w:rPr>
            </w:pPr>
            <w:r>
              <w:rPr>
                <w:rFonts w:ascii="Times New Roman" w:hAnsi="Times New Roman" w:cs="Times New Roman"/>
                <w:sz w:val="24"/>
                <w:szCs w:val="24"/>
              </w:rPr>
              <w:t>Flow of Events</w:t>
            </w:r>
          </w:p>
        </w:tc>
        <w:tc>
          <w:tcPr>
            <w:tcW w:w="7105" w:type="dxa"/>
          </w:tcPr>
          <w:p w:rsidR="006440F5" w:rsidRDefault="006440F5" w:rsidP="006440F5">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 successfully logs in to website.</w:t>
            </w:r>
          </w:p>
          <w:p w:rsidR="006440F5" w:rsidRDefault="0012296E" w:rsidP="006440F5">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Website presents all requests in the form of a list with </w:t>
            </w:r>
            <w:proofErr w:type="gramStart"/>
            <w:r>
              <w:rPr>
                <w:rFonts w:ascii="Times New Roman" w:hAnsi="Times New Roman" w:cs="Times New Roman"/>
                <w:sz w:val="24"/>
                <w:szCs w:val="24"/>
              </w:rPr>
              <w:t>an accept</w:t>
            </w:r>
            <w:proofErr w:type="gramEnd"/>
            <w:r>
              <w:rPr>
                <w:rFonts w:ascii="Times New Roman" w:hAnsi="Times New Roman" w:cs="Times New Roman"/>
                <w:sz w:val="24"/>
                <w:szCs w:val="24"/>
              </w:rPr>
              <w:t xml:space="preserve"> and deny button for each item.</w:t>
            </w:r>
          </w:p>
          <w:p w:rsidR="0012296E" w:rsidRDefault="0012296E" w:rsidP="006440F5">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 selects either accept or deny.</w:t>
            </w:r>
          </w:p>
          <w:p w:rsidR="0012296E" w:rsidRDefault="0012296E" w:rsidP="006440F5">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Request is removed from the queue.</w:t>
            </w:r>
          </w:p>
          <w:p w:rsidR="0012296E" w:rsidRDefault="0012296E" w:rsidP="006440F5">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 containing the decision is sent to the student.</w:t>
            </w:r>
          </w:p>
          <w:p w:rsidR="0012296E" w:rsidRPr="00616452" w:rsidRDefault="0012296E" w:rsidP="006440F5">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Page refreshes to show new queue.</w:t>
            </w:r>
          </w:p>
        </w:tc>
      </w:tr>
      <w:tr w:rsidR="006440F5" w:rsidTr="0072158D">
        <w:tc>
          <w:tcPr>
            <w:cnfStyle w:val="001000000000" w:firstRow="0" w:lastRow="0" w:firstColumn="1" w:lastColumn="0" w:oddVBand="0" w:evenVBand="0" w:oddHBand="0" w:evenHBand="0" w:firstRowFirstColumn="0" w:firstRowLastColumn="0" w:lastRowFirstColumn="0" w:lastRowLastColumn="0"/>
            <w:tcW w:w="2245" w:type="dxa"/>
          </w:tcPr>
          <w:p w:rsidR="006440F5" w:rsidRPr="00171CF7" w:rsidRDefault="006440F5" w:rsidP="0072158D">
            <w:pPr>
              <w:rPr>
                <w:rFonts w:ascii="Times New Roman" w:hAnsi="Times New Roman" w:cs="Times New Roman"/>
                <w:sz w:val="24"/>
                <w:szCs w:val="24"/>
              </w:rPr>
            </w:pPr>
            <w:r>
              <w:rPr>
                <w:rFonts w:ascii="Times New Roman" w:hAnsi="Times New Roman" w:cs="Times New Roman"/>
                <w:sz w:val="24"/>
                <w:szCs w:val="24"/>
              </w:rPr>
              <w:t>Alternate Flows</w:t>
            </w:r>
          </w:p>
        </w:tc>
        <w:tc>
          <w:tcPr>
            <w:tcW w:w="7105" w:type="dxa"/>
          </w:tcPr>
          <w:p w:rsidR="006440F5" w:rsidRDefault="0012296E" w:rsidP="00721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6440F5" w:rsidTr="0072158D">
        <w:tc>
          <w:tcPr>
            <w:cnfStyle w:val="001000000000" w:firstRow="0" w:lastRow="0" w:firstColumn="1" w:lastColumn="0" w:oddVBand="0" w:evenVBand="0" w:oddHBand="0" w:evenHBand="0" w:firstRowFirstColumn="0" w:firstRowLastColumn="0" w:lastRowFirstColumn="0" w:lastRowLastColumn="0"/>
            <w:tcW w:w="2245" w:type="dxa"/>
          </w:tcPr>
          <w:p w:rsidR="006440F5" w:rsidRPr="00171CF7" w:rsidRDefault="006440F5" w:rsidP="0072158D">
            <w:pPr>
              <w:rPr>
                <w:rFonts w:ascii="Times New Roman" w:hAnsi="Times New Roman" w:cs="Times New Roman"/>
                <w:sz w:val="24"/>
                <w:szCs w:val="24"/>
              </w:rPr>
            </w:pPr>
            <w:r>
              <w:rPr>
                <w:rFonts w:ascii="Times New Roman" w:hAnsi="Times New Roman" w:cs="Times New Roman"/>
                <w:sz w:val="24"/>
                <w:szCs w:val="24"/>
              </w:rPr>
              <w:t>Entry Condition(s)</w:t>
            </w:r>
          </w:p>
        </w:tc>
        <w:tc>
          <w:tcPr>
            <w:tcW w:w="7105" w:type="dxa"/>
          </w:tcPr>
          <w:p w:rsidR="006440F5" w:rsidRDefault="006440F5" w:rsidP="001229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Administrator has </w:t>
            </w:r>
            <w:r w:rsidR="0012296E">
              <w:rPr>
                <w:rFonts w:ascii="Times New Roman" w:hAnsi="Times New Roman" w:cs="Times New Roman"/>
                <w:sz w:val="24"/>
                <w:szCs w:val="24"/>
              </w:rPr>
              <w:t>logged in.</w:t>
            </w:r>
          </w:p>
        </w:tc>
      </w:tr>
      <w:tr w:rsidR="006440F5" w:rsidTr="0072158D">
        <w:tc>
          <w:tcPr>
            <w:cnfStyle w:val="001000000000" w:firstRow="0" w:lastRow="0" w:firstColumn="1" w:lastColumn="0" w:oddVBand="0" w:evenVBand="0" w:oddHBand="0" w:evenHBand="0" w:firstRowFirstColumn="0" w:firstRowLastColumn="0" w:lastRowFirstColumn="0" w:lastRowLastColumn="0"/>
            <w:tcW w:w="2245" w:type="dxa"/>
          </w:tcPr>
          <w:p w:rsidR="006440F5" w:rsidRPr="00171CF7" w:rsidRDefault="006440F5" w:rsidP="0072158D">
            <w:pPr>
              <w:rPr>
                <w:rFonts w:ascii="Times New Roman" w:hAnsi="Times New Roman" w:cs="Times New Roman"/>
                <w:sz w:val="24"/>
                <w:szCs w:val="24"/>
              </w:rPr>
            </w:pPr>
            <w:r>
              <w:rPr>
                <w:rFonts w:ascii="Times New Roman" w:hAnsi="Times New Roman" w:cs="Times New Roman"/>
                <w:sz w:val="24"/>
                <w:szCs w:val="24"/>
              </w:rPr>
              <w:t>Exit Condition(s)</w:t>
            </w:r>
          </w:p>
        </w:tc>
        <w:tc>
          <w:tcPr>
            <w:tcW w:w="7105" w:type="dxa"/>
          </w:tcPr>
          <w:p w:rsidR="006440F5" w:rsidRDefault="0012296E" w:rsidP="007215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presses log out button.</w:t>
            </w:r>
          </w:p>
        </w:tc>
      </w:tr>
      <w:tr w:rsidR="006440F5" w:rsidTr="0072158D">
        <w:tc>
          <w:tcPr>
            <w:cnfStyle w:val="001000000000" w:firstRow="0" w:lastRow="0" w:firstColumn="1" w:lastColumn="0" w:oddVBand="0" w:evenVBand="0" w:oddHBand="0" w:evenHBand="0" w:firstRowFirstColumn="0" w:firstRowLastColumn="0" w:lastRowFirstColumn="0" w:lastRowLastColumn="0"/>
            <w:tcW w:w="2245" w:type="dxa"/>
          </w:tcPr>
          <w:p w:rsidR="006440F5" w:rsidRPr="00171CF7" w:rsidRDefault="006440F5" w:rsidP="0072158D">
            <w:pPr>
              <w:rPr>
                <w:rFonts w:ascii="Times New Roman" w:hAnsi="Times New Roman" w:cs="Times New Roman"/>
                <w:sz w:val="24"/>
                <w:szCs w:val="24"/>
              </w:rPr>
            </w:pPr>
            <w:r>
              <w:rPr>
                <w:rFonts w:ascii="Times New Roman" w:hAnsi="Times New Roman" w:cs="Times New Roman"/>
                <w:sz w:val="24"/>
                <w:szCs w:val="24"/>
              </w:rPr>
              <w:t>Special Requirements</w:t>
            </w:r>
          </w:p>
        </w:tc>
        <w:tc>
          <w:tcPr>
            <w:tcW w:w="7105" w:type="dxa"/>
          </w:tcPr>
          <w:p w:rsidR="006440F5" w:rsidRDefault="006440F5" w:rsidP="006440F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Must be registered within the program as an admin for the correct privileges.</w:t>
            </w:r>
          </w:p>
        </w:tc>
      </w:tr>
    </w:tbl>
    <w:p w:rsidR="00F45A9C" w:rsidRDefault="006440F5" w:rsidP="006440F5">
      <w:pPr>
        <w:pStyle w:val="Caption"/>
        <w:rPr>
          <w:rFonts w:ascii="Times New Roman" w:hAnsi="Times New Roman" w:cs="Times New Roman"/>
          <w:sz w:val="24"/>
          <w:szCs w:val="24"/>
        </w:rPr>
      </w:pPr>
      <w:bookmarkStart w:id="7" w:name="_Toc404956850"/>
      <w:r>
        <w:t xml:space="preserve">Table </w:t>
      </w:r>
      <w:fldSimple w:instr=" SEQ Table \* ARABIC ">
        <w:r>
          <w:rPr>
            <w:noProof/>
          </w:rPr>
          <w:t>3</w:t>
        </w:r>
      </w:fldSimple>
      <w:r>
        <w:t xml:space="preserve"> - Accept/Deny Request</w:t>
      </w:r>
      <w:bookmarkEnd w:id="7"/>
    </w:p>
    <w:p w:rsidR="00C62C0B" w:rsidRPr="00C62C0B" w:rsidRDefault="00C62C0B" w:rsidP="006440F5">
      <w:pPr>
        <w:pStyle w:val="Heading1"/>
        <w:jc w:val="center"/>
      </w:pPr>
      <w:bookmarkStart w:id="8" w:name="_Toc404956975"/>
      <w:r w:rsidRPr="00C62C0B">
        <w:t>RATIONALE</w:t>
      </w:r>
      <w:bookmarkEnd w:id="8"/>
    </w:p>
    <w:p w:rsidR="00C62C0B" w:rsidRDefault="00C62C0B" w:rsidP="000267F2">
      <w:pPr>
        <w:rPr>
          <w:rFonts w:ascii="Times New Roman" w:hAnsi="Times New Roman" w:cs="Times New Roman"/>
          <w:sz w:val="24"/>
          <w:szCs w:val="24"/>
        </w:rPr>
      </w:pPr>
      <w:r>
        <w:rPr>
          <w:rFonts w:ascii="Times New Roman" w:hAnsi="Times New Roman" w:cs="Times New Roman"/>
          <w:sz w:val="24"/>
          <w:szCs w:val="24"/>
        </w:rPr>
        <w:tab/>
        <w:t xml:space="preserve">It was determined that, in order to efficiently perform any of the client’s tasks, a database would be necessary. Since all of the tasks needed one, it was decided that all of the projects would be completely based around the database. The only extra things required </w:t>
      </w:r>
      <w:r w:rsidR="002C12B3">
        <w:rPr>
          <w:rFonts w:ascii="Times New Roman" w:hAnsi="Times New Roman" w:cs="Times New Roman"/>
          <w:sz w:val="24"/>
          <w:szCs w:val="24"/>
        </w:rPr>
        <w:t>will</w:t>
      </w:r>
      <w:r>
        <w:rPr>
          <w:rFonts w:ascii="Times New Roman" w:hAnsi="Times New Roman" w:cs="Times New Roman"/>
          <w:sz w:val="24"/>
          <w:szCs w:val="24"/>
        </w:rPr>
        <w:t xml:space="preserve"> be interfaces unique to the individual projects.</w:t>
      </w:r>
    </w:p>
    <w:p w:rsidR="00C62C0B" w:rsidRDefault="00C62C0B" w:rsidP="000267F2">
      <w:pPr>
        <w:rPr>
          <w:rFonts w:ascii="Times New Roman" w:hAnsi="Times New Roman" w:cs="Times New Roman"/>
          <w:sz w:val="24"/>
          <w:szCs w:val="24"/>
        </w:rPr>
      </w:pP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sz w:val="24"/>
          <w:szCs w:val="24"/>
        </w:rPr>
        <w:t xml:space="preserve">                </w:t>
      </w:r>
    </w:p>
    <w:p w:rsidR="00C62C0B" w:rsidRPr="00C62C0B" w:rsidRDefault="00C62C0B" w:rsidP="006440F5">
      <w:pPr>
        <w:pStyle w:val="Heading1"/>
        <w:jc w:val="center"/>
      </w:pPr>
      <w:bookmarkStart w:id="9" w:name="_Toc404956976"/>
      <w:r>
        <w:t>NON-FUNCTIONAL REQUIREMENTS</w:t>
      </w:r>
      <w:bookmarkEnd w:id="9"/>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b/>
          <w:bCs/>
          <w:sz w:val="24"/>
          <w:szCs w:val="24"/>
        </w:rPr>
        <w:t>Product requirement</w:t>
      </w: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sz w:val="24"/>
          <w:szCs w:val="24"/>
        </w:rPr>
        <w:t>The</w:t>
      </w:r>
      <w:r w:rsidR="0073541C">
        <w:rPr>
          <w:rFonts w:ascii="Times New Roman" w:hAnsi="Times New Roman" w:cs="Times New Roman"/>
          <w:sz w:val="24"/>
          <w:szCs w:val="24"/>
        </w:rPr>
        <w:t xml:space="preserve"> requirements </w:t>
      </w:r>
      <w:r w:rsidR="00A1709C">
        <w:rPr>
          <w:rFonts w:ascii="Times New Roman" w:hAnsi="Times New Roman" w:cs="Times New Roman"/>
          <w:sz w:val="24"/>
          <w:szCs w:val="24"/>
        </w:rPr>
        <w:t xml:space="preserve">include </w:t>
      </w:r>
      <w:r w:rsidR="00A1709C" w:rsidRPr="00C62C0B">
        <w:rPr>
          <w:rFonts w:ascii="Times New Roman" w:hAnsi="Times New Roman" w:cs="Times New Roman"/>
          <w:sz w:val="24"/>
          <w:szCs w:val="24"/>
        </w:rPr>
        <w:t>execution</w:t>
      </w:r>
      <w:r w:rsidRPr="00C62C0B">
        <w:rPr>
          <w:rFonts w:ascii="Times New Roman" w:hAnsi="Times New Roman" w:cs="Times New Roman"/>
          <w:sz w:val="24"/>
          <w:szCs w:val="24"/>
        </w:rPr>
        <w:t xml:space="preserve"> speed, reliability and accessibility of the</w:t>
      </w:r>
      <w:r w:rsidR="0073541C">
        <w:rPr>
          <w:rFonts w:ascii="Times New Roman" w:hAnsi="Times New Roman" w:cs="Times New Roman"/>
          <w:sz w:val="24"/>
          <w:szCs w:val="24"/>
        </w:rPr>
        <w:t xml:space="preserve"> system </w:t>
      </w:r>
      <w:r w:rsidRPr="00C62C0B">
        <w:rPr>
          <w:rFonts w:ascii="Times New Roman" w:hAnsi="Times New Roman" w:cs="Times New Roman"/>
          <w:sz w:val="24"/>
          <w:szCs w:val="24"/>
        </w:rPr>
        <w:t xml:space="preserve">.The room-change system should be available to all current residents on campus during weekdays and weekends. Downtime for site maintenance shall not exceed 24 </w:t>
      </w:r>
      <w:r w:rsidR="0073541C" w:rsidRPr="00C62C0B">
        <w:rPr>
          <w:rFonts w:ascii="Times New Roman" w:hAnsi="Times New Roman" w:cs="Times New Roman"/>
          <w:sz w:val="24"/>
          <w:szCs w:val="24"/>
        </w:rPr>
        <w:t>hours. The</w:t>
      </w:r>
      <w:r w:rsidRPr="00C62C0B">
        <w:rPr>
          <w:rFonts w:ascii="Times New Roman" w:hAnsi="Times New Roman" w:cs="Times New Roman"/>
          <w:sz w:val="24"/>
          <w:szCs w:val="24"/>
        </w:rPr>
        <w:t xml:space="preserve"> system should be easy to use by residents and should be organized in such a way that user errors are minimized.</w:t>
      </w:r>
    </w:p>
    <w:p w:rsidR="00C62C0B" w:rsidRPr="00C62C0B" w:rsidRDefault="00C62C0B" w:rsidP="00C62C0B">
      <w:pPr>
        <w:rPr>
          <w:rFonts w:ascii="Times New Roman" w:hAnsi="Times New Roman" w:cs="Times New Roman"/>
          <w:sz w:val="24"/>
          <w:szCs w:val="24"/>
        </w:rPr>
      </w:pP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b/>
          <w:bCs/>
          <w:sz w:val="24"/>
          <w:szCs w:val="24"/>
        </w:rPr>
        <w:t>Organizational requirement</w:t>
      </w: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sz w:val="24"/>
          <w:szCs w:val="24"/>
        </w:rPr>
        <w:t>Users of the room-change system shall authenticate themselves using their CLID and user-defined password.</w:t>
      </w:r>
      <w:r w:rsidR="002C12B3">
        <w:rPr>
          <w:rFonts w:ascii="Times New Roman" w:hAnsi="Times New Roman" w:cs="Times New Roman"/>
          <w:sz w:val="24"/>
          <w:szCs w:val="24"/>
        </w:rPr>
        <w:t xml:space="preserve"> </w:t>
      </w:r>
      <w:r w:rsidRPr="00C62C0B">
        <w:rPr>
          <w:rFonts w:ascii="Times New Roman" w:hAnsi="Times New Roman" w:cs="Times New Roman"/>
          <w:sz w:val="24"/>
          <w:szCs w:val="24"/>
        </w:rPr>
        <w:t>Priority of the room-change service should follow the first-come, first-served practice.</w:t>
      </w:r>
    </w:p>
    <w:p w:rsidR="00C62C0B" w:rsidRPr="00C62C0B" w:rsidRDefault="00C62C0B" w:rsidP="00C62C0B">
      <w:pPr>
        <w:rPr>
          <w:rFonts w:ascii="Times New Roman" w:hAnsi="Times New Roman" w:cs="Times New Roman"/>
          <w:sz w:val="24"/>
          <w:szCs w:val="24"/>
        </w:rPr>
      </w:pP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b/>
          <w:bCs/>
          <w:sz w:val="24"/>
          <w:szCs w:val="24"/>
        </w:rPr>
        <w:t>External requirement</w:t>
      </w:r>
    </w:p>
    <w:p w:rsidR="002C12B3" w:rsidRDefault="00C62C0B" w:rsidP="000267F2">
      <w:pPr>
        <w:rPr>
          <w:rFonts w:ascii="Times New Roman" w:hAnsi="Times New Roman" w:cs="Times New Roman"/>
          <w:sz w:val="24"/>
          <w:szCs w:val="24"/>
        </w:rPr>
      </w:pPr>
      <w:r w:rsidRPr="00C62C0B">
        <w:rPr>
          <w:rFonts w:ascii="Times New Roman" w:hAnsi="Times New Roman" w:cs="Times New Roman"/>
          <w:sz w:val="24"/>
          <w:szCs w:val="24"/>
        </w:rPr>
        <w:t>The system shall implement resident privacy provisions.</w:t>
      </w:r>
      <w:r w:rsidR="002C12B3">
        <w:rPr>
          <w:rFonts w:ascii="Times New Roman" w:hAnsi="Times New Roman" w:cs="Times New Roman"/>
          <w:sz w:val="24"/>
          <w:szCs w:val="24"/>
        </w:rPr>
        <w:t xml:space="preserve"> </w:t>
      </w:r>
      <w:r w:rsidRPr="00C62C0B">
        <w:rPr>
          <w:rFonts w:ascii="Times New Roman" w:hAnsi="Times New Roman" w:cs="Times New Roman"/>
          <w:sz w:val="24"/>
          <w:szCs w:val="24"/>
        </w:rPr>
        <w:t>Maintenance should be done on the system regularly.</w:t>
      </w:r>
    </w:p>
    <w:p w:rsidR="00C62C0B" w:rsidRPr="0012296E" w:rsidRDefault="000267F2" w:rsidP="0012296E">
      <w:pPr>
        <w:pStyle w:val="Heading1"/>
        <w:jc w:val="center"/>
      </w:pPr>
      <w:bookmarkStart w:id="10" w:name="_Toc404956977"/>
      <w:r w:rsidRPr="00C62C0B">
        <w:t>REFERENCES</w:t>
      </w:r>
      <w:bookmarkEnd w:id="10"/>
    </w:p>
    <w:p w:rsidR="000267F2" w:rsidRDefault="00915E57" w:rsidP="00915E57">
      <w:pPr>
        <w:ind w:left="720" w:hanging="720"/>
        <w:rPr>
          <w:rFonts w:ascii="Times New Roman" w:hAnsi="Times New Roman" w:cs="Times New Roman"/>
          <w:sz w:val="24"/>
          <w:szCs w:val="24"/>
        </w:rPr>
      </w:pPr>
      <w:proofErr w:type="spellStart"/>
      <w:r>
        <w:rPr>
          <w:rFonts w:ascii="Times New Roman" w:hAnsi="Times New Roman" w:cs="Times New Roman"/>
          <w:sz w:val="24"/>
          <w:szCs w:val="24"/>
        </w:rPr>
        <w:t>Badgerati</w:t>
      </w:r>
      <w:proofErr w:type="spellEnd"/>
      <w:r>
        <w:rPr>
          <w:rFonts w:ascii="Times New Roman" w:hAnsi="Times New Roman" w:cs="Times New Roman"/>
          <w:sz w:val="24"/>
          <w:szCs w:val="24"/>
        </w:rPr>
        <w:t xml:space="preserve">. “Software Engineering – Use Case Diagrams / Descriptions.” </w:t>
      </w:r>
      <w:r>
        <w:rPr>
          <w:rFonts w:ascii="Times New Roman" w:hAnsi="Times New Roman" w:cs="Times New Roman"/>
          <w:i/>
          <w:sz w:val="24"/>
          <w:szCs w:val="24"/>
        </w:rPr>
        <w:t>Computer Science Source</w:t>
      </w:r>
      <w:r>
        <w:rPr>
          <w:rFonts w:ascii="Times New Roman" w:hAnsi="Times New Roman" w:cs="Times New Roman"/>
          <w:sz w:val="24"/>
          <w:szCs w:val="24"/>
        </w:rPr>
        <w:t>. Computer Science Source, 22 Nov 2009. Web. 29 Sep 2014.</w:t>
      </w:r>
    </w:p>
    <w:p w:rsidR="00915E57" w:rsidRPr="00915E57" w:rsidRDefault="00915E57" w:rsidP="00915E57">
      <w:pPr>
        <w:ind w:left="720" w:hanging="720"/>
        <w:rPr>
          <w:rFonts w:ascii="Times New Roman" w:hAnsi="Times New Roman" w:cs="Times New Roman"/>
          <w:sz w:val="24"/>
          <w:szCs w:val="24"/>
        </w:rPr>
      </w:pPr>
    </w:p>
    <w:sectPr w:rsidR="00915E57" w:rsidRPr="00915E5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C36" w:rsidRDefault="001A3C36" w:rsidP="00B66EF6">
      <w:r>
        <w:separator/>
      </w:r>
    </w:p>
  </w:endnote>
  <w:endnote w:type="continuationSeparator" w:id="0">
    <w:p w:rsidR="001A3C36" w:rsidRDefault="001A3C36" w:rsidP="00B66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2702175"/>
      <w:docPartObj>
        <w:docPartGallery w:val="Page Numbers (Bottom of Page)"/>
        <w:docPartUnique/>
      </w:docPartObj>
    </w:sdtPr>
    <w:sdtEndPr>
      <w:rPr>
        <w:noProof/>
      </w:rPr>
    </w:sdtEndPr>
    <w:sdtContent>
      <w:p w:rsidR="00B66EF6" w:rsidRDefault="00B66EF6">
        <w:pPr>
          <w:pStyle w:val="Footer"/>
          <w:jc w:val="right"/>
        </w:pPr>
        <w:r>
          <w:fldChar w:fldCharType="begin"/>
        </w:r>
        <w:r>
          <w:instrText xml:space="preserve"> PAGE   \* MERGEFORMAT </w:instrText>
        </w:r>
        <w:r>
          <w:fldChar w:fldCharType="separate"/>
        </w:r>
        <w:r w:rsidR="0012296E">
          <w:rPr>
            <w:noProof/>
          </w:rPr>
          <w:t>6</w:t>
        </w:r>
        <w:r>
          <w:rPr>
            <w:noProof/>
          </w:rPr>
          <w:fldChar w:fldCharType="end"/>
        </w:r>
      </w:p>
    </w:sdtContent>
  </w:sdt>
  <w:p w:rsidR="00B66EF6" w:rsidRDefault="00B66E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C36" w:rsidRDefault="001A3C36" w:rsidP="00B66EF6">
      <w:r>
        <w:separator/>
      </w:r>
    </w:p>
  </w:footnote>
  <w:footnote w:type="continuationSeparator" w:id="0">
    <w:p w:rsidR="001A3C36" w:rsidRDefault="001A3C36" w:rsidP="00B66E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BE7CBA"/>
    <w:multiLevelType w:val="hybridMultilevel"/>
    <w:tmpl w:val="6EB69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473E94"/>
    <w:multiLevelType w:val="hybridMultilevel"/>
    <w:tmpl w:val="0D9C8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A10923"/>
    <w:multiLevelType w:val="hybridMultilevel"/>
    <w:tmpl w:val="2A848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CA5920"/>
    <w:multiLevelType w:val="hybridMultilevel"/>
    <w:tmpl w:val="0D9C8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2707D2"/>
    <w:multiLevelType w:val="hybridMultilevel"/>
    <w:tmpl w:val="0D9C8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326"/>
    <w:rsid w:val="000267F2"/>
    <w:rsid w:val="0010586E"/>
    <w:rsid w:val="0012296E"/>
    <w:rsid w:val="001A3C36"/>
    <w:rsid w:val="001C71DD"/>
    <w:rsid w:val="002C12B3"/>
    <w:rsid w:val="003A6FC8"/>
    <w:rsid w:val="00492326"/>
    <w:rsid w:val="0061497D"/>
    <w:rsid w:val="006440F5"/>
    <w:rsid w:val="00732EDD"/>
    <w:rsid w:val="0073541C"/>
    <w:rsid w:val="00795BE3"/>
    <w:rsid w:val="00915E57"/>
    <w:rsid w:val="00A1709C"/>
    <w:rsid w:val="00A4706E"/>
    <w:rsid w:val="00B66EF6"/>
    <w:rsid w:val="00C37CE6"/>
    <w:rsid w:val="00C5422B"/>
    <w:rsid w:val="00C62C0B"/>
    <w:rsid w:val="00F45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84E31D-216A-4BC1-8F8D-6A3D174DD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7F2"/>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table" w:customStyle="1" w:styleId="GridTable1Light1">
    <w:name w:val="Grid Table 1 Light1"/>
    <w:basedOn w:val="TableNormal"/>
    <w:uiPriority w:val="46"/>
    <w:rsid w:val="000267F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66EF6"/>
    <w:pPr>
      <w:tabs>
        <w:tab w:val="center" w:pos="4680"/>
        <w:tab w:val="right" w:pos="9360"/>
      </w:tabs>
    </w:pPr>
  </w:style>
  <w:style w:type="character" w:customStyle="1" w:styleId="HeaderChar">
    <w:name w:val="Header Char"/>
    <w:basedOn w:val="DefaultParagraphFont"/>
    <w:link w:val="Header"/>
    <w:uiPriority w:val="99"/>
    <w:rsid w:val="00B66EF6"/>
  </w:style>
  <w:style w:type="paragraph" w:styleId="Footer">
    <w:name w:val="footer"/>
    <w:basedOn w:val="Normal"/>
    <w:link w:val="FooterChar"/>
    <w:uiPriority w:val="99"/>
    <w:unhideWhenUsed/>
    <w:rsid w:val="00B66EF6"/>
    <w:pPr>
      <w:tabs>
        <w:tab w:val="center" w:pos="4680"/>
        <w:tab w:val="right" w:pos="9360"/>
      </w:tabs>
    </w:pPr>
  </w:style>
  <w:style w:type="character" w:customStyle="1" w:styleId="FooterChar">
    <w:name w:val="Footer Char"/>
    <w:basedOn w:val="DefaultParagraphFont"/>
    <w:link w:val="Footer"/>
    <w:uiPriority w:val="99"/>
    <w:rsid w:val="00B66EF6"/>
  </w:style>
  <w:style w:type="paragraph" w:styleId="BalloonText">
    <w:name w:val="Balloon Text"/>
    <w:basedOn w:val="Normal"/>
    <w:link w:val="BalloonTextChar"/>
    <w:uiPriority w:val="99"/>
    <w:semiHidden/>
    <w:unhideWhenUsed/>
    <w:rsid w:val="0073541C"/>
    <w:rPr>
      <w:rFonts w:ascii="Tahoma" w:hAnsi="Tahoma" w:cs="Tahoma"/>
      <w:sz w:val="16"/>
      <w:szCs w:val="16"/>
    </w:rPr>
  </w:style>
  <w:style w:type="character" w:customStyle="1" w:styleId="BalloonTextChar">
    <w:name w:val="Balloon Text Char"/>
    <w:basedOn w:val="DefaultParagraphFont"/>
    <w:link w:val="BalloonText"/>
    <w:uiPriority w:val="99"/>
    <w:semiHidden/>
    <w:rsid w:val="0073541C"/>
    <w:rPr>
      <w:rFonts w:ascii="Tahoma" w:hAnsi="Tahoma" w:cs="Tahoma"/>
      <w:sz w:val="16"/>
      <w:szCs w:val="16"/>
    </w:rPr>
  </w:style>
  <w:style w:type="paragraph" w:styleId="NoSpacing">
    <w:name w:val="No Spacing"/>
    <w:link w:val="NoSpacingChar"/>
    <w:uiPriority w:val="1"/>
    <w:qFormat/>
    <w:rsid w:val="0073541C"/>
    <w:rPr>
      <w:rFonts w:ascii="Calibri" w:eastAsia="Times New Roman" w:hAnsi="Calibri" w:cs="Times New Roman"/>
    </w:rPr>
  </w:style>
  <w:style w:type="character" w:customStyle="1" w:styleId="NoSpacingChar">
    <w:name w:val="No Spacing Char"/>
    <w:link w:val="NoSpacing"/>
    <w:uiPriority w:val="1"/>
    <w:rsid w:val="0073541C"/>
    <w:rPr>
      <w:rFonts w:ascii="Calibri" w:eastAsia="Times New Roman" w:hAnsi="Calibri" w:cs="Times New Roman"/>
    </w:rPr>
  </w:style>
  <w:style w:type="paragraph" w:styleId="TableofFigures">
    <w:name w:val="table of figures"/>
    <w:basedOn w:val="Normal"/>
    <w:next w:val="Normal"/>
    <w:uiPriority w:val="99"/>
    <w:unhideWhenUsed/>
    <w:rsid w:val="0012296E"/>
  </w:style>
  <w:style w:type="paragraph" w:styleId="TOCHeading">
    <w:name w:val="TOC Heading"/>
    <w:basedOn w:val="Heading1"/>
    <w:next w:val="Normal"/>
    <w:uiPriority w:val="39"/>
    <w:unhideWhenUsed/>
    <w:qFormat/>
    <w:rsid w:val="0012296E"/>
    <w:pPr>
      <w:spacing w:line="259" w:lineRule="auto"/>
      <w:outlineLvl w:val="9"/>
    </w:pPr>
  </w:style>
  <w:style w:type="paragraph" w:styleId="TOC1">
    <w:name w:val="toc 1"/>
    <w:basedOn w:val="Normal"/>
    <w:next w:val="Normal"/>
    <w:autoRedefine/>
    <w:uiPriority w:val="39"/>
    <w:unhideWhenUsed/>
    <w:rsid w:val="0012296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580011">
      <w:bodyDiv w:val="1"/>
      <w:marLeft w:val="0"/>
      <w:marRight w:val="0"/>
      <w:marTop w:val="0"/>
      <w:marBottom w:val="0"/>
      <w:divBdr>
        <w:top w:val="none" w:sz="0" w:space="0" w:color="auto"/>
        <w:left w:val="none" w:sz="0" w:space="0" w:color="auto"/>
        <w:bottom w:val="none" w:sz="0" w:space="0" w:color="auto"/>
        <w:right w:val="none" w:sz="0" w:space="0" w:color="auto"/>
      </w:divBdr>
    </w:div>
    <w:div w:id="211767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in%20Jefferson\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582EB150-0FAB-412D-B80A-3B20823D0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TC102786999[[fn=Single spaced (blank)]]</Template>
  <TotalTime>48</TotalTime>
  <Pages>6</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Brandin Jefferson</dc:creator>
  <cp:lastModifiedBy>Brandin Jefferson</cp:lastModifiedBy>
  <cp:revision>3</cp:revision>
  <dcterms:created xsi:type="dcterms:W3CDTF">2014-11-25T04:27:00Z</dcterms:created>
  <dcterms:modified xsi:type="dcterms:W3CDTF">2014-11-28T22:54:00Z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