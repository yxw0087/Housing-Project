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5077762"/>
        <w:docPartObj>
          <w:docPartGallery w:val="Cover Pages"/>
          <w:docPartUnique/>
        </w:docPartObj>
      </w:sdtPr>
      <w:sdtEndPr>
        <w:rPr>
          <w:sz w:val="24"/>
        </w:rPr>
      </w:sdtEndPr>
      <w:sdtContent>
        <w:p w14:paraId="5564E67E" w14:textId="77777777" w:rsidR="00641403" w:rsidRDefault="0064140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641403" w14:paraId="35390068" w14:textId="77777777">
            <w:sdt>
              <w:sdtPr>
                <w:rPr>
                  <w:color w:val="2E74B5" w:themeColor="accent1" w:themeShade="BF"/>
                  <w:sz w:val="24"/>
                  <w:szCs w:val="24"/>
                </w:rPr>
                <w:alias w:val="Company"/>
                <w:id w:val="13406915"/>
                <w:placeholder>
                  <w:docPart w:val="3DBA629B217F47E2B6E59AC865035FE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FD12CF" w14:textId="77777777" w:rsidR="00641403" w:rsidRDefault="00641403" w:rsidP="00641403">
                    <w:pPr>
                      <w:pStyle w:val="NoSpacing"/>
                      <w:rPr>
                        <w:color w:val="2E74B5" w:themeColor="accent1" w:themeShade="BF"/>
                        <w:sz w:val="24"/>
                      </w:rPr>
                    </w:pPr>
                    <w:r>
                      <w:rPr>
                        <w:color w:val="2E74B5" w:themeColor="accent1" w:themeShade="BF"/>
                        <w:sz w:val="24"/>
                        <w:szCs w:val="24"/>
                      </w:rPr>
                      <w:t>CMPS453 – University of Louisiana at Lafayette</w:t>
                    </w:r>
                  </w:p>
                </w:tc>
              </w:sdtContent>
            </w:sdt>
          </w:tr>
          <w:tr w:rsidR="00641403" w14:paraId="4E30F7F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A06F7FF8A86409B9942C8A704CE7731"/>
                  </w:placeholder>
                  <w:dataBinding w:prefixMappings="xmlns:ns0='http://schemas.openxmlformats.org/package/2006/metadata/core-properties' xmlns:ns1='http://purl.org/dc/elements/1.1/'" w:xpath="/ns0:coreProperties[1]/ns1:title[1]" w:storeItemID="{6C3C8BC8-F283-45AE-878A-BAB7291924A1}"/>
                  <w:text/>
                </w:sdtPr>
                <w:sdtEndPr/>
                <w:sdtContent>
                  <w:p w14:paraId="1088EA83" w14:textId="77777777" w:rsidR="00641403" w:rsidRDefault="00641403" w:rsidP="0064140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w:t>
                    </w:r>
                  </w:p>
                </w:sdtContent>
              </w:sdt>
            </w:tc>
          </w:tr>
          <w:tr w:rsidR="00641403" w14:paraId="7D1C16F1" w14:textId="77777777">
            <w:sdt>
              <w:sdtPr>
                <w:rPr>
                  <w:color w:val="2E74B5" w:themeColor="accent1" w:themeShade="BF"/>
                  <w:sz w:val="24"/>
                  <w:szCs w:val="24"/>
                </w:rPr>
                <w:alias w:val="Subtitle"/>
                <w:id w:val="13406923"/>
                <w:placeholder>
                  <w:docPart w:val="763BC16C00984C5FA508101EFEB32E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EE22BE" w14:textId="77777777" w:rsidR="00641403" w:rsidRDefault="00641403" w:rsidP="00641403">
                    <w:pPr>
                      <w:pStyle w:val="NoSpacing"/>
                      <w:rPr>
                        <w:color w:val="2E74B5" w:themeColor="accent1" w:themeShade="BF"/>
                        <w:sz w:val="24"/>
                      </w:rPr>
                    </w:pPr>
                    <w:r>
                      <w:rPr>
                        <w:color w:val="2E74B5" w:themeColor="accent1" w:themeShade="BF"/>
                        <w:sz w:val="24"/>
                        <w:szCs w:val="24"/>
                      </w:rPr>
                      <w:t>UL Housing Project</w:t>
                    </w:r>
                  </w:p>
                </w:tc>
              </w:sdtContent>
            </w:sdt>
          </w:tr>
        </w:tbl>
        <w:tbl>
          <w:tblPr>
            <w:tblpPr w:leftFromText="187" w:rightFromText="187" w:vertAnchor="page" w:horzAnchor="margin" w:tblpXSpec="center" w:tblpY="6781"/>
            <w:tblOverlap w:val="never"/>
            <w:tblW w:w="3857" w:type="pct"/>
            <w:tblLook w:val="04A0" w:firstRow="1" w:lastRow="0" w:firstColumn="1" w:lastColumn="0" w:noHBand="0" w:noVBand="1"/>
          </w:tblPr>
          <w:tblGrid>
            <w:gridCol w:w="7398"/>
          </w:tblGrid>
          <w:tr w:rsidR="002D0821" w14:paraId="5A24AABB" w14:textId="77777777" w:rsidTr="002D0821">
            <w:tc>
              <w:tcPr>
                <w:tcW w:w="7398" w:type="dxa"/>
                <w:tcMar>
                  <w:top w:w="216" w:type="dxa"/>
                  <w:left w:w="115" w:type="dxa"/>
                  <w:bottom w:w="216" w:type="dxa"/>
                  <w:right w:w="115" w:type="dxa"/>
                </w:tcMar>
              </w:tcPr>
              <w:p w14:paraId="1465ACBF" w14:textId="025FDE18" w:rsidR="002D0821" w:rsidRDefault="00F3022D" w:rsidP="002D0821">
                <w:pPr>
                  <w:pStyle w:val="NoSpacing"/>
                  <w:rPr>
                    <w:color w:val="5B9BD5" w:themeColor="accent1"/>
                    <w:sz w:val="28"/>
                    <w:szCs w:val="28"/>
                  </w:rPr>
                </w:p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2D0821">
                      <w:rPr>
                        <w:color w:val="5B9BD5" w:themeColor="accent1"/>
                        <w:sz w:val="28"/>
                        <w:szCs w:val="28"/>
                      </w:rPr>
                      <w:t xml:space="preserve">Brandin Jefferson, </w:t>
                    </w:r>
                    <w:proofErr w:type="spellStart"/>
                    <w:r w:rsidR="002D0821">
                      <w:rPr>
                        <w:color w:val="5B9BD5" w:themeColor="accent1"/>
                        <w:sz w:val="28"/>
                        <w:szCs w:val="28"/>
                      </w:rPr>
                      <w:t>Issa</w:t>
                    </w:r>
                    <w:proofErr w:type="spellEnd"/>
                    <w:r w:rsidR="002D0821">
                      <w:rPr>
                        <w:color w:val="5B9BD5" w:themeColor="accent1"/>
                        <w:sz w:val="28"/>
                        <w:szCs w:val="28"/>
                      </w:rPr>
                      <w:t xml:space="preserve"> </w:t>
                    </w:r>
                    <w:proofErr w:type="spellStart"/>
                    <w:r w:rsidR="002D0821">
                      <w:rPr>
                        <w:color w:val="5B9BD5" w:themeColor="accent1"/>
                        <w:sz w:val="28"/>
                        <w:szCs w:val="28"/>
                      </w:rPr>
                      <w:t>Samake</w:t>
                    </w:r>
                    <w:proofErr w:type="spellEnd"/>
                    <w:r w:rsidR="002D0821">
                      <w:rPr>
                        <w:color w:val="5B9BD5" w:themeColor="accent1"/>
                        <w:sz w:val="28"/>
                        <w:szCs w:val="28"/>
                      </w:rPr>
                      <w:t xml:space="preserve">, Zach </w:t>
                    </w:r>
                    <w:proofErr w:type="spellStart"/>
                    <w:r w:rsidR="002D0821">
                      <w:rPr>
                        <w:color w:val="5B9BD5" w:themeColor="accent1"/>
                        <w:sz w:val="28"/>
                        <w:szCs w:val="28"/>
                      </w:rPr>
                      <w:t>Danjean</w:t>
                    </w:r>
                    <w:proofErr w:type="spellEnd"/>
                    <w:r w:rsidR="002D0821">
                      <w:rPr>
                        <w:color w:val="5B9BD5" w:themeColor="accent1"/>
                        <w:sz w:val="28"/>
                        <w:szCs w:val="28"/>
                      </w:rPr>
                      <w:t xml:space="preserve">, Yee Wong, </w:t>
                    </w:r>
                    <w:proofErr w:type="spellStart"/>
                    <w:r w:rsidR="002D0821">
                      <w:rPr>
                        <w:color w:val="5B9BD5" w:themeColor="accent1"/>
                        <w:sz w:val="28"/>
                        <w:szCs w:val="28"/>
                      </w:rPr>
                      <w:t>Jaquincy</w:t>
                    </w:r>
                    <w:proofErr w:type="spellEnd"/>
                    <w:r w:rsidR="002D0821">
                      <w:rPr>
                        <w:color w:val="5B9BD5" w:themeColor="accent1"/>
                        <w:sz w:val="28"/>
                        <w:szCs w:val="28"/>
                      </w:rPr>
                      <w:t xml:space="preserve"> Nelson, Brian </w:t>
                    </w:r>
                    <w:proofErr w:type="spellStart"/>
                    <w:r w:rsidR="002D0821">
                      <w:rPr>
                        <w:color w:val="5B9BD5" w:themeColor="accent1"/>
                        <w:sz w:val="28"/>
                        <w:szCs w:val="28"/>
                      </w:rPr>
                      <w:t>Okoye</w:t>
                    </w:r>
                    <w:proofErr w:type="spellEnd"/>
                  </w:sdtContent>
                </w:sdt>
              </w:p>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10-23T00:00:00Z">
                    <w:dateFormat w:val="M-d-yyyy"/>
                    <w:lid w:val="en-US"/>
                    <w:storeMappedDataAs w:val="dateTime"/>
                    <w:calendar w:val="gregorian"/>
                  </w:date>
                </w:sdtPr>
                <w:sdtEndPr/>
                <w:sdtContent>
                  <w:p w14:paraId="1BA0C5B9" w14:textId="77777777" w:rsidR="002D0821" w:rsidRDefault="002D0821" w:rsidP="002D0821">
                    <w:pPr>
                      <w:pStyle w:val="NoSpacing"/>
                      <w:rPr>
                        <w:color w:val="5B9BD5" w:themeColor="accent1"/>
                        <w:sz w:val="28"/>
                        <w:szCs w:val="28"/>
                      </w:rPr>
                    </w:pPr>
                    <w:r>
                      <w:rPr>
                        <w:color w:val="5B9BD5" w:themeColor="accent1"/>
                        <w:sz w:val="28"/>
                        <w:szCs w:val="28"/>
                      </w:rPr>
                      <w:t>10-23-2014</w:t>
                    </w:r>
                  </w:p>
                </w:sdtContent>
              </w:sdt>
              <w:p w14:paraId="01CE15BD" w14:textId="77777777" w:rsidR="002D0821" w:rsidRDefault="002D0821" w:rsidP="002D0821">
                <w:pPr>
                  <w:pStyle w:val="NoSpacing"/>
                  <w:rPr>
                    <w:color w:val="5B9BD5" w:themeColor="accent1"/>
                  </w:rPr>
                </w:pPr>
              </w:p>
            </w:tc>
          </w:tr>
        </w:tbl>
        <w:p w14:paraId="174A8840" w14:textId="77777777" w:rsidR="00641403" w:rsidRDefault="00641403">
          <w:pPr>
            <w:rPr>
              <w:sz w:val="24"/>
            </w:rPr>
          </w:pPr>
          <w:r>
            <w:rPr>
              <w:sz w:val="24"/>
            </w:rPr>
            <w:br w:type="page"/>
          </w:r>
        </w:p>
      </w:sdtContent>
    </w:sdt>
    <w:p w14:paraId="344833EA" w14:textId="77777777" w:rsidR="00B57FF8" w:rsidRDefault="00A12D8E" w:rsidP="008F54C6">
      <w:pPr>
        <w:pStyle w:val="Heading1"/>
        <w:jc w:val="center"/>
      </w:pPr>
      <w:bookmarkStart w:id="0" w:name="_Toc404632278"/>
      <w:r>
        <w:lastRenderedPageBreak/>
        <w:t>ABSTRACT</w:t>
      </w:r>
      <w:bookmarkEnd w:id="0"/>
    </w:p>
    <w:p w14:paraId="1E5C8FD6" w14:textId="4AF4D86B" w:rsidR="00A12D8E" w:rsidRDefault="00D2438A">
      <w:pPr>
        <w:rPr>
          <w:sz w:val="24"/>
        </w:rPr>
      </w:pPr>
      <w:r>
        <w:rPr>
          <w:sz w:val="24"/>
        </w:rPr>
        <w:tab/>
      </w:r>
      <w:r w:rsidR="002108CE">
        <w:rPr>
          <w:sz w:val="24"/>
        </w:rPr>
        <w:t>The document</w:t>
      </w:r>
      <w:r>
        <w:rPr>
          <w:sz w:val="24"/>
        </w:rPr>
        <w:t xml:space="preserve"> </w:t>
      </w:r>
      <w:r w:rsidR="002108CE">
        <w:rPr>
          <w:sz w:val="24"/>
        </w:rPr>
        <w:t xml:space="preserve">below </w:t>
      </w:r>
      <w:r>
        <w:rPr>
          <w:sz w:val="24"/>
        </w:rPr>
        <w:t xml:space="preserve">describes both the visual and back-end aspects of the project that prior documents have not broached. The features </w:t>
      </w:r>
      <w:r w:rsidR="002108CE">
        <w:rPr>
          <w:sz w:val="24"/>
        </w:rPr>
        <w:t xml:space="preserve">that are being described; </w:t>
      </w:r>
      <w:r w:rsidR="002B5835">
        <w:rPr>
          <w:sz w:val="24"/>
        </w:rPr>
        <w:t>e</w:t>
      </w:r>
      <w:r>
        <w:rPr>
          <w:sz w:val="24"/>
        </w:rPr>
        <w:t xml:space="preserve">ach </w:t>
      </w:r>
      <w:r w:rsidR="002108CE">
        <w:rPr>
          <w:sz w:val="24"/>
        </w:rPr>
        <w:t>separate diagram that</w:t>
      </w:r>
      <w:r>
        <w:rPr>
          <w:sz w:val="24"/>
        </w:rPr>
        <w:t xml:space="preserve"> show</w:t>
      </w:r>
      <w:r w:rsidR="002108CE">
        <w:rPr>
          <w:sz w:val="24"/>
        </w:rPr>
        <w:t>s</w:t>
      </w:r>
      <w:r>
        <w:rPr>
          <w:sz w:val="24"/>
        </w:rPr>
        <w:t xml:space="preserve"> </w:t>
      </w:r>
      <w:r w:rsidR="002108CE">
        <w:rPr>
          <w:sz w:val="24"/>
        </w:rPr>
        <w:t>the processed</w:t>
      </w:r>
      <w:r>
        <w:rPr>
          <w:sz w:val="24"/>
        </w:rPr>
        <w:t xml:space="preserve"> work in both static and dynamic manners. A prototype of the actual user interface is also </w:t>
      </w:r>
      <w:r w:rsidR="00E24D42">
        <w:rPr>
          <w:sz w:val="24"/>
        </w:rPr>
        <w:t>provided</w:t>
      </w:r>
      <w:r w:rsidR="002108CE">
        <w:rPr>
          <w:sz w:val="24"/>
        </w:rPr>
        <w:t xml:space="preserve"> within the document.</w:t>
      </w:r>
    </w:p>
    <w:p w14:paraId="7FE26F32" w14:textId="77777777" w:rsidR="00A12D8E" w:rsidRDefault="00A12D8E">
      <w:pPr>
        <w:rPr>
          <w:sz w:val="24"/>
        </w:rPr>
      </w:pPr>
    </w:p>
    <w:p w14:paraId="1CB465B2" w14:textId="4FAE2F43" w:rsidR="008F54C6" w:rsidRDefault="008F54C6">
      <w:pPr>
        <w:rPr>
          <w:sz w:val="24"/>
        </w:rPr>
      </w:pPr>
      <w:r>
        <w:rPr>
          <w:sz w:val="24"/>
        </w:rPr>
        <w:br w:type="page"/>
      </w:r>
    </w:p>
    <w:p w14:paraId="685806C3" w14:textId="77777777" w:rsidR="008F54C6" w:rsidRDefault="008F54C6">
      <w:pPr>
        <w:rPr>
          <w:sz w:val="24"/>
        </w:rPr>
      </w:pPr>
    </w:p>
    <w:sdt>
      <w:sdtPr>
        <w:rPr>
          <w:rFonts w:asciiTheme="minorHAnsi" w:eastAsiaTheme="minorHAnsi" w:hAnsiTheme="minorHAnsi" w:cstheme="minorBidi"/>
          <w:color w:val="auto"/>
          <w:sz w:val="22"/>
          <w:szCs w:val="22"/>
        </w:rPr>
        <w:id w:val="-118310988"/>
        <w:docPartObj>
          <w:docPartGallery w:val="Table of Contents"/>
          <w:docPartUnique/>
        </w:docPartObj>
      </w:sdtPr>
      <w:sdtEndPr>
        <w:rPr>
          <w:b/>
          <w:bCs/>
          <w:noProof/>
        </w:rPr>
      </w:sdtEndPr>
      <w:sdtContent>
        <w:p w14:paraId="607E2353" w14:textId="2A6F1D60" w:rsidR="00713684" w:rsidRDefault="00713684">
          <w:pPr>
            <w:pStyle w:val="TOCHeading"/>
          </w:pPr>
          <w:r>
            <w:t>Table of Contents</w:t>
          </w:r>
        </w:p>
        <w:p w14:paraId="1856B889" w14:textId="77777777" w:rsidR="001654FA" w:rsidRDefault="007136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632278" w:history="1">
            <w:r w:rsidR="001654FA" w:rsidRPr="008A7095">
              <w:rPr>
                <w:rStyle w:val="Hyperlink"/>
                <w:noProof/>
              </w:rPr>
              <w:t>ABSTRACT</w:t>
            </w:r>
            <w:r w:rsidR="001654FA">
              <w:rPr>
                <w:noProof/>
                <w:webHidden/>
              </w:rPr>
              <w:tab/>
            </w:r>
            <w:r w:rsidR="001654FA">
              <w:rPr>
                <w:noProof/>
                <w:webHidden/>
              </w:rPr>
              <w:fldChar w:fldCharType="begin"/>
            </w:r>
            <w:r w:rsidR="001654FA">
              <w:rPr>
                <w:noProof/>
                <w:webHidden/>
              </w:rPr>
              <w:instrText xml:space="preserve"> PAGEREF _Toc404632278 \h </w:instrText>
            </w:r>
            <w:r w:rsidR="001654FA">
              <w:rPr>
                <w:noProof/>
                <w:webHidden/>
              </w:rPr>
            </w:r>
            <w:r w:rsidR="001654FA">
              <w:rPr>
                <w:noProof/>
                <w:webHidden/>
              </w:rPr>
              <w:fldChar w:fldCharType="separate"/>
            </w:r>
            <w:r w:rsidR="00F3022D">
              <w:rPr>
                <w:noProof/>
                <w:webHidden/>
              </w:rPr>
              <w:t>1</w:t>
            </w:r>
            <w:r w:rsidR="001654FA">
              <w:rPr>
                <w:noProof/>
                <w:webHidden/>
              </w:rPr>
              <w:fldChar w:fldCharType="end"/>
            </w:r>
          </w:hyperlink>
        </w:p>
        <w:p w14:paraId="51F210FF" w14:textId="77777777" w:rsidR="001654FA" w:rsidRDefault="00F3022D">
          <w:pPr>
            <w:pStyle w:val="TOC1"/>
            <w:tabs>
              <w:tab w:val="right" w:leader="dot" w:pos="9350"/>
            </w:tabs>
            <w:rPr>
              <w:rFonts w:eastAsiaTheme="minorEastAsia"/>
              <w:noProof/>
            </w:rPr>
          </w:pPr>
          <w:hyperlink w:anchor="_Toc404632279" w:history="1">
            <w:r w:rsidR="001654FA" w:rsidRPr="008A7095">
              <w:rPr>
                <w:rStyle w:val="Hyperlink"/>
                <w:noProof/>
              </w:rPr>
              <w:t>LIST OF FIGURES</w:t>
            </w:r>
            <w:r w:rsidR="001654FA">
              <w:rPr>
                <w:noProof/>
                <w:webHidden/>
              </w:rPr>
              <w:tab/>
            </w:r>
            <w:r w:rsidR="001654FA">
              <w:rPr>
                <w:noProof/>
                <w:webHidden/>
              </w:rPr>
              <w:fldChar w:fldCharType="begin"/>
            </w:r>
            <w:r w:rsidR="001654FA">
              <w:rPr>
                <w:noProof/>
                <w:webHidden/>
              </w:rPr>
              <w:instrText xml:space="preserve"> PAGEREF _Toc404632279 \h </w:instrText>
            </w:r>
            <w:r w:rsidR="001654FA">
              <w:rPr>
                <w:noProof/>
                <w:webHidden/>
              </w:rPr>
            </w:r>
            <w:r w:rsidR="001654FA">
              <w:rPr>
                <w:noProof/>
                <w:webHidden/>
              </w:rPr>
              <w:fldChar w:fldCharType="separate"/>
            </w:r>
            <w:r>
              <w:rPr>
                <w:noProof/>
                <w:webHidden/>
              </w:rPr>
              <w:t>2</w:t>
            </w:r>
            <w:r w:rsidR="001654FA">
              <w:rPr>
                <w:noProof/>
                <w:webHidden/>
              </w:rPr>
              <w:fldChar w:fldCharType="end"/>
            </w:r>
          </w:hyperlink>
        </w:p>
        <w:p w14:paraId="4E82ED70" w14:textId="77777777" w:rsidR="001654FA" w:rsidRDefault="00F3022D">
          <w:pPr>
            <w:pStyle w:val="TOC1"/>
            <w:tabs>
              <w:tab w:val="right" w:leader="dot" w:pos="9350"/>
            </w:tabs>
            <w:rPr>
              <w:rFonts w:eastAsiaTheme="minorEastAsia"/>
              <w:noProof/>
            </w:rPr>
          </w:pPr>
          <w:hyperlink w:anchor="_Toc404632280" w:history="1">
            <w:r w:rsidR="001654FA" w:rsidRPr="008A7095">
              <w:rPr>
                <w:rStyle w:val="Hyperlink"/>
                <w:noProof/>
              </w:rPr>
              <w:t>INTRODUCTION</w:t>
            </w:r>
            <w:r w:rsidR="001654FA">
              <w:rPr>
                <w:noProof/>
                <w:webHidden/>
              </w:rPr>
              <w:tab/>
            </w:r>
            <w:r w:rsidR="001654FA">
              <w:rPr>
                <w:noProof/>
                <w:webHidden/>
              </w:rPr>
              <w:fldChar w:fldCharType="begin"/>
            </w:r>
            <w:r w:rsidR="001654FA">
              <w:rPr>
                <w:noProof/>
                <w:webHidden/>
              </w:rPr>
              <w:instrText xml:space="preserve"> PAGEREF _Toc404632280 \h </w:instrText>
            </w:r>
            <w:r w:rsidR="001654FA">
              <w:rPr>
                <w:noProof/>
                <w:webHidden/>
              </w:rPr>
            </w:r>
            <w:r w:rsidR="001654FA">
              <w:rPr>
                <w:noProof/>
                <w:webHidden/>
              </w:rPr>
              <w:fldChar w:fldCharType="separate"/>
            </w:r>
            <w:r>
              <w:rPr>
                <w:noProof/>
                <w:webHidden/>
              </w:rPr>
              <w:t>3</w:t>
            </w:r>
            <w:r w:rsidR="001654FA">
              <w:rPr>
                <w:noProof/>
                <w:webHidden/>
              </w:rPr>
              <w:fldChar w:fldCharType="end"/>
            </w:r>
          </w:hyperlink>
        </w:p>
        <w:p w14:paraId="0FDBC39F" w14:textId="77777777" w:rsidR="001654FA" w:rsidRDefault="00F3022D">
          <w:pPr>
            <w:pStyle w:val="TOC1"/>
            <w:tabs>
              <w:tab w:val="right" w:leader="dot" w:pos="9350"/>
            </w:tabs>
            <w:rPr>
              <w:rFonts w:eastAsiaTheme="minorEastAsia"/>
              <w:noProof/>
            </w:rPr>
          </w:pPr>
          <w:hyperlink w:anchor="_Toc404632281" w:history="1">
            <w:r w:rsidR="001654FA" w:rsidRPr="008A7095">
              <w:rPr>
                <w:rStyle w:val="Hyperlink"/>
                <w:noProof/>
              </w:rPr>
              <w:t>GUI (Graphical User Interface) DESIGN</w:t>
            </w:r>
            <w:r w:rsidR="001654FA">
              <w:rPr>
                <w:noProof/>
                <w:webHidden/>
              </w:rPr>
              <w:tab/>
            </w:r>
            <w:r w:rsidR="001654FA">
              <w:rPr>
                <w:noProof/>
                <w:webHidden/>
              </w:rPr>
              <w:fldChar w:fldCharType="begin"/>
            </w:r>
            <w:r w:rsidR="001654FA">
              <w:rPr>
                <w:noProof/>
                <w:webHidden/>
              </w:rPr>
              <w:instrText xml:space="preserve"> PAGEREF _Toc404632281 \h </w:instrText>
            </w:r>
            <w:r w:rsidR="001654FA">
              <w:rPr>
                <w:noProof/>
                <w:webHidden/>
              </w:rPr>
            </w:r>
            <w:r w:rsidR="001654FA">
              <w:rPr>
                <w:noProof/>
                <w:webHidden/>
              </w:rPr>
              <w:fldChar w:fldCharType="separate"/>
            </w:r>
            <w:r>
              <w:rPr>
                <w:noProof/>
                <w:webHidden/>
              </w:rPr>
              <w:t>4</w:t>
            </w:r>
            <w:r w:rsidR="001654FA">
              <w:rPr>
                <w:noProof/>
                <w:webHidden/>
              </w:rPr>
              <w:fldChar w:fldCharType="end"/>
            </w:r>
          </w:hyperlink>
        </w:p>
        <w:p w14:paraId="7CEC6DBF" w14:textId="77777777" w:rsidR="001654FA" w:rsidRDefault="00F3022D">
          <w:pPr>
            <w:pStyle w:val="TOC1"/>
            <w:tabs>
              <w:tab w:val="right" w:leader="dot" w:pos="9350"/>
            </w:tabs>
            <w:rPr>
              <w:rFonts w:eastAsiaTheme="minorEastAsia"/>
              <w:noProof/>
            </w:rPr>
          </w:pPr>
          <w:hyperlink w:anchor="_Toc404632282" w:history="1">
            <w:r w:rsidR="001654FA" w:rsidRPr="008A7095">
              <w:rPr>
                <w:rStyle w:val="Hyperlink"/>
                <w:noProof/>
              </w:rPr>
              <w:t>STATIC MODEL SEQUENCE DIAGRAMS</w:t>
            </w:r>
            <w:r w:rsidR="001654FA">
              <w:rPr>
                <w:noProof/>
                <w:webHidden/>
              </w:rPr>
              <w:tab/>
            </w:r>
            <w:r w:rsidR="001654FA">
              <w:rPr>
                <w:noProof/>
                <w:webHidden/>
              </w:rPr>
              <w:fldChar w:fldCharType="begin"/>
            </w:r>
            <w:r w:rsidR="001654FA">
              <w:rPr>
                <w:noProof/>
                <w:webHidden/>
              </w:rPr>
              <w:instrText xml:space="preserve"> PAGEREF _Toc404632282 \h </w:instrText>
            </w:r>
            <w:r w:rsidR="001654FA">
              <w:rPr>
                <w:noProof/>
                <w:webHidden/>
              </w:rPr>
            </w:r>
            <w:r w:rsidR="001654FA">
              <w:rPr>
                <w:noProof/>
                <w:webHidden/>
              </w:rPr>
              <w:fldChar w:fldCharType="separate"/>
            </w:r>
            <w:r>
              <w:rPr>
                <w:noProof/>
                <w:webHidden/>
              </w:rPr>
              <w:t>6</w:t>
            </w:r>
            <w:r w:rsidR="001654FA">
              <w:rPr>
                <w:noProof/>
                <w:webHidden/>
              </w:rPr>
              <w:fldChar w:fldCharType="end"/>
            </w:r>
          </w:hyperlink>
        </w:p>
        <w:p w14:paraId="153B2111" w14:textId="77777777" w:rsidR="001654FA" w:rsidRDefault="00F3022D">
          <w:pPr>
            <w:pStyle w:val="TOC1"/>
            <w:tabs>
              <w:tab w:val="right" w:leader="dot" w:pos="9350"/>
            </w:tabs>
            <w:rPr>
              <w:rFonts w:eastAsiaTheme="minorEastAsia"/>
              <w:noProof/>
            </w:rPr>
          </w:pPr>
          <w:hyperlink w:anchor="_Toc404632283" w:history="1">
            <w:r w:rsidR="001654FA" w:rsidRPr="008A7095">
              <w:rPr>
                <w:rStyle w:val="Hyperlink"/>
                <w:noProof/>
              </w:rPr>
              <w:t>DYNAMIC MODEL SEQUENCE DIAGRAMS</w:t>
            </w:r>
            <w:r w:rsidR="001654FA">
              <w:rPr>
                <w:noProof/>
                <w:webHidden/>
              </w:rPr>
              <w:tab/>
            </w:r>
            <w:r w:rsidR="001654FA">
              <w:rPr>
                <w:noProof/>
                <w:webHidden/>
              </w:rPr>
              <w:fldChar w:fldCharType="begin"/>
            </w:r>
            <w:r w:rsidR="001654FA">
              <w:rPr>
                <w:noProof/>
                <w:webHidden/>
              </w:rPr>
              <w:instrText xml:space="preserve"> PAGEREF _Toc404632283 \h </w:instrText>
            </w:r>
            <w:r w:rsidR="001654FA">
              <w:rPr>
                <w:noProof/>
                <w:webHidden/>
              </w:rPr>
            </w:r>
            <w:r w:rsidR="001654FA">
              <w:rPr>
                <w:noProof/>
                <w:webHidden/>
              </w:rPr>
              <w:fldChar w:fldCharType="separate"/>
            </w:r>
            <w:r>
              <w:rPr>
                <w:noProof/>
                <w:webHidden/>
              </w:rPr>
              <w:t>7</w:t>
            </w:r>
            <w:r w:rsidR="001654FA">
              <w:rPr>
                <w:noProof/>
                <w:webHidden/>
              </w:rPr>
              <w:fldChar w:fldCharType="end"/>
            </w:r>
          </w:hyperlink>
        </w:p>
        <w:p w14:paraId="18703337" w14:textId="77777777" w:rsidR="001654FA" w:rsidRDefault="00F3022D">
          <w:pPr>
            <w:pStyle w:val="TOC1"/>
            <w:tabs>
              <w:tab w:val="right" w:leader="dot" w:pos="9350"/>
            </w:tabs>
            <w:rPr>
              <w:rFonts w:eastAsiaTheme="minorEastAsia"/>
              <w:noProof/>
            </w:rPr>
          </w:pPr>
          <w:hyperlink w:anchor="_Toc404632284" w:history="1">
            <w:r w:rsidR="001654FA" w:rsidRPr="008A7095">
              <w:rPr>
                <w:rStyle w:val="Hyperlink"/>
                <w:noProof/>
              </w:rPr>
              <w:t>RATIONALE FOR DETAILED DESIGN MODEL</w:t>
            </w:r>
            <w:r w:rsidR="001654FA">
              <w:rPr>
                <w:noProof/>
                <w:webHidden/>
              </w:rPr>
              <w:tab/>
            </w:r>
            <w:r w:rsidR="001654FA">
              <w:rPr>
                <w:noProof/>
                <w:webHidden/>
              </w:rPr>
              <w:fldChar w:fldCharType="begin"/>
            </w:r>
            <w:r w:rsidR="001654FA">
              <w:rPr>
                <w:noProof/>
                <w:webHidden/>
              </w:rPr>
              <w:instrText xml:space="preserve"> PAGEREF _Toc404632284 \h </w:instrText>
            </w:r>
            <w:r w:rsidR="001654FA">
              <w:rPr>
                <w:noProof/>
                <w:webHidden/>
              </w:rPr>
            </w:r>
            <w:r w:rsidR="001654FA">
              <w:rPr>
                <w:noProof/>
                <w:webHidden/>
              </w:rPr>
              <w:fldChar w:fldCharType="separate"/>
            </w:r>
            <w:r>
              <w:rPr>
                <w:noProof/>
                <w:webHidden/>
              </w:rPr>
              <w:t>10</w:t>
            </w:r>
            <w:r w:rsidR="001654FA">
              <w:rPr>
                <w:noProof/>
                <w:webHidden/>
              </w:rPr>
              <w:fldChar w:fldCharType="end"/>
            </w:r>
          </w:hyperlink>
        </w:p>
        <w:p w14:paraId="236974A3" w14:textId="77777777" w:rsidR="001654FA" w:rsidRDefault="00F3022D">
          <w:pPr>
            <w:pStyle w:val="TOC1"/>
            <w:tabs>
              <w:tab w:val="right" w:leader="dot" w:pos="9350"/>
            </w:tabs>
            <w:rPr>
              <w:rFonts w:eastAsiaTheme="minorEastAsia"/>
              <w:noProof/>
            </w:rPr>
          </w:pPr>
          <w:hyperlink w:anchor="_Toc404632285" w:history="1">
            <w:r w:rsidR="001654FA" w:rsidRPr="008A7095">
              <w:rPr>
                <w:rStyle w:val="Hyperlink"/>
                <w:noProof/>
              </w:rPr>
              <w:t>TRACEABILITY FROM REQUIREMENTS TO DETAILED DESIGN MODEL</w:t>
            </w:r>
            <w:r w:rsidR="001654FA">
              <w:rPr>
                <w:noProof/>
                <w:webHidden/>
              </w:rPr>
              <w:tab/>
            </w:r>
            <w:r w:rsidR="001654FA">
              <w:rPr>
                <w:noProof/>
                <w:webHidden/>
              </w:rPr>
              <w:fldChar w:fldCharType="begin"/>
            </w:r>
            <w:r w:rsidR="001654FA">
              <w:rPr>
                <w:noProof/>
                <w:webHidden/>
              </w:rPr>
              <w:instrText xml:space="preserve"> PAGEREF _Toc404632285 \h </w:instrText>
            </w:r>
            <w:r w:rsidR="001654FA">
              <w:rPr>
                <w:noProof/>
                <w:webHidden/>
              </w:rPr>
            </w:r>
            <w:r w:rsidR="001654FA">
              <w:rPr>
                <w:noProof/>
                <w:webHidden/>
              </w:rPr>
              <w:fldChar w:fldCharType="separate"/>
            </w:r>
            <w:r>
              <w:rPr>
                <w:noProof/>
                <w:webHidden/>
              </w:rPr>
              <w:t>10</w:t>
            </w:r>
            <w:r w:rsidR="001654FA">
              <w:rPr>
                <w:noProof/>
                <w:webHidden/>
              </w:rPr>
              <w:fldChar w:fldCharType="end"/>
            </w:r>
          </w:hyperlink>
        </w:p>
        <w:p w14:paraId="1FAC58C6" w14:textId="77777777" w:rsidR="001654FA" w:rsidRDefault="00F3022D">
          <w:pPr>
            <w:pStyle w:val="TOC1"/>
            <w:tabs>
              <w:tab w:val="right" w:leader="dot" w:pos="9350"/>
            </w:tabs>
            <w:rPr>
              <w:rFonts w:eastAsiaTheme="minorEastAsia"/>
              <w:noProof/>
            </w:rPr>
          </w:pPr>
          <w:hyperlink w:anchor="_Toc404632286" w:history="1">
            <w:r w:rsidR="001654FA" w:rsidRPr="008A7095">
              <w:rPr>
                <w:rStyle w:val="Hyperlink"/>
                <w:noProof/>
              </w:rPr>
              <w:t>REFERENCES</w:t>
            </w:r>
            <w:r w:rsidR="001654FA">
              <w:rPr>
                <w:noProof/>
                <w:webHidden/>
              </w:rPr>
              <w:tab/>
            </w:r>
            <w:r w:rsidR="001654FA">
              <w:rPr>
                <w:noProof/>
                <w:webHidden/>
              </w:rPr>
              <w:fldChar w:fldCharType="begin"/>
            </w:r>
            <w:r w:rsidR="001654FA">
              <w:rPr>
                <w:noProof/>
                <w:webHidden/>
              </w:rPr>
              <w:instrText xml:space="preserve"> PAGEREF _Toc404632286 \h </w:instrText>
            </w:r>
            <w:r w:rsidR="001654FA">
              <w:rPr>
                <w:noProof/>
                <w:webHidden/>
              </w:rPr>
            </w:r>
            <w:r w:rsidR="001654FA">
              <w:rPr>
                <w:noProof/>
                <w:webHidden/>
              </w:rPr>
              <w:fldChar w:fldCharType="separate"/>
            </w:r>
            <w:r>
              <w:rPr>
                <w:noProof/>
                <w:webHidden/>
              </w:rPr>
              <w:t>10</w:t>
            </w:r>
            <w:r w:rsidR="001654FA">
              <w:rPr>
                <w:noProof/>
                <w:webHidden/>
              </w:rPr>
              <w:fldChar w:fldCharType="end"/>
            </w:r>
          </w:hyperlink>
        </w:p>
        <w:p w14:paraId="621E12AC" w14:textId="5406F844" w:rsidR="00713684" w:rsidRDefault="00713684">
          <w:r>
            <w:rPr>
              <w:b/>
              <w:bCs/>
              <w:noProof/>
            </w:rPr>
            <w:fldChar w:fldCharType="end"/>
          </w:r>
        </w:p>
      </w:sdtContent>
    </w:sdt>
    <w:p w14:paraId="12C9C7A7" w14:textId="6F5D11BB" w:rsidR="00A12D8E" w:rsidRDefault="00A12D8E">
      <w:pPr>
        <w:rPr>
          <w:sz w:val="24"/>
        </w:rPr>
      </w:pPr>
    </w:p>
    <w:p w14:paraId="3C2D09D8" w14:textId="77777777" w:rsidR="00A12D8E" w:rsidRPr="00713684" w:rsidRDefault="00A12D8E" w:rsidP="00713684">
      <w:pPr>
        <w:pStyle w:val="Heading1"/>
        <w:rPr>
          <w:sz w:val="28"/>
        </w:rPr>
      </w:pPr>
      <w:bookmarkStart w:id="1" w:name="_Toc404632279"/>
      <w:r w:rsidRPr="00713684">
        <w:rPr>
          <w:sz w:val="28"/>
        </w:rPr>
        <w:t>LIST OF FIGURES</w:t>
      </w:r>
      <w:bookmarkEnd w:id="1"/>
    </w:p>
    <w:p w14:paraId="55AB77EE" w14:textId="77777777" w:rsidR="002B5835" w:rsidRDefault="002B5835">
      <w:pPr>
        <w:pStyle w:val="TableofFigures"/>
        <w:tabs>
          <w:tab w:val="right" w:leader="dot" w:pos="9350"/>
        </w:tabs>
        <w:rPr>
          <w:rFonts w:eastAsiaTheme="minorEastAsia"/>
          <w:noProof/>
        </w:rPr>
      </w:pPr>
      <w:r>
        <w:rPr>
          <w:sz w:val="24"/>
        </w:rPr>
        <w:fldChar w:fldCharType="begin"/>
      </w:r>
      <w:r>
        <w:rPr>
          <w:sz w:val="24"/>
        </w:rPr>
        <w:instrText xml:space="preserve"> TOC \h \z \c "Figure" </w:instrText>
      </w:r>
      <w:r>
        <w:rPr>
          <w:sz w:val="24"/>
        </w:rPr>
        <w:fldChar w:fldCharType="separate"/>
      </w:r>
      <w:hyperlink w:anchor="_Toc404952219" w:history="1">
        <w:r w:rsidRPr="00903B6E">
          <w:rPr>
            <w:rStyle w:val="Hyperlink"/>
            <w:noProof/>
          </w:rPr>
          <w:t>Figure 1 - GUI: Login Screen</w:t>
        </w:r>
        <w:r>
          <w:rPr>
            <w:noProof/>
            <w:webHidden/>
          </w:rPr>
          <w:tab/>
        </w:r>
        <w:r>
          <w:rPr>
            <w:noProof/>
            <w:webHidden/>
          </w:rPr>
          <w:fldChar w:fldCharType="begin"/>
        </w:r>
        <w:r>
          <w:rPr>
            <w:noProof/>
            <w:webHidden/>
          </w:rPr>
          <w:instrText xml:space="preserve"> PAGEREF _Toc404952219 \h </w:instrText>
        </w:r>
        <w:r>
          <w:rPr>
            <w:noProof/>
            <w:webHidden/>
          </w:rPr>
        </w:r>
        <w:r>
          <w:rPr>
            <w:noProof/>
            <w:webHidden/>
          </w:rPr>
          <w:fldChar w:fldCharType="separate"/>
        </w:r>
        <w:r w:rsidR="00F3022D">
          <w:rPr>
            <w:noProof/>
            <w:webHidden/>
          </w:rPr>
          <w:t>4</w:t>
        </w:r>
        <w:r>
          <w:rPr>
            <w:noProof/>
            <w:webHidden/>
          </w:rPr>
          <w:fldChar w:fldCharType="end"/>
        </w:r>
      </w:hyperlink>
    </w:p>
    <w:p w14:paraId="2E24CD76" w14:textId="77777777" w:rsidR="002B5835" w:rsidRDefault="002B5835">
      <w:pPr>
        <w:pStyle w:val="TableofFigures"/>
        <w:tabs>
          <w:tab w:val="right" w:leader="dot" w:pos="9350"/>
        </w:tabs>
        <w:rPr>
          <w:rFonts w:eastAsiaTheme="minorEastAsia"/>
          <w:noProof/>
        </w:rPr>
      </w:pPr>
      <w:hyperlink w:anchor="_Toc404952220" w:history="1">
        <w:r w:rsidRPr="00903B6E">
          <w:rPr>
            <w:rStyle w:val="Hyperlink"/>
            <w:noProof/>
          </w:rPr>
          <w:t>Figure 2 - Student Interface</w:t>
        </w:r>
        <w:r>
          <w:rPr>
            <w:noProof/>
            <w:webHidden/>
          </w:rPr>
          <w:tab/>
        </w:r>
        <w:r>
          <w:rPr>
            <w:noProof/>
            <w:webHidden/>
          </w:rPr>
          <w:fldChar w:fldCharType="begin"/>
        </w:r>
        <w:r>
          <w:rPr>
            <w:noProof/>
            <w:webHidden/>
          </w:rPr>
          <w:instrText xml:space="preserve"> PAGEREF _Toc404952220 \h </w:instrText>
        </w:r>
        <w:r>
          <w:rPr>
            <w:noProof/>
            <w:webHidden/>
          </w:rPr>
        </w:r>
        <w:r>
          <w:rPr>
            <w:noProof/>
            <w:webHidden/>
          </w:rPr>
          <w:fldChar w:fldCharType="separate"/>
        </w:r>
        <w:r w:rsidR="00F3022D">
          <w:rPr>
            <w:noProof/>
            <w:webHidden/>
          </w:rPr>
          <w:t>5</w:t>
        </w:r>
        <w:r>
          <w:rPr>
            <w:noProof/>
            <w:webHidden/>
          </w:rPr>
          <w:fldChar w:fldCharType="end"/>
        </w:r>
      </w:hyperlink>
    </w:p>
    <w:p w14:paraId="54EB0633" w14:textId="77777777" w:rsidR="002B5835" w:rsidRDefault="002B5835">
      <w:pPr>
        <w:pStyle w:val="TableofFigures"/>
        <w:tabs>
          <w:tab w:val="right" w:leader="dot" w:pos="9350"/>
        </w:tabs>
        <w:rPr>
          <w:rFonts w:eastAsiaTheme="minorEastAsia"/>
          <w:noProof/>
        </w:rPr>
      </w:pPr>
      <w:hyperlink w:anchor="_Toc404952221" w:history="1">
        <w:r w:rsidRPr="00903B6E">
          <w:rPr>
            <w:rStyle w:val="Hyperlink"/>
            <w:noProof/>
          </w:rPr>
          <w:t>Figure 3 - Admin Interface</w:t>
        </w:r>
        <w:r>
          <w:rPr>
            <w:noProof/>
            <w:webHidden/>
          </w:rPr>
          <w:tab/>
        </w:r>
        <w:r>
          <w:rPr>
            <w:noProof/>
            <w:webHidden/>
          </w:rPr>
          <w:fldChar w:fldCharType="begin"/>
        </w:r>
        <w:r>
          <w:rPr>
            <w:noProof/>
            <w:webHidden/>
          </w:rPr>
          <w:instrText xml:space="preserve"> PAGEREF _Toc404952221 \h </w:instrText>
        </w:r>
        <w:r>
          <w:rPr>
            <w:noProof/>
            <w:webHidden/>
          </w:rPr>
        </w:r>
        <w:r>
          <w:rPr>
            <w:noProof/>
            <w:webHidden/>
          </w:rPr>
          <w:fldChar w:fldCharType="separate"/>
        </w:r>
        <w:r w:rsidR="00F3022D">
          <w:rPr>
            <w:noProof/>
            <w:webHidden/>
          </w:rPr>
          <w:t>5</w:t>
        </w:r>
        <w:r>
          <w:rPr>
            <w:noProof/>
            <w:webHidden/>
          </w:rPr>
          <w:fldChar w:fldCharType="end"/>
        </w:r>
      </w:hyperlink>
    </w:p>
    <w:p w14:paraId="5759C6AA" w14:textId="77777777" w:rsidR="002B5835" w:rsidRDefault="002B5835">
      <w:pPr>
        <w:pStyle w:val="TableofFigures"/>
        <w:tabs>
          <w:tab w:val="right" w:leader="dot" w:pos="9350"/>
        </w:tabs>
        <w:rPr>
          <w:rFonts w:eastAsiaTheme="minorEastAsia"/>
          <w:noProof/>
        </w:rPr>
      </w:pPr>
      <w:hyperlink w:anchor="_Toc404952222" w:history="1">
        <w:r w:rsidRPr="00903B6E">
          <w:rPr>
            <w:rStyle w:val="Hyperlink"/>
            <w:noProof/>
          </w:rPr>
          <w:t>Figure 4 - Static Diagram: Room Change (Student)/(Admin)</w:t>
        </w:r>
        <w:r>
          <w:rPr>
            <w:noProof/>
            <w:webHidden/>
          </w:rPr>
          <w:tab/>
        </w:r>
        <w:r>
          <w:rPr>
            <w:noProof/>
            <w:webHidden/>
          </w:rPr>
          <w:fldChar w:fldCharType="begin"/>
        </w:r>
        <w:r>
          <w:rPr>
            <w:noProof/>
            <w:webHidden/>
          </w:rPr>
          <w:instrText xml:space="preserve"> PAGEREF _Toc404952222 \h </w:instrText>
        </w:r>
        <w:r>
          <w:rPr>
            <w:noProof/>
            <w:webHidden/>
          </w:rPr>
        </w:r>
        <w:r>
          <w:rPr>
            <w:noProof/>
            <w:webHidden/>
          </w:rPr>
          <w:fldChar w:fldCharType="separate"/>
        </w:r>
        <w:r w:rsidR="00F3022D">
          <w:rPr>
            <w:noProof/>
            <w:webHidden/>
          </w:rPr>
          <w:t>6</w:t>
        </w:r>
        <w:r>
          <w:rPr>
            <w:noProof/>
            <w:webHidden/>
          </w:rPr>
          <w:fldChar w:fldCharType="end"/>
        </w:r>
      </w:hyperlink>
    </w:p>
    <w:p w14:paraId="2A27566E" w14:textId="77777777" w:rsidR="002B5835" w:rsidRDefault="002B5835">
      <w:pPr>
        <w:pStyle w:val="TableofFigures"/>
        <w:tabs>
          <w:tab w:val="right" w:leader="dot" w:pos="9350"/>
        </w:tabs>
        <w:rPr>
          <w:rFonts w:eastAsiaTheme="minorEastAsia"/>
          <w:noProof/>
        </w:rPr>
      </w:pPr>
      <w:hyperlink w:anchor="_Toc404952223" w:history="1">
        <w:r w:rsidRPr="00903B6E">
          <w:rPr>
            <w:rStyle w:val="Hyperlink"/>
            <w:noProof/>
          </w:rPr>
          <w:t>Figure 5- Dynamic Diagram: Create New ID</w:t>
        </w:r>
        <w:r>
          <w:rPr>
            <w:noProof/>
            <w:webHidden/>
          </w:rPr>
          <w:tab/>
        </w:r>
        <w:r>
          <w:rPr>
            <w:noProof/>
            <w:webHidden/>
          </w:rPr>
          <w:fldChar w:fldCharType="begin"/>
        </w:r>
        <w:r>
          <w:rPr>
            <w:noProof/>
            <w:webHidden/>
          </w:rPr>
          <w:instrText xml:space="preserve"> PAGEREF _Toc404952223 \h </w:instrText>
        </w:r>
        <w:r>
          <w:rPr>
            <w:noProof/>
            <w:webHidden/>
          </w:rPr>
        </w:r>
        <w:r>
          <w:rPr>
            <w:noProof/>
            <w:webHidden/>
          </w:rPr>
          <w:fldChar w:fldCharType="separate"/>
        </w:r>
        <w:r w:rsidR="00F3022D">
          <w:rPr>
            <w:noProof/>
            <w:webHidden/>
          </w:rPr>
          <w:t>7</w:t>
        </w:r>
        <w:r>
          <w:rPr>
            <w:noProof/>
            <w:webHidden/>
          </w:rPr>
          <w:fldChar w:fldCharType="end"/>
        </w:r>
      </w:hyperlink>
    </w:p>
    <w:p w14:paraId="422B784D" w14:textId="77777777" w:rsidR="002B5835" w:rsidRDefault="002B5835">
      <w:pPr>
        <w:pStyle w:val="TableofFigures"/>
        <w:tabs>
          <w:tab w:val="right" w:leader="dot" w:pos="9350"/>
        </w:tabs>
        <w:rPr>
          <w:rFonts w:eastAsiaTheme="minorEastAsia"/>
          <w:noProof/>
        </w:rPr>
      </w:pPr>
      <w:hyperlink w:anchor="_Toc404952224" w:history="1">
        <w:r w:rsidRPr="00903B6E">
          <w:rPr>
            <w:rStyle w:val="Hyperlink"/>
            <w:noProof/>
          </w:rPr>
          <w:t>Figure 6- Dynamic Diagram: Request New Room</w:t>
        </w:r>
        <w:r>
          <w:rPr>
            <w:noProof/>
            <w:webHidden/>
          </w:rPr>
          <w:tab/>
        </w:r>
        <w:r>
          <w:rPr>
            <w:noProof/>
            <w:webHidden/>
          </w:rPr>
          <w:fldChar w:fldCharType="begin"/>
        </w:r>
        <w:r>
          <w:rPr>
            <w:noProof/>
            <w:webHidden/>
          </w:rPr>
          <w:instrText xml:space="preserve"> PAGEREF _Toc404952224 \h </w:instrText>
        </w:r>
        <w:r>
          <w:rPr>
            <w:noProof/>
            <w:webHidden/>
          </w:rPr>
        </w:r>
        <w:r>
          <w:rPr>
            <w:noProof/>
            <w:webHidden/>
          </w:rPr>
          <w:fldChar w:fldCharType="separate"/>
        </w:r>
        <w:r w:rsidR="00F3022D">
          <w:rPr>
            <w:noProof/>
            <w:webHidden/>
          </w:rPr>
          <w:t>8</w:t>
        </w:r>
        <w:r>
          <w:rPr>
            <w:noProof/>
            <w:webHidden/>
          </w:rPr>
          <w:fldChar w:fldCharType="end"/>
        </w:r>
      </w:hyperlink>
    </w:p>
    <w:p w14:paraId="18B3009C" w14:textId="77777777" w:rsidR="002B5835" w:rsidRDefault="002B5835">
      <w:pPr>
        <w:pStyle w:val="TableofFigures"/>
        <w:tabs>
          <w:tab w:val="right" w:leader="dot" w:pos="9350"/>
        </w:tabs>
        <w:rPr>
          <w:rFonts w:eastAsiaTheme="minorEastAsia"/>
          <w:noProof/>
        </w:rPr>
      </w:pPr>
      <w:hyperlink w:anchor="_Toc404952225" w:history="1">
        <w:r w:rsidRPr="00903B6E">
          <w:rPr>
            <w:rStyle w:val="Hyperlink"/>
            <w:noProof/>
          </w:rPr>
          <w:t>Figure 7- Dynamic Diagram: View Floor Map</w:t>
        </w:r>
        <w:r>
          <w:rPr>
            <w:noProof/>
            <w:webHidden/>
          </w:rPr>
          <w:tab/>
        </w:r>
        <w:r>
          <w:rPr>
            <w:noProof/>
            <w:webHidden/>
          </w:rPr>
          <w:fldChar w:fldCharType="begin"/>
        </w:r>
        <w:r>
          <w:rPr>
            <w:noProof/>
            <w:webHidden/>
          </w:rPr>
          <w:instrText xml:space="preserve"> PAGEREF _Toc404952225 \h </w:instrText>
        </w:r>
        <w:r>
          <w:rPr>
            <w:noProof/>
            <w:webHidden/>
          </w:rPr>
          <w:fldChar w:fldCharType="separate"/>
        </w:r>
        <w:r w:rsidR="00F3022D">
          <w:rPr>
            <w:b/>
            <w:bCs/>
            <w:noProof/>
            <w:webHidden/>
          </w:rPr>
          <w:t>Error! Bookmark not defined.</w:t>
        </w:r>
        <w:r>
          <w:rPr>
            <w:noProof/>
            <w:webHidden/>
          </w:rPr>
          <w:fldChar w:fldCharType="end"/>
        </w:r>
      </w:hyperlink>
    </w:p>
    <w:p w14:paraId="262B23F6" w14:textId="77777777" w:rsidR="002B5835" w:rsidRDefault="002B5835">
      <w:pPr>
        <w:pStyle w:val="TableofFigures"/>
        <w:tabs>
          <w:tab w:val="right" w:leader="dot" w:pos="9350"/>
        </w:tabs>
        <w:rPr>
          <w:rFonts w:eastAsiaTheme="minorEastAsia"/>
          <w:noProof/>
        </w:rPr>
      </w:pPr>
      <w:hyperlink w:anchor="_Toc404952226" w:history="1">
        <w:r w:rsidRPr="00903B6E">
          <w:rPr>
            <w:rStyle w:val="Hyperlink"/>
            <w:noProof/>
          </w:rPr>
          <w:t>Figure 8- Dynamic Diagram: Decide Room Requests</w:t>
        </w:r>
        <w:r>
          <w:rPr>
            <w:noProof/>
            <w:webHidden/>
          </w:rPr>
          <w:tab/>
        </w:r>
        <w:r>
          <w:rPr>
            <w:noProof/>
            <w:webHidden/>
          </w:rPr>
          <w:fldChar w:fldCharType="begin"/>
        </w:r>
        <w:r>
          <w:rPr>
            <w:noProof/>
            <w:webHidden/>
          </w:rPr>
          <w:instrText xml:space="preserve"> PAGEREF _Toc404952226 \h </w:instrText>
        </w:r>
        <w:r>
          <w:rPr>
            <w:noProof/>
            <w:webHidden/>
          </w:rPr>
        </w:r>
        <w:r>
          <w:rPr>
            <w:noProof/>
            <w:webHidden/>
          </w:rPr>
          <w:fldChar w:fldCharType="separate"/>
        </w:r>
        <w:r w:rsidR="00F3022D">
          <w:rPr>
            <w:noProof/>
            <w:webHidden/>
          </w:rPr>
          <w:t>9</w:t>
        </w:r>
        <w:r>
          <w:rPr>
            <w:noProof/>
            <w:webHidden/>
          </w:rPr>
          <w:fldChar w:fldCharType="end"/>
        </w:r>
      </w:hyperlink>
    </w:p>
    <w:p w14:paraId="3D66AE91" w14:textId="66E523A5" w:rsidR="00713684" w:rsidRDefault="002B5835">
      <w:pPr>
        <w:rPr>
          <w:sz w:val="24"/>
        </w:rPr>
      </w:pPr>
      <w:r>
        <w:rPr>
          <w:sz w:val="24"/>
        </w:rPr>
        <w:fldChar w:fldCharType="end"/>
      </w:r>
    </w:p>
    <w:p w14:paraId="251A7225" w14:textId="77777777" w:rsidR="00A12D8E" w:rsidRDefault="00A12D8E">
      <w:pPr>
        <w:rPr>
          <w:sz w:val="24"/>
        </w:rPr>
      </w:pPr>
    </w:p>
    <w:p w14:paraId="1BFA72E2" w14:textId="72160A30" w:rsidR="008F54C6" w:rsidRDefault="008F54C6">
      <w:pPr>
        <w:rPr>
          <w:sz w:val="24"/>
        </w:rPr>
      </w:pPr>
      <w:r>
        <w:rPr>
          <w:sz w:val="24"/>
        </w:rPr>
        <w:br w:type="page"/>
      </w:r>
    </w:p>
    <w:p w14:paraId="72B9866E" w14:textId="77777777" w:rsidR="00A12D8E" w:rsidRDefault="00A12D8E" w:rsidP="008F54C6">
      <w:pPr>
        <w:pStyle w:val="Heading1"/>
        <w:jc w:val="center"/>
      </w:pPr>
      <w:bookmarkStart w:id="2" w:name="_Toc404632280"/>
      <w:r>
        <w:lastRenderedPageBreak/>
        <w:t>INTRODUCTION</w:t>
      </w:r>
      <w:bookmarkEnd w:id="2"/>
    </w:p>
    <w:p w14:paraId="613A5EA8" w14:textId="77777777" w:rsidR="00A12D8E" w:rsidRDefault="00A12D8E">
      <w:pPr>
        <w:rPr>
          <w:sz w:val="24"/>
        </w:rPr>
      </w:pPr>
    </w:p>
    <w:p w14:paraId="6BBC2006" w14:textId="77777777" w:rsidR="00FE3C61" w:rsidRDefault="00FE3C61" w:rsidP="00FE3C61">
      <w:pPr>
        <w:rPr>
          <w:sz w:val="24"/>
        </w:rPr>
      </w:pPr>
      <w:r>
        <w:rPr>
          <w:sz w:val="24"/>
        </w:rPr>
        <w:t>The purpose of the detailed design document is to provide a low level description of the change room system, providing insight into the structure and design of each component. This document is meant to equip the reader with a solid understanding of the inner workings of the room change system.</w:t>
      </w:r>
    </w:p>
    <w:p w14:paraId="2B256843" w14:textId="77777777" w:rsidR="00FE3C61" w:rsidRDefault="00FE3C61" w:rsidP="00FE3C61">
      <w:pPr>
        <w:rPr>
          <w:sz w:val="24"/>
        </w:rPr>
      </w:pPr>
    </w:p>
    <w:p w14:paraId="551DA356" w14:textId="77777777" w:rsidR="00FE3C61" w:rsidRDefault="00FE3C61" w:rsidP="00FE3C61">
      <w:pPr>
        <w:pStyle w:val="ListParagraph"/>
        <w:numPr>
          <w:ilvl w:val="1"/>
          <w:numId w:val="1"/>
        </w:numPr>
        <w:rPr>
          <w:sz w:val="24"/>
          <w:u w:val="single"/>
        </w:rPr>
      </w:pPr>
      <w:r w:rsidRPr="00ED72DF">
        <w:rPr>
          <w:sz w:val="24"/>
          <w:u w:val="single"/>
        </w:rPr>
        <w:t>Goals and Objectives</w:t>
      </w:r>
    </w:p>
    <w:p w14:paraId="6D1001A4" w14:textId="77777777" w:rsidR="00FE3C61" w:rsidRDefault="00FE3C61" w:rsidP="00FE3C61">
      <w:pPr>
        <w:rPr>
          <w:sz w:val="24"/>
          <w:u w:val="single"/>
        </w:rPr>
      </w:pPr>
    </w:p>
    <w:p w14:paraId="1A1BE3E5" w14:textId="77777777" w:rsidR="00FE3C61" w:rsidRDefault="00FE3C61" w:rsidP="00FE3C61">
      <w:pPr>
        <w:rPr>
          <w:sz w:val="24"/>
        </w:rPr>
      </w:pPr>
      <w:r>
        <w:rPr>
          <w:sz w:val="24"/>
        </w:rPr>
        <w:t>The purpose of the room change system is to facilitate the process of requesting room change for both the occupants and the housing employee in charge. Thus, the occupant can request a room change on the webpage and his/her request will be send to a queue where it will be review by the UL housing employees based on the requested date and the availability of the rooms. The system will also allow the housing worker to update he database by adding, removing and switching occupants. Finally, it will keep track of room availability.</w:t>
      </w:r>
    </w:p>
    <w:p w14:paraId="3B0290A6" w14:textId="77777777" w:rsidR="00FE3C61" w:rsidRPr="00ED72DF" w:rsidRDefault="00FE3C61" w:rsidP="00FE3C61">
      <w:pPr>
        <w:rPr>
          <w:sz w:val="24"/>
          <w:u w:val="single"/>
        </w:rPr>
      </w:pPr>
    </w:p>
    <w:p w14:paraId="6C73FC94" w14:textId="77777777" w:rsidR="00FE3C61" w:rsidRPr="00ED72DF" w:rsidRDefault="00FE3C61" w:rsidP="00FE3C61">
      <w:pPr>
        <w:pStyle w:val="ListParagraph"/>
        <w:numPr>
          <w:ilvl w:val="1"/>
          <w:numId w:val="1"/>
        </w:numPr>
        <w:rPr>
          <w:sz w:val="24"/>
          <w:u w:val="single"/>
        </w:rPr>
      </w:pPr>
      <w:r>
        <w:rPr>
          <w:sz w:val="24"/>
          <w:u w:val="single"/>
        </w:rPr>
        <w:t>Projects overview and scope</w:t>
      </w:r>
    </w:p>
    <w:p w14:paraId="38ADB686" w14:textId="77777777" w:rsidR="00FE3C61" w:rsidRDefault="00FE3C61" w:rsidP="00FE3C61">
      <w:pPr>
        <w:rPr>
          <w:sz w:val="24"/>
        </w:rPr>
      </w:pPr>
    </w:p>
    <w:p w14:paraId="7B3FF6C9" w14:textId="77777777" w:rsidR="00FE3C61" w:rsidRDefault="00FE3C61" w:rsidP="00FE3C61">
      <w:pPr>
        <w:rPr>
          <w:sz w:val="24"/>
        </w:rPr>
      </w:pPr>
      <w:r>
        <w:rPr>
          <w:sz w:val="24"/>
        </w:rPr>
        <w:t>The room change system will be composed of 2 main components: the database and the interface. The system will have 2 user interfaces, one for the occupants to request room change and one for the UL housing workers to access and modify the databases. The system will also have a 4 major databases: one for the occupants’ information, one for the queue of requests, one for the administrators and one for the building and rooms.</w:t>
      </w:r>
    </w:p>
    <w:p w14:paraId="5FEB817E" w14:textId="77777777" w:rsidR="00FE3C61" w:rsidRDefault="00FE3C61" w:rsidP="00FE3C61">
      <w:pPr>
        <w:rPr>
          <w:sz w:val="24"/>
        </w:rPr>
      </w:pPr>
    </w:p>
    <w:p w14:paraId="68D39E01" w14:textId="77777777" w:rsidR="00FE3C61" w:rsidRDefault="00FE3C61" w:rsidP="00FE3C61">
      <w:pPr>
        <w:rPr>
          <w:sz w:val="24"/>
        </w:rPr>
      </w:pPr>
      <w:r>
        <w:rPr>
          <w:sz w:val="24"/>
        </w:rPr>
        <w:t>The detail design document will cover 3 primary parts. These include the GUI Design, the static model diagrams, and the dynamic model diagrams. In addition to these are explanations for the designs and an explanation of how the models connect with the original architecture.</w:t>
      </w:r>
    </w:p>
    <w:p w14:paraId="561B7D44" w14:textId="77777777" w:rsidR="00A12D8E" w:rsidRDefault="00A12D8E">
      <w:pPr>
        <w:rPr>
          <w:sz w:val="24"/>
        </w:rPr>
      </w:pPr>
    </w:p>
    <w:p w14:paraId="6B8AC454" w14:textId="77777777" w:rsidR="008F54C6" w:rsidRDefault="008F54C6">
      <w:pPr>
        <w:rPr>
          <w:rFonts w:asciiTheme="majorHAnsi" w:eastAsiaTheme="majorEastAsia" w:hAnsiTheme="majorHAnsi" w:cstheme="majorBidi"/>
          <w:color w:val="2E74B5" w:themeColor="accent1" w:themeShade="BF"/>
          <w:sz w:val="32"/>
          <w:szCs w:val="32"/>
        </w:rPr>
      </w:pPr>
      <w:r>
        <w:br w:type="page"/>
      </w:r>
    </w:p>
    <w:p w14:paraId="016CED92" w14:textId="6CC8B9BF" w:rsidR="00A12D8E" w:rsidRDefault="00A12D8E" w:rsidP="008F54C6">
      <w:pPr>
        <w:pStyle w:val="Heading1"/>
        <w:jc w:val="center"/>
      </w:pPr>
      <w:bookmarkStart w:id="3" w:name="_Toc404632281"/>
      <w:r>
        <w:lastRenderedPageBreak/>
        <w:t>GUI (Graphical User Interface) D</w:t>
      </w:r>
      <w:r w:rsidR="008F54C6">
        <w:t>ESIGN</w:t>
      </w:r>
      <w:bookmarkEnd w:id="3"/>
    </w:p>
    <w:p w14:paraId="4F4AB451" w14:textId="77777777" w:rsidR="00900657" w:rsidRDefault="00900657" w:rsidP="00900657">
      <w:pPr>
        <w:keepNext/>
      </w:pPr>
      <w:r>
        <w:rPr>
          <w:noProof/>
        </w:rPr>
        <w:drawing>
          <wp:inline distT="0" distB="0" distL="0" distR="0" wp14:anchorId="22F53B41" wp14:editId="34EEF4C5">
            <wp:extent cx="4825075" cy="4825100"/>
            <wp:effectExtent l="0" t="0" r="0" b="0"/>
            <wp:docPr id="84" name="Shape 69"/>
            <wp:cNvGraphicFramePr/>
            <a:graphic xmlns:a="http://schemas.openxmlformats.org/drawingml/2006/main">
              <a:graphicData uri="http://schemas.openxmlformats.org/drawingml/2006/picture">
                <pic:pic xmlns:pic="http://schemas.openxmlformats.org/drawingml/2006/picture">
                  <pic:nvPicPr>
                    <pic:cNvPr id="69" name="Shape 69"/>
                    <pic:cNvPicPr preferRelativeResize="0"/>
                  </pic:nvPicPr>
                  <pic:blipFill>
                    <a:blip r:embed="rId8">
                      <a:alphaModFix/>
                    </a:blip>
                    <a:stretch>
                      <a:fillRect/>
                    </a:stretch>
                  </pic:blipFill>
                  <pic:spPr>
                    <a:xfrm>
                      <a:off x="0" y="0"/>
                      <a:ext cx="4825075" cy="4825100"/>
                    </a:xfrm>
                    <a:prstGeom prst="rect">
                      <a:avLst/>
                    </a:prstGeom>
                    <a:noFill/>
                    <a:ln>
                      <a:noFill/>
                    </a:ln>
                  </pic:spPr>
                </pic:pic>
              </a:graphicData>
            </a:graphic>
          </wp:inline>
        </w:drawing>
      </w:r>
    </w:p>
    <w:p w14:paraId="2326BE84" w14:textId="1220FE9D" w:rsidR="00A12D8E" w:rsidRDefault="00900657" w:rsidP="00900657">
      <w:pPr>
        <w:pStyle w:val="Caption"/>
        <w:rPr>
          <w:sz w:val="24"/>
        </w:rPr>
      </w:pPr>
      <w:bookmarkStart w:id="4" w:name="_Toc404951969"/>
      <w:bookmarkStart w:id="5" w:name="_Toc404952219"/>
      <w:r>
        <w:t xml:space="preserve">Figure </w:t>
      </w:r>
      <w:fldSimple w:instr=" SEQ Figure \* ARABIC ">
        <w:r w:rsidR="00F3022D">
          <w:rPr>
            <w:noProof/>
          </w:rPr>
          <w:t>1</w:t>
        </w:r>
      </w:fldSimple>
      <w:r>
        <w:t xml:space="preserve"> - GUI: Login Screen</w:t>
      </w:r>
      <w:bookmarkEnd w:id="4"/>
      <w:bookmarkEnd w:id="5"/>
    </w:p>
    <w:p w14:paraId="705EC99B" w14:textId="77777777" w:rsidR="001654FA" w:rsidRDefault="008F54C6" w:rsidP="001654FA">
      <w:pPr>
        <w:keepNext/>
        <w:jc w:val="center"/>
      </w:pPr>
      <w:r>
        <w:br w:type="page"/>
      </w:r>
      <w:r w:rsidR="001654FA">
        <w:rPr>
          <w:rFonts w:asciiTheme="majorHAnsi" w:eastAsiaTheme="majorEastAsia" w:hAnsiTheme="majorHAnsi" w:cstheme="majorBidi"/>
          <w:noProof/>
          <w:color w:val="2E74B5" w:themeColor="accent1" w:themeShade="BF"/>
          <w:sz w:val="32"/>
          <w:szCs w:val="32"/>
        </w:rPr>
        <w:lastRenderedPageBreak/>
        <w:drawing>
          <wp:inline distT="0" distB="0" distL="0" distR="0" wp14:anchorId="712006A5" wp14:editId="38B94890">
            <wp:extent cx="5038725" cy="3744733"/>
            <wp:effectExtent l="0" t="0" r="0" b="825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 GU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5774" cy="3757403"/>
                    </a:xfrm>
                    <a:prstGeom prst="rect">
                      <a:avLst/>
                    </a:prstGeom>
                  </pic:spPr>
                </pic:pic>
              </a:graphicData>
            </a:graphic>
          </wp:inline>
        </w:drawing>
      </w:r>
    </w:p>
    <w:p w14:paraId="01944008" w14:textId="43C4AAE0" w:rsidR="001654FA" w:rsidRDefault="001654FA" w:rsidP="001654FA">
      <w:pPr>
        <w:pStyle w:val="Caption"/>
      </w:pPr>
      <w:bookmarkStart w:id="6" w:name="_Toc404951970"/>
      <w:bookmarkStart w:id="7" w:name="_Toc404952220"/>
      <w:r>
        <w:t xml:space="preserve">Figure </w:t>
      </w:r>
      <w:fldSimple w:instr=" SEQ Figure \* ARABIC ">
        <w:r w:rsidR="00F3022D">
          <w:rPr>
            <w:noProof/>
          </w:rPr>
          <w:t>2</w:t>
        </w:r>
      </w:fldSimple>
      <w:r>
        <w:t xml:space="preserve"> - Student Interface</w:t>
      </w:r>
      <w:bookmarkEnd w:id="6"/>
      <w:bookmarkEnd w:id="7"/>
    </w:p>
    <w:p w14:paraId="6D2F2F16" w14:textId="118BEBF5" w:rsidR="001654FA" w:rsidRDefault="001654FA"/>
    <w:p w14:paraId="5F987DFF" w14:textId="77777777" w:rsidR="001654FA" w:rsidRDefault="001654FA" w:rsidP="001654FA">
      <w:pPr>
        <w:keepNext/>
        <w:jc w:val="center"/>
      </w:pPr>
      <w:r>
        <w:rPr>
          <w:rFonts w:asciiTheme="majorHAnsi" w:eastAsiaTheme="majorEastAsia" w:hAnsiTheme="majorHAnsi" w:cstheme="majorBidi"/>
          <w:noProof/>
          <w:color w:val="2E74B5" w:themeColor="accent1" w:themeShade="BF"/>
          <w:sz w:val="32"/>
          <w:szCs w:val="32"/>
        </w:rPr>
        <w:drawing>
          <wp:inline distT="0" distB="0" distL="0" distR="0" wp14:anchorId="657145A9" wp14:editId="02F20E5B">
            <wp:extent cx="5190625" cy="38576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 GUI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6786" cy="3854772"/>
                    </a:xfrm>
                    <a:prstGeom prst="rect">
                      <a:avLst/>
                    </a:prstGeom>
                  </pic:spPr>
                </pic:pic>
              </a:graphicData>
            </a:graphic>
          </wp:inline>
        </w:drawing>
      </w:r>
    </w:p>
    <w:p w14:paraId="3150A35D" w14:textId="1E282C4E" w:rsidR="001654FA" w:rsidRDefault="001654FA" w:rsidP="001654FA">
      <w:pPr>
        <w:pStyle w:val="Caption"/>
        <w:rPr>
          <w:rFonts w:asciiTheme="majorHAnsi" w:eastAsiaTheme="majorEastAsia" w:hAnsiTheme="majorHAnsi" w:cstheme="majorBidi"/>
          <w:color w:val="2E74B5" w:themeColor="accent1" w:themeShade="BF"/>
          <w:sz w:val="32"/>
          <w:szCs w:val="32"/>
        </w:rPr>
      </w:pPr>
      <w:bookmarkStart w:id="8" w:name="_Toc404951971"/>
      <w:bookmarkStart w:id="9" w:name="_Toc404952221"/>
      <w:r>
        <w:t xml:space="preserve">Figure </w:t>
      </w:r>
      <w:fldSimple w:instr=" SEQ Figure \* ARABIC ">
        <w:r w:rsidR="00F3022D">
          <w:rPr>
            <w:noProof/>
          </w:rPr>
          <w:t>3</w:t>
        </w:r>
      </w:fldSimple>
      <w:r>
        <w:t xml:space="preserve"> - Admin Interface</w:t>
      </w:r>
      <w:bookmarkEnd w:id="8"/>
      <w:bookmarkEnd w:id="9"/>
    </w:p>
    <w:p w14:paraId="084CB049" w14:textId="459AB2BE" w:rsidR="00A12D8E" w:rsidRPr="001654FA" w:rsidRDefault="6AC5007F" w:rsidP="001654FA">
      <w:pPr>
        <w:pStyle w:val="Heading1"/>
      </w:pPr>
      <w:bookmarkStart w:id="10" w:name="_Toc404632282"/>
      <w:r w:rsidRPr="001654FA">
        <w:lastRenderedPageBreak/>
        <w:t>STATIC MODEL SEQUENCE DIAGRAMS</w:t>
      </w:r>
      <w:bookmarkEnd w:id="10"/>
    </w:p>
    <w:p w14:paraId="12C1BDF8" w14:textId="0E92D5FB" w:rsidR="6AC5007F" w:rsidRDefault="6AC5007F" w:rsidP="6AC5007F"/>
    <w:p w14:paraId="015F6902" w14:textId="6470069F" w:rsidR="390143B8" w:rsidRDefault="390143B8" w:rsidP="390143B8"/>
    <w:p w14:paraId="2F362F43" w14:textId="7381E2A0" w:rsidR="0094618C" w:rsidRDefault="00F72A1A" w:rsidP="0094618C">
      <w:pPr>
        <w:keepNext/>
      </w:pPr>
      <w:r w:rsidRPr="00F72A1A">
        <w:rPr>
          <w:noProof/>
        </w:rPr>
        <w:drawing>
          <wp:inline distT="0" distB="0" distL="0" distR="0" wp14:anchorId="58DFF707" wp14:editId="4C49C213">
            <wp:extent cx="5943600" cy="3937635"/>
            <wp:effectExtent l="0" t="0" r="0" b="57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37635"/>
                    </a:xfrm>
                    <a:prstGeom prst="rect">
                      <a:avLst/>
                    </a:prstGeom>
                  </pic:spPr>
                </pic:pic>
              </a:graphicData>
            </a:graphic>
          </wp:inline>
        </w:drawing>
      </w:r>
    </w:p>
    <w:p w14:paraId="3962ADA0" w14:textId="39966E71" w:rsidR="002D0821" w:rsidRDefault="0094618C" w:rsidP="0094618C">
      <w:pPr>
        <w:pStyle w:val="Caption"/>
      </w:pPr>
      <w:bookmarkStart w:id="11" w:name="_Toc404951972"/>
      <w:bookmarkStart w:id="12" w:name="_Toc404952222"/>
      <w:r>
        <w:t xml:space="preserve">Figure </w:t>
      </w:r>
      <w:fldSimple w:instr=" SEQ Figure \* ARABIC ">
        <w:r w:rsidR="00F3022D">
          <w:rPr>
            <w:noProof/>
          </w:rPr>
          <w:t>4</w:t>
        </w:r>
      </w:fldSimple>
      <w:r>
        <w:t xml:space="preserve"> - Static Diagram: Room Change</w:t>
      </w:r>
      <w:r w:rsidR="00713684">
        <w:t xml:space="preserve"> (Student)</w:t>
      </w:r>
      <w:proofErr w:type="gramStart"/>
      <w:r w:rsidR="00F72A1A">
        <w:t>/(</w:t>
      </w:r>
      <w:proofErr w:type="gramEnd"/>
      <w:r w:rsidR="00F72A1A">
        <w:t>Admin)</w:t>
      </w:r>
      <w:bookmarkEnd w:id="11"/>
      <w:bookmarkEnd w:id="12"/>
    </w:p>
    <w:p w14:paraId="19ABA240" w14:textId="77777777" w:rsidR="002D0821" w:rsidRDefault="002D0821" w:rsidP="390143B8"/>
    <w:p w14:paraId="687C43E5" w14:textId="77777777" w:rsidR="002D0821" w:rsidRDefault="002D0821" w:rsidP="390143B8"/>
    <w:p w14:paraId="70C30089" w14:textId="2DB29291" w:rsidR="00713684" w:rsidRDefault="00713684" w:rsidP="00713684">
      <w:pPr>
        <w:keepNext/>
      </w:pPr>
    </w:p>
    <w:p w14:paraId="6418363A" w14:textId="600F4C30" w:rsidR="005E2309" w:rsidRDefault="00B111DF">
      <w:pPr>
        <w:rPr>
          <w:sz w:val="24"/>
        </w:rPr>
      </w:pPr>
      <w:r>
        <w:rPr>
          <w:sz w:val="24"/>
        </w:rPr>
        <w:br w:type="page"/>
      </w:r>
    </w:p>
    <w:p w14:paraId="06B6B5EF" w14:textId="77777777" w:rsidR="005E2309" w:rsidRDefault="005E2309" w:rsidP="0060567E">
      <w:pPr>
        <w:pStyle w:val="Heading1"/>
        <w:jc w:val="center"/>
      </w:pPr>
      <w:bookmarkStart w:id="13" w:name="_Toc404632283"/>
      <w:r>
        <w:lastRenderedPageBreak/>
        <w:t>DYNAMIC MODEL SEQUENCE DIAGRAMS</w:t>
      </w:r>
      <w:bookmarkEnd w:id="13"/>
    </w:p>
    <w:p w14:paraId="678425BC" w14:textId="77777777" w:rsidR="002B5835" w:rsidRDefault="00712B08" w:rsidP="002B5835">
      <w:pPr>
        <w:keepNext/>
      </w:pPr>
      <w:r>
        <w:rPr>
          <w:noProof/>
          <w:sz w:val="24"/>
        </w:rPr>
        <mc:AlternateContent>
          <mc:Choice Requires="wpc">
            <w:drawing>
              <wp:inline distT="0" distB="0" distL="0" distR="0" wp14:anchorId="41F8EA25" wp14:editId="07777777">
                <wp:extent cx="5575935" cy="726757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9050" y="19051"/>
                            <a:ext cx="2133600" cy="2476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B003A1" w14:textId="77777777" w:rsidR="00712B08" w:rsidRDefault="00712B08" w:rsidP="00712B08">
                              <w:pPr>
                                <w:jc w:val="center"/>
                              </w:pPr>
                              <w:proofErr w:type="spellStart"/>
                              <w:proofErr w:type="gramStart"/>
                              <w:r>
                                <w:t>sd</w:t>
                              </w:r>
                              <w:proofErr w:type="spellEnd"/>
                              <w:proofErr w:type="gramEnd"/>
                              <w:r>
                                <w:t xml:space="preserve"> </w:t>
                              </w:r>
                              <w:r w:rsidR="00357D08">
                                <w:t>Create New ID</w:t>
                              </w:r>
                              <w:r w:rsidR="009C6739">
                                <w:t xml:space="preserve"> (void)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04850" y="409575"/>
                            <a:ext cx="1676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CC1265" w14:textId="77777777" w:rsidR="006348A7" w:rsidRDefault="006348A7">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14:paraId="439B84E1" w14:textId="77777777" w:rsidR="009F0200" w:rsidRDefault="009F020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828926" y="40005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CC67C1" w14:textId="77777777" w:rsidR="006348A7" w:rsidRPr="009F0200" w:rsidRDefault="006348A7">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w:t>
                              </w:r>
                              <w:r w:rsidR="007F2FBA" w:rsidRPr="009F0200">
                                <w:rPr>
                                  <w:u w:val="single"/>
                                </w:rP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409701" y="1084875"/>
                            <a:ext cx="219074" cy="57826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6" idx="0"/>
                        </wps:cNvCnPr>
                        <wps:spPr>
                          <a:xfrm flipV="1">
                            <a:off x="19050" y="1084875"/>
                            <a:ext cx="1500188"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3314700" y="1257164"/>
                            <a:ext cx="20955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0"/>
                        </wps:cNvCnPr>
                        <wps:spPr>
                          <a:xfrm>
                            <a:off x="1647825" y="1257164"/>
                            <a:ext cx="1771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800225" y="828675"/>
                            <a:ext cx="134747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48E76A" w14:textId="77777777" w:rsidR="007F2FBA" w:rsidRDefault="007F2FBA">
                              <w:pPr>
                                <w:rPr>
                                  <w:sz w:val="20"/>
                                </w:rPr>
                              </w:pPr>
                              <w:proofErr w:type="spellStart"/>
                              <w:proofErr w:type="gramStart"/>
                              <w:r>
                                <w:rPr>
                                  <w:sz w:val="20"/>
                                </w:rPr>
                                <w:t>verifyID</w:t>
                              </w:r>
                              <w:proofErr w:type="spellEnd"/>
                              <w:proofErr w:type="gramEnd"/>
                              <w:r>
                                <w:rPr>
                                  <w:sz w:val="20"/>
                                </w:rPr>
                                <w:t xml:space="preserve"> (id, password)</w:t>
                              </w:r>
                            </w:p>
                            <w:p w14:paraId="792F7F30" w14:textId="77777777" w:rsidR="007F2FBA" w:rsidRPr="007F2FBA" w:rsidRDefault="007F2FBA">
                              <w:pPr>
                                <w:rPr>
                                  <w:sz w:val="20"/>
                                </w:rPr>
                              </w:pPr>
                              <w:r>
                                <w:rPr>
                                  <w:sz w:val="20"/>
                                </w:rPr>
                                <w:t xml:space="preserve"> : </w:t>
                              </w:r>
                              <w:proofErr w:type="spellStart"/>
                              <w:proofErr w:type="gramStart"/>
                              <w:r>
                                <w:rPr>
                                  <w:sz w:val="20"/>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57351" y="1790508"/>
                            <a:ext cx="1647824" cy="1"/>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2171700" y="1501544"/>
                            <a:ext cx="50609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FC028" w14:textId="77777777" w:rsidR="007F2FBA" w:rsidRPr="007F2FBA" w:rsidRDefault="007F2FBA">
                              <w:pPr>
                                <w:rPr>
                                  <w:i/>
                                  <w:sz w:val="20"/>
                                </w:rPr>
                              </w:pPr>
                              <w:proofErr w:type="gramStart"/>
                              <w:r w:rsidRPr="007F2FBA">
                                <w:rPr>
                                  <w:i/>
                                  <w:sz w:val="20"/>
                                </w:rPr>
                                <w:t>exists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Straight Connector 13"/>
                        <wps:cNvCnPr/>
                        <wps:spPr>
                          <a:xfrm>
                            <a:off x="390525" y="2009600"/>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90525" y="2009428"/>
                            <a:ext cx="0" cy="496287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542925" y="2073986"/>
                            <a:ext cx="321945" cy="250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0682F5" w14:textId="77777777" w:rsidR="00301880" w:rsidRPr="00301880" w:rsidRDefault="00301880">
                              <w:pPr>
                                <w:rPr>
                                  <w:sz w:val="20"/>
                                </w:rPr>
                              </w:pPr>
                              <w:proofErr w:type="gramStart"/>
                              <w:r w:rsidRPr="00301880">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440055" y="2436468"/>
                            <a:ext cx="98869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0F07A7" w14:textId="77777777" w:rsidR="00301880" w:rsidRPr="008D32D1" w:rsidRDefault="008D32D1">
                              <w:pPr>
                                <w:rPr>
                                  <w:sz w:val="20"/>
                                </w:rPr>
                              </w:pPr>
                              <w:r>
                                <w:rPr>
                                  <w:sz w:val="20"/>
                                </w:rPr>
                                <w:t>[</w:t>
                              </w:r>
                              <w:proofErr w:type="gramStart"/>
                              <w:r w:rsidR="00301880" w:rsidRPr="008D32D1">
                                <w:rPr>
                                  <w:sz w:val="20"/>
                                </w:rPr>
                                <w:t>exists</w:t>
                              </w:r>
                              <w:proofErr w:type="gramEnd"/>
                              <w:r w:rsidR="00301880" w:rsidRPr="008D32D1">
                                <w:rPr>
                                  <w:sz w:val="20"/>
                                </w:rPr>
                                <w:t xml:space="preserve"> == </w:t>
                              </w:r>
                              <w:r w:rsidR="009F0200" w:rsidRPr="008D32D1">
                                <w:rPr>
                                  <w:sz w:val="20"/>
                                </w:rPr>
                                <w:t>false</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85725" y="704742"/>
                            <a:ext cx="122301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200523" y="400051"/>
                            <a:ext cx="120586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76C00" w14:textId="77777777" w:rsidR="009F0200" w:rsidRPr="009F0200" w:rsidRDefault="009F0200">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19"/>
                        <wps:cNvSpPr/>
                        <wps:spPr>
                          <a:xfrm>
                            <a:off x="3324222" y="2589667"/>
                            <a:ext cx="228601" cy="31062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638300" y="2619376"/>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657351" y="2438399"/>
                            <a:ext cx="154432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D3D3B" w14:textId="77777777" w:rsidR="003C7E03" w:rsidRDefault="001F1AD3">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Rectangle 23"/>
                        <wps:cNvSpPr/>
                        <wps:spPr>
                          <a:xfrm>
                            <a:off x="4657725" y="2724150"/>
                            <a:ext cx="228599"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571874" y="2743200"/>
                            <a:ext cx="10572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3571859" y="2305050"/>
                            <a:ext cx="100457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578784" w14:textId="77777777" w:rsidR="003C7E03" w:rsidRPr="003C7E03" w:rsidRDefault="003C7E03">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14:paraId="4CB0989D" w14:textId="77777777" w:rsidR="003C7E03" w:rsidRPr="003C7E03" w:rsidRDefault="003C7E03">
                              <w:pPr>
                                <w:rPr>
                                  <w:sz w:val="18"/>
                                </w:rPr>
                              </w:pPr>
                              <w:r w:rsidRPr="003C7E03">
                                <w:rPr>
                                  <w:sz w:val="18"/>
                                </w:rPr>
                                <w:t xml:space="preserve"> </w:t>
                              </w:r>
                              <w:proofErr w:type="spellStart"/>
                              <w:proofErr w:type="gramStart"/>
                              <w:r w:rsidRPr="003C7E03">
                                <w:rPr>
                                  <w:sz w:val="18"/>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3571873" y="3476625"/>
                            <a:ext cx="1085850" cy="1"/>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3848087" y="3174146"/>
                            <a:ext cx="46545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F49CDB" w14:textId="77777777" w:rsidR="003C7E03" w:rsidRPr="003C7E03" w:rsidRDefault="003C7E03">
                              <w:pPr>
                                <w:rPr>
                                  <w:i/>
                                  <w:sz w:val="20"/>
                                </w:rPr>
                              </w:pPr>
                              <w:proofErr w:type="gramStart"/>
                              <w:r w:rsidRPr="003C7E03">
                                <w:rPr>
                                  <w:i/>
                                  <w:sz w:val="20"/>
                                </w:rP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a:off x="571500" y="3666485"/>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640080" y="3724293"/>
                            <a:ext cx="32194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82C36" w14:textId="77777777" w:rsidR="003D5C1D" w:rsidRPr="003D5C1D" w:rsidRDefault="003D5C1D">
                              <w:pPr>
                                <w:rPr>
                                  <w:sz w:val="20"/>
                                </w:rPr>
                              </w:pPr>
                              <w:proofErr w:type="gramStart"/>
                              <w:r w:rsidRPr="003D5C1D">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685925" y="3752866"/>
                            <a:ext cx="94234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277DEA" w14:textId="77777777" w:rsidR="003D5C1D" w:rsidRPr="003D5C1D" w:rsidRDefault="003D5C1D">
                              <w:pPr>
                                <w:rPr>
                                  <w:sz w:val="20"/>
                                </w:rPr>
                              </w:pPr>
                              <w:r w:rsidRPr="003D5C1D">
                                <w:rPr>
                                  <w:sz w:val="20"/>
                                </w:rPr>
                                <w:t>[</w:t>
                              </w:r>
                              <w:proofErr w:type="gramStart"/>
                              <w:r w:rsidRPr="003D5C1D">
                                <w:rPr>
                                  <w:sz w:val="20"/>
                                </w:rPr>
                                <w:t>valid</w:t>
                              </w:r>
                              <w:proofErr w:type="gramEnd"/>
                              <w:r w:rsidRPr="003D5C1D">
                                <w:rPr>
                                  <w:sz w:val="20"/>
                                </w:rPr>
                                <w:t xml:space="preserve"> == 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a:off x="1657351" y="4495800"/>
                            <a:ext cx="1647824"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2028825" y="4192923"/>
                            <a:ext cx="997585" cy="245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3E3D0C" w14:textId="77777777" w:rsidR="007C7CEA" w:rsidRPr="007C7CEA" w:rsidRDefault="007C7CEA">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571500" y="4752560"/>
                            <a:ext cx="8572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581025" y="4278534"/>
                            <a:ext cx="691515"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EF11E" w14:textId="77777777" w:rsidR="00460761" w:rsidRDefault="008172B4">
                              <w:pPr>
                                <w:rPr>
                                  <w:sz w:val="18"/>
                                </w:rPr>
                              </w:pPr>
                              <w:proofErr w:type="spellStart"/>
                              <w:proofErr w:type="gramStart"/>
                              <w:r>
                                <w:rPr>
                                  <w:sz w:val="18"/>
                                </w:rPr>
                                <w:t>error</w:t>
                              </w:r>
                              <w:r w:rsidR="00460761" w:rsidRPr="00460761">
                                <w:rPr>
                                  <w:sz w:val="18"/>
                                </w:rPr>
                                <w:t>Msg</w:t>
                              </w:r>
                              <w:proofErr w:type="spellEnd"/>
                              <w:r w:rsidR="00460761" w:rsidRPr="00460761">
                                <w:rPr>
                                  <w:sz w:val="18"/>
                                </w:rPr>
                                <w:t>()</w:t>
                              </w:r>
                              <w:proofErr w:type="gramEnd"/>
                            </w:p>
                            <w:p w14:paraId="15A96CE2" w14:textId="77777777" w:rsidR="00460761" w:rsidRPr="00460761" w:rsidRDefault="00460761">
                              <w:pPr>
                                <w:rPr>
                                  <w:sz w:val="18"/>
                                </w:rPr>
                              </w:pPr>
                              <w:r w:rsidRPr="00460761">
                                <w:rPr>
                                  <w:sz w:val="18"/>
                                </w:rPr>
                                <w:t xml:space="preserve">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Straight Connector 35"/>
                        <wps:cNvCnPr/>
                        <wps:spPr>
                          <a:xfrm>
                            <a:off x="447675" y="4968937"/>
                            <a:ext cx="45815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704975" y="5071510"/>
                            <a:ext cx="401320" cy="2529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496939" w14:textId="77777777" w:rsidR="00460761" w:rsidRPr="00460761" w:rsidRDefault="00460761">
                              <w:pPr>
                                <w:rPr>
                                  <w:sz w:val="20"/>
                                </w:rPr>
                              </w:pPr>
                              <w:proofErr w:type="gramStart"/>
                              <w:r w:rsidRPr="00460761">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Straight Connector 39"/>
                        <wps:cNvCnPr/>
                        <wps:spPr>
                          <a:xfrm>
                            <a:off x="3581400" y="512445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V="1">
                            <a:off x="3800475" y="5132633"/>
                            <a:ext cx="9526" cy="33424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3657600" y="5456397"/>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Rectangle 42"/>
                        <wps:cNvSpPr/>
                        <wps:spPr>
                          <a:xfrm>
                            <a:off x="3474763" y="5428775"/>
                            <a:ext cx="144736" cy="410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3886200" y="5237837"/>
                            <a:ext cx="876300" cy="267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CC12D6" w14:textId="77777777" w:rsidR="00346184" w:rsidRPr="00346184" w:rsidRDefault="00346184">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a:off x="561975" y="3666486"/>
                            <a:ext cx="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571500" y="5885633"/>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5057775" y="3666501"/>
                            <a:ext cx="0" cy="221869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66675" y="5991225"/>
                            <a:ext cx="5076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466725" y="6081696"/>
                            <a:ext cx="401320" cy="2489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905505" w14:textId="77777777" w:rsidR="00306797" w:rsidRPr="00306797" w:rsidRDefault="00306797">
                              <w:pPr>
                                <w:rPr>
                                  <w:sz w:val="20"/>
                                </w:rPr>
                              </w:pPr>
                              <w:proofErr w:type="gramStart"/>
                              <w:r w:rsidRPr="00306797">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409575" y="6848475"/>
                            <a:ext cx="9906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09575" y="6412049"/>
                            <a:ext cx="97028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A3975" w14:textId="77777777" w:rsidR="00306797" w:rsidRDefault="00306797">
                              <w:pPr>
                                <w:rPr>
                                  <w:sz w:val="20"/>
                                </w:rPr>
                              </w:pPr>
                              <w:r>
                                <w:t xml:space="preserve"> </w:t>
                              </w:r>
                              <w:proofErr w:type="spellStart"/>
                              <w:proofErr w:type="gramStart"/>
                              <w:r w:rsidR="0060567E">
                                <w:rPr>
                                  <w:sz w:val="20"/>
                                </w:rPr>
                                <w:t>displayPage</w:t>
                              </w:r>
                              <w:proofErr w:type="spellEnd"/>
                              <w:r w:rsidRPr="00306797">
                                <w:rPr>
                                  <w:sz w:val="20"/>
                                </w:rPr>
                                <w:t>(</w:t>
                              </w:r>
                              <w:proofErr w:type="gramEnd"/>
                              <w:r w:rsidRPr="00306797">
                                <w:rPr>
                                  <w:sz w:val="20"/>
                                </w:rPr>
                                <w:t>) :</w:t>
                              </w:r>
                            </w:p>
                            <w:p w14:paraId="083C3A3A" w14:textId="77777777" w:rsidR="00306797" w:rsidRDefault="00306797">
                              <w:r w:rsidRPr="00306797">
                                <w:rPr>
                                  <w:sz w:val="20"/>
                                </w:rPr>
                                <w:t xml:space="preserve"> </w:t>
                              </w:r>
                              <w:proofErr w:type="gramStart"/>
                              <w:r w:rsidRPr="00306797">
                                <w:rPr>
                                  <w:sz w:val="20"/>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Straight Connector 52"/>
                        <wps:cNvCnPr/>
                        <wps:spPr>
                          <a:xfrm>
                            <a:off x="5162550" y="2010422"/>
                            <a:ext cx="0" cy="496189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390525" y="6971883"/>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4" name="Straight Connector 54"/>
                        <wps:cNvCnPr>
                          <a:endCxn id="6" idx="0"/>
                        </wps:cNvCnPr>
                        <wps:spPr>
                          <a:xfrm>
                            <a:off x="1519238" y="704681"/>
                            <a:ext cx="0" cy="38009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03895" y="676234"/>
                            <a:ext cx="0" cy="562016"/>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419475" y="1817188"/>
                            <a:ext cx="0" cy="754562"/>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a:off x="4762500" y="676234"/>
                            <a:ext cx="12995" cy="2047678"/>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F8EA25" id="Canvas 1" o:spid="_x0000_s1026" editas="canvas" style="width:439.05pt;height:572.25pt;mso-position-horizontal-relative:char;mso-position-vertical-relative:line" coordsize="55759,7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59;height:72669;visibility:visible;mso-wrap-style:square">
                  <v:fill o:detectmouseclick="t"/>
                  <v:path o:connecttype="none"/>
                </v:shape>
                <v:rect id="Rectangle 2" o:spid="_x0000_s1028" style="position:absolute;left:190;top:190;width:2133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txMAA&#10;AADaAAAADwAAAGRycy9kb3ducmV2LnhtbESP3YrCMBSE7xd8h3CEvVvT9kKkGkUEZe8Wfx7g2Byb&#10;YnMSm2zbfXuzIHg5zMw3zGoz2lb01IXGsYJ8loEgrpxuuFZwOe+/FiBCRNbYOiYFfxRgs558rLDU&#10;buAj9adYiwThUKICE6MvpQyVIYth5jxx8m6usxiT7GqpOxwS3LayyLK5tNhwWjDoaWeoup9+baL0&#10;/ppnWOTHYnf5eRy82Q96VOpzOm6XICKN8R1+tb+1ggL+r6Qb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QtxMAAAADaAAAADwAAAAAAAAAAAAAAAACYAgAAZHJzL2Rvd25y&#10;ZXYueG1sUEsFBgAAAAAEAAQA9QAAAIUDAAAAAA==&#10;" fillcolor="white [3201]" strokecolor="#a5a5a5 [3206]" strokeweight="1pt">
                  <v:textbox>
                    <w:txbxContent>
                      <w:p w14:paraId="64B003A1" w14:textId="77777777" w:rsidR="00712B08" w:rsidRDefault="00712B08" w:rsidP="00712B08">
                        <w:pPr>
                          <w:jc w:val="center"/>
                        </w:pPr>
                        <w:proofErr w:type="spellStart"/>
                        <w:proofErr w:type="gramStart"/>
                        <w:r>
                          <w:t>sd</w:t>
                        </w:r>
                        <w:proofErr w:type="spellEnd"/>
                        <w:proofErr w:type="gramEnd"/>
                        <w:r>
                          <w:t xml:space="preserve"> </w:t>
                        </w:r>
                        <w:r w:rsidR="00357D08">
                          <w:t>Create New ID</w:t>
                        </w:r>
                        <w:r w:rsidR="009C6739">
                          <w:t xml:space="preserve"> (void) : void</w:t>
                        </w:r>
                      </w:p>
                    </w:txbxContent>
                  </v:textbox>
                </v:rect>
                <v:shapetype id="_x0000_t202" coordsize="21600,21600" o:spt="202" path="m,l,21600r21600,l21600,xe">
                  <v:stroke joinstyle="miter"/>
                  <v:path gradientshapeok="t" o:connecttype="rect"/>
                </v:shapetype>
                <v:shape id="Text Box 4" o:spid="_x0000_s1029" type="#_x0000_t202" style="position:absolute;left:7048;top:4095;width:167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14:paraId="03CC1265" w14:textId="77777777" w:rsidR="006348A7" w:rsidRDefault="006348A7">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14:paraId="439B84E1" w14:textId="77777777" w:rsidR="009F0200" w:rsidRDefault="009F0200"/>
                    </w:txbxContent>
                  </v:textbox>
                </v:shape>
                <v:shape id="Text Box 5" o:spid="_x0000_s1030" type="#_x0000_t202" style="position:absolute;left:28289;top:4000;width:10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8CC67C1" w14:textId="77777777" w:rsidR="006348A7" w:rsidRPr="009F0200" w:rsidRDefault="006348A7">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w:t>
                        </w:r>
                        <w:r w:rsidR="007F2FBA" w:rsidRPr="009F0200">
                          <w:rPr>
                            <w:u w:val="single"/>
                          </w:rPr>
                          <w:t>ID</w:t>
                        </w:r>
                        <w:proofErr w:type="spellEnd"/>
                      </w:p>
                    </w:txbxContent>
                  </v:textbox>
                </v:shape>
                <v:rect id="Rectangle 6" o:spid="_x0000_s1031" style="position:absolute;left:14097;top:10848;width:2190;height:5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shapetype id="_x0000_t32" coordsize="21600,21600" o:spt="32" o:oned="t" path="m,l21600,21600e" filled="f">
                  <v:path arrowok="t" fillok="f" o:connecttype="none"/>
                  <o:lock v:ext="edit" shapetype="t"/>
                </v:shapetype>
                <v:shape id="Straight Arrow Connector 7" o:spid="_x0000_s1032" type="#_x0000_t32" style="position:absolute;left:190;top:10848;width:1500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rect id="Rectangle 8" o:spid="_x0000_s1033" style="position:absolute;left:33147;top:12571;width:209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shape id="Straight Arrow Connector 9" o:spid="_x0000_s1034" type="#_x0000_t32" style="position:absolute;left:16478;top:12571;width:17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10" o:spid="_x0000_s1035" type="#_x0000_t202" style="position:absolute;left:18002;top:8286;width:1347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R5M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EeTEAAAA2wAAAA8AAAAAAAAAAAAAAAAAmAIAAGRycy9k&#10;b3ducmV2LnhtbFBLBQYAAAAABAAEAPUAAACJAwAAAAA=&#10;" fillcolor="white [3201]" strokeweight=".5pt">
                  <v:textbox>
                    <w:txbxContent>
                      <w:p w14:paraId="2748E76A" w14:textId="77777777" w:rsidR="007F2FBA" w:rsidRDefault="007F2FBA">
                        <w:pPr>
                          <w:rPr>
                            <w:sz w:val="20"/>
                          </w:rPr>
                        </w:pPr>
                        <w:proofErr w:type="spellStart"/>
                        <w:proofErr w:type="gramStart"/>
                        <w:r>
                          <w:rPr>
                            <w:sz w:val="20"/>
                          </w:rPr>
                          <w:t>verifyID</w:t>
                        </w:r>
                        <w:proofErr w:type="spellEnd"/>
                        <w:proofErr w:type="gramEnd"/>
                        <w:r>
                          <w:rPr>
                            <w:sz w:val="20"/>
                          </w:rPr>
                          <w:t xml:space="preserve"> (id, password)</w:t>
                        </w:r>
                      </w:p>
                      <w:p w14:paraId="792F7F30" w14:textId="77777777" w:rsidR="007F2FBA" w:rsidRPr="007F2FBA" w:rsidRDefault="007F2FBA">
                        <w:pPr>
                          <w:rPr>
                            <w:sz w:val="20"/>
                          </w:rPr>
                        </w:pPr>
                        <w:r>
                          <w:rPr>
                            <w:sz w:val="20"/>
                          </w:rPr>
                          <w:t xml:space="preserve"> : </w:t>
                        </w:r>
                        <w:proofErr w:type="spellStart"/>
                        <w:proofErr w:type="gramStart"/>
                        <w:r>
                          <w:rPr>
                            <w:sz w:val="20"/>
                          </w:rPr>
                          <w:t>boolean</w:t>
                        </w:r>
                        <w:proofErr w:type="spellEnd"/>
                        <w:proofErr w:type="gramEnd"/>
                      </w:p>
                    </w:txbxContent>
                  </v:textbox>
                </v:shape>
                <v:shape id="Straight Arrow Connector 11" o:spid="_x0000_s1036" type="#_x0000_t32" style="position:absolute;left:16573;top:17905;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ohL8AAADbAAAADwAAAGRycy9kb3ducmV2LnhtbERPTYvCMBC9C/sfwizsRTR1DyJdo+iK&#10;IL1Zi+fZZmyDzaQ0WVv/vREEb/N4n7NcD7YRN+q8caxgNk1AEJdOG64UFKf9ZAHCB2SNjWNScCcP&#10;69XHaImpdj0f6ZaHSsQQ9ikqqENoUyl9WZNFP3UtceQurrMYIuwqqTvsY7ht5HeSzKVFw7GhxpZ+&#10;ayqv+b9VcM3MbryrclNwGDLdL87b7O+s1NfnsPkBEWgIb/HLfdBx/g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aohL8AAADbAAAADwAAAAAAAAAAAAAAAACh&#10;AgAAZHJzL2Rvd25yZXYueG1sUEsFBgAAAAAEAAQA+QAAAI0DAAAAAA==&#10;" strokecolor="black [3200]" strokeweight=".5pt">
                  <v:stroke dashstyle="longDash" endarrow="open" joinstyle="miter"/>
                </v:shape>
                <v:shape id="Text Box 12" o:spid="_x0000_s1037" type="#_x0000_t202" style="position:absolute;left:21717;top:15015;width:5060;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14:paraId="014FC028" w14:textId="77777777" w:rsidR="007F2FBA" w:rsidRPr="007F2FBA" w:rsidRDefault="007F2FBA">
                        <w:pPr>
                          <w:rPr>
                            <w:i/>
                            <w:sz w:val="20"/>
                          </w:rPr>
                        </w:pPr>
                        <w:proofErr w:type="gramStart"/>
                        <w:r w:rsidRPr="007F2FBA">
                          <w:rPr>
                            <w:i/>
                            <w:sz w:val="20"/>
                          </w:rPr>
                          <w:t>exists</w:t>
                        </w:r>
                        <w:proofErr w:type="gramEnd"/>
                      </w:p>
                    </w:txbxContent>
                  </v:textbox>
                </v:shape>
                <v:line id="Straight Connector 13" o:spid="_x0000_s1038" style="position:absolute;visibility:visible;mso-wrap-style:square" from="3905,20096" to="51625,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line id="Straight Connector 14" o:spid="_x0000_s1039" style="position:absolute;visibility:visible;mso-wrap-style:square" from="3905,20094" to="390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shape id="Text Box 15" o:spid="_x0000_s1040" type="#_x0000_t202" style="position:absolute;left:5429;top:20739;width:3219;height:2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14:paraId="190682F5" w14:textId="77777777" w:rsidR="00301880" w:rsidRPr="00301880" w:rsidRDefault="00301880">
                        <w:pPr>
                          <w:rPr>
                            <w:sz w:val="20"/>
                          </w:rPr>
                        </w:pPr>
                        <w:proofErr w:type="gramStart"/>
                        <w:r w:rsidRPr="00301880">
                          <w:rPr>
                            <w:sz w:val="20"/>
                          </w:rPr>
                          <w:t>alt</w:t>
                        </w:r>
                        <w:proofErr w:type="gramEnd"/>
                      </w:p>
                    </w:txbxContent>
                  </v:textbox>
                </v:shape>
                <v:shape id="Text Box 16" o:spid="_x0000_s1041" type="#_x0000_t202" style="position:absolute;left:4400;top:24364;width:9887;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EecEA&#10;AADbAAAADwAAAGRycy9kb3ducmV2LnhtbERPTWvCQBC9C/0PyxR6MxuthhJdpRSEHjyobcl1yI5J&#10;cHc2ZNeY+utdQfA2j/c5y/Vgjeip841jBZMkBUFcOt1wpeD3ZzP+AOEDskbjmBT8k4f16mW0xFy7&#10;C++pP4RKxBD2OSqoQ2hzKX1Zk0WfuJY4ckfXWQwRdpXUHV5iuDVymqaZtNhwbKixpa+aytPhbBUU&#10;BZ6y6bx3E7O9WqPfXfG3myn19jp8LkAEGsJT/HB/6zg/g/sv8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7hHnBAAAA2wAAAA8AAAAAAAAAAAAAAAAAmAIAAGRycy9kb3du&#10;cmV2LnhtbFBLBQYAAAAABAAEAPUAAACGAwAAAAA=&#10;" fillcolor="white [3201]" strokecolor="#ed7d31 [3205]" strokeweight="1pt">
                  <v:textbox>
                    <w:txbxContent>
                      <w:p w14:paraId="5E0F07A7" w14:textId="77777777" w:rsidR="00301880" w:rsidRPr="008D32D1" w:rsidRDefault="008D32D1">
                        <w:pPr>
                          <w:rPr>
                            <w:sz w:val="20"/>
                          </w:rPr>
                        </w:pPr>
                        <w:r>
                          <w:rPr>
                            <w:sz w:val="20"/>
                          </w:rPr>
                          <w:t>[</w:t>
                        </w:r>
                        <w:proofErr w:type="gramStart"/>
                        <w:r w:rsidR="00301880" w:rsidRPr="008D32D1">
                          <w:rPr>
                            <w:sz w:val="20"/>
                          </w:rPr>
                          <w:t>exists</w:t>
                        </w:r>
                        <w:proofErr w:type="gramEnd"/>
                        <w:r w:rsidR="00301880" w:rsidRPr="008D32D1">
                          <w:rPr>
                            <w:sz w:val="20"/>
                          </w:rPr>
                          <w:t xml:space="preserve"> == </w:t>
                        </w:r>
                        <w:r w:rsidR="009F0200" w:rsidRPr="008D32D1">
                          <w:rPr>
                            <w:sz w:val="20"/>
                          </w:rPr>
                          <w:t>false</w:t>
                        </w:r>
                        <w:r>
                          <w:rPr>
                            <w:sz w:val="20"/>
                          </w:rPr>
                          <w:t>]</w:t>
                        </w:r>
                      </w:p>
                    </w:txbxContent>
                  </v:textbox>
                </v:shape>
                <v:shape id="Text Box 17" o:spid="_x0000_s1042" type="#_x0000_t202" style="position:absolute;left:857;top:7047;width:12230;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kMEA&#10;AADbAAAADwAAAGRycy9kb3ducmV2LnhtbERP24rCMBB9F/yHMIJvmqroSjWKiIIgyHoBfRyb6QWb&#10;SWmidv9+Iyzs2xzOdebLxpTiRbUrLCsY9CMQxInVBWcKLudtbwrCeWSNpWVS8EMOlot2a46xtm8+&#10;0uvkMxFC2MWoIPe+iqV0SU4GXd9WxIFLbW3QB1hnUtf4DuGmlMMomkiDBYeGHCta55Q8Tk+j4LCe&#10;2PHo3kzTzffeHrN0JG/jq1LdTrOagfDU+H/xn3unw/wv+Pw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PiZDBAAAA2wAAAA8AAAAAAAAAAAAAAAAAmAIAAGRycy9kb3du&#10;cmV2LnhtbFBLBQYAAAAABAAEAPUAAACGAwAAAAA=&#10;" fillcolor="white [3201]" strokeweight=".5pt">
                  <v:textbo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v:textbox>
                </v:shape>
                <v:shape id="Text Box 18" o:spid="_x0000_s1043" type="#_x0000_t202" style="position:absolute;left:42005;top:4000;width:12058;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d4s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HeLEAAAA2wAAAA8AAAAAAAAAAAAAAAAAmAIAAGRycy9k&#10;b3ducmV2LnhtbFBLBQYAAAAABAAEAPUAAACJAwAAAAA=&#10;" fillcolor="white [3201]" strokeweight=".5pt">
                  <v:textbox>
                    <w:txbxContent>
                      <w:p w14:paraId="3C276C00" w14:textId="77777777" w:rsidR="009F0200" w:rsidRPr="009F0200" w:rsidRDefault="009F0200">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v:textbox>
                </v:shape>
                <v:rect id="Rectangle 19" o:spid="_x0000_s1044" style="position:absolute;left:33242;top:25896;width:2286;height:3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shape id="Straight Arrow Connector 20" o:spid="_x0000_s1045" type="#_x0000_t32" style="position:absolute;left:16383;top:26193;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Text Box 22" o:spid="_x0000_s1046" type="#_x0000_t202" style="position:absolute;left:16573;top:24383;width:15443;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gtcMA&#10;AADbAAAADwAAAGRycy9kb3ducmV2LnhtbESPW4vCMBSE3wX/QziCb5puRSnVKIvsgiAs3kAfj83p&#10;BZuT0kTt/nuzsODjMDPfMItVZ2rxoNZVlhV8jCMQxJnVFRcKTsfvUQLCeWSNtWVS8EsOVst+b4Gp&#10;tk/e0+PgCxEg7FJUUHrfpFK6rCSDbmwb4uDltjXog2wLqVt8BripZRxFM2mw4rBQYkPrkrLb4W4U&#10;/Kxndjq5dkn+tdvafZFP5GV6Vmo46D7nIDx1/h3+b2+0gjiGvy/h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gtcMAAADbAAAADwAAAAAAAAAAAAAAAACYAgAAZHJzL2Rv&#10;d25yZXYueG1sUEsFBgAAAAAEAAQA9QAAAIgDAAAAAA==&#10;" fillcolor="white [3201]" strokeweight=".5pt">
                  <v:textbox>
                    <w:txbxContent>
                      <w:p w14:paraId="1E2D3D3B" w14:textId="77777777" w:rsidR="003C7E03" w:rsidRDefault="001F1AD3">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v:textbox>
                </v:shape>
                <v:rect id="Rectangle 23" o:spid="_x0000_s1047" style="position:absolute;left:46577;top:27241;width:228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shape id="Straight Arrow Connector 24" o:spid="_x0000_s1048" type="#_x0000_t32" style="position:absolute;left:35718;top:27432;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Text Box 25" o:spid="_x0000_s1049" type="#_x0000_t202" style="position:absolute;left:35718;top:23050;width:1004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fillcolor="white [3201]" strokeweight=".5pt">
                  <v:textbox>
                    <w:txbxContent>
                      <w:p w14:paraId="57578784" w14:textId="77777777" w:rsidR="003C7E03" w:rsidRPr="003C7E03" w:rsidRDefault="003C7E03">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14:paraId="4CB0989D" w14:textId="77777777" w:rsidR="003C7E03" w:rsidRPr="003C7E03" w:rsidRDefault="003C7E03">
                        <w:pPr>
                          <w:rPr>
                            <w:sz w:val="18"/>
                          </w:rPr>
                        </w:pPr>
                        <w:r w:rsidRPr="003C7E03">
                          <w:rPr>
                            <w:sz w:val="18"/>
                          </w:rPr>
                          <w:t xml:space="preserve"> </w:t>
                        </w:r>
                        <w:proofErr w:type="spellStart"/>
                        <w:proofErr w:type="gramStart"/>
                        <w:r w:rsidRPr="003C7E03">
                          <w:rPr>
                            <w:sz w:val="18"/>
                          </w:rPr>
                          <w:t>boolean</w:t>
                        </w:r>
                        <w:proofErr w:type="spellEnd"/>
                        <w:proofErr w:type="gramEnd"/>
                      </w:p>
                    </w:txbxContent>
                  </v:textbox>
                </v:shape>
                <v:shape id="Straight Arrow Connector 26" o:spid="_x0000_s1050" type="#_x0000_t32" style="position:absolute;left:35718;top:34766;width:10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m728YAAADbAAAADwAAAGRycy9kb3ducmV2LnhtbESPT2vCQBTE74V+h+UJvZS6UVBsdJVW&#10;aCniH5p68PjMPpPQ7Nuwu8b47bsFweMwM79hZovO1KIl5yvLCgb9BARxbnXFhYL9z8fLBIQPyBpr&#10;y6TgSh4W88eHGabaXvib2iwUIkLYp6igDKFJpfR5SQZ93zbE0TtZZzBE6QqpHV4i3NRymCRjabDi&#10;uFBiQ8uS8t/sbBRstisu5Ctl7rAbjY7P75P2/LlW6qnXvU1BBOrCPXxrf2kFwzH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Zu9vGAAAA2wAAAA8AAAAAAAAA&#10;AAAAAAAAoQIAAGRycy9kb3ducmV2LnhtbFBLBQYAAAAABAAEAPkAAACUAwAAAAA=&#10;" strokecolor="black [3200]" strokeweight=".5pt">
                  <v:stroke dashstyle="dash" endarrow="open" joinstyle="miter"/>
                </v:shape>
                <v:shape id="Text Box 27" o:spid="_x0000_s1051" type="#_x0000_t202" style="position:absolute;left:38480;top:31741;width:4655;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DLcUA&#10;AADbAAAADwAAAGRycy9kb3ducmV2LnhtbESP3WrCQBSE7wt9h+UUetdsqmhDdJUiCoVCqamgl8fs&#10;yQ9mz4bsNolv7xYKXg4z8w2zXI+mET11rras4DWKQRDnVtdcKjj87F4SEM4ja2wsk4IrOVivHh+W&#10;mGo78J76zJciQNilqKDyvk2ldHlFBl1kW+LgFbYz6IPsSqk7HALcNHISx3NpsOawUGFLm4ryS/Zr&#10;FHxt5nY2PY9Jsf3+tPuymMrT7KjU89P4vgDhafT38H/7QyuYvMHfl/A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0MtxQAAANsAAAAPAAAAAAAAAAAAAAAAAJgCAABkcnMv&#10;ZG93bnJldi54bWxQSwUGAAAAAAQABAD1AAAAigMAAAAA&#10;" fillcolor="white [3201]" strokeweight=".5pt">
                  <v:textbox>
                    <w:txbxContent>
                      <w:p w14:paraId="7BF49CDB" w14:textId="77777777" w:rsidR="003C7E03" w:rsidRPr="003C7E03" w:rsidRDefault="003C7E03">
                        <w:pPr>
                          <w:rPr>
                            <w:i/>
                            <w:sz w:val="20"/>
                          </w:rPr>
                        </w:pPr>
                        <w:proofErr w:type="gramStart"/>
                        <w:r w:rsidRPr="003C7E03">
                          <w:rPr>
                            <w:i/>
                            <w:sz w:val="20"/>
                          </w:rPr>
                          <w:t>valid</w:t>
                        </w:r>
                        <w:proofErr w:type="gramEnd"/>
                      </w:p>
                    </w:txbxContent>
                  </v:textbox>
                </v:shape>
                <v:line id="Straight Connector 28" o:spid="_x0000_s1052" style="position:absolute;visibility:visible;mso-wrap-style:square" from="5715,36664" to="50577,3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Text Box 29" o:spid="_x0000_s1053" type="#_x0000_t202" style="position:absolute;left:6400;top:37242;width:322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yxMUA&#10;AADbAAAADwAAAGRycy9kb3ducmV2LnhtbESP3WrCQBSE7wu+w3KE3tWNSiSNrlKkhUKhmLSgl8fs&#10;yQ9mz4bs1qRv3xWEXg4z8w2z2Y2mFVfqXWNZwXwWgSAurG64UvD99faUgHAeWWNrmRT8koPddvKw&#10;wVTbgTO65r4SAcIuRQW1910qpStqMuhmtiMOXml7gz7IvpK6xyHATSsXUbSSBhsOCzV2tK+puOQ/&#10;RsHnfmXj5XlMytfDh82qcilP8VGpx+n4sgbhafT/4Xv7XStYPM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HLExQAAANsAAAAPAAAAAAAAAAAAAAAAAJgCAABkcnMv&#10;ZG93bnJldi54bWxQSwUGAAAAAAQABAD1AAAAigMAAAAA&#10;" fillcolor="white [3201]" strokeweight=".5pt">
                  <v:textbox>
                    <w:txbxContent>
                      <w:p w14:paraId="63382C36" w14:textId="77777777" w:rsidR="003D5C1D" w:rsidRPr="003D5C1D" w:rsidRDefault="003D5C1D">
                        <w:pPr>
                          <w:rPr>
                            <w:sz w:val="20"/>
                          </w:rPr>
                        </w:pPr>
                        <w:proofErr w:type="gramStart"/>
                        <w:r w:rsidRPr="003D5C1D">
                          <w:rPr>
                            <w:sz w:val="20"/>
                          </w:rPr>
                          <w:t>alt</w:t>
                        </w:r>
                        <w:proofErr w:type="gramEnd"/>
                      </w:p>
                    </w:txbxContent>
                  </v:textbox>
                </v:shape>
                <v:shape id="Text Box 30" o:spid="_x0000_s1054" type="#_x0000_t202" style="position:absolute;left:16859;top:37528;width:9423;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l9sEA&#10;AADbAAAADwAAAGRycy9kb3ducmV2LnhtbERPz2vCMBS+C/sfwht407RWZXTGMgYDDztodfT6aN7a&#10;YvJSmqx2++uXg+Dx4/u9KyZrxEiD7xwrSJcJCOLa6Y4bBZfzx+IFhA/IGo1jUvBLHor902yHuXY3&#10;PtFYhkbEEPY5KmhD6HMpfd2SRb90PXHkvt1gMUQ4NFIPeIvh1shVkmylxY5jQ4s9vbdUX8sfq6Cq&#10;8LpdbUaXms8/a3Tmqq/jWqn58/T2CiLQFB7iu/ugFWRxffwSf4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5fbBAAAA2wAAAA8AAAAAAAAAAAAAAAAAmAIAAGRycy9kb3du&#10;cmV2LnhtbFBLBQYAAAAABAAEAPUAAACGAwAAAAA=&#10;" fillcolor="white [3201]" strokecolor="#ed7d31 [3205]" strokeweight="1pt">
                  <v:textbox>
                    <w:txbxContent>
                      <w:p w14:paraId="71277DEA" w14:textId="77777777" w:rsidR="003D5C1D" w:rsidRPr="003D5C1D" w:rsidRDefault="003D5C1D">
                        <w:pPr>
                          <w:rPr>
                            <w:sz w:val="20"/>
                          </w:rPr>
                        </w:pPr>
                        <w:r w:rsidRPr="003D5C1D">
                          <w:rPr>
                            <w:sz w:val="20"/>
                          </w:rPr>
                          <w:t>[</w:t>
                        </w:r>
                        <w:proofErr w:type="gramStart"/>
                        <w:r w:rsidRPr="003D5C1D">
                          <w:rPr>
                            <w:sz w:val="20"/>
                          </w:rPr>
                          <w:t>valid</w:t>
                        </w:r>
                        <w:proofErr w:type="gramEnd"/>
                        <w:r w:rsidRPr="003D5C1D">
                          <w:rPr>
                            <w:sz w:val="20"/>
                          </w:rPr>
                          <w:t xml:space="preserve"> == false]</w:t>
                        </w:r>
                      </w:p>
                    </w:txbxContent>
                  </v:textbox>
                </v:shape>
                <v:shape id="Straight Arrow Connector 31" o:spid="_x0000_s1055" type="#_x0000_t32" style="position:absolute;left:16573;top:44958;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05MMAAADbAAAADwAAAGRycy9kb3ducmV2LnhtbESPwWrDMBBE74X8g9hCLyWRnUIJbhTT&#10;1ASCb3VCzhtrawtbK2Opsfv3UaHQ4zAzb5htPtte3Gj0xrGCdJWAIK6dNtwoOJ8Oyw0IH5A19o5J&#10;wQ95yHeLhy1m2k38SbcqNCJC2GeooA1hyKT0dUsW/coNxNH7cqPFEOXYSD3iFOG2l+skeZUWDceF&#10;Fgf6aKnuqm+roCtN8Vw0lTlzmEs9bS778npR6ulxfn8DEWgO/+G/9lEreEnh90v8AX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9OTDAAAA2wAAAA8AAAAAAAAAAAAA&#10;AAAAoQIAAGRycy9kb3ducmV2LnhtbFBLBQYAAAAABAAEAPkAAACRAwAAAAA=&#10;" strokecolor="black [3200]" strokeweight=".5pt">
                  <v:stroke dashstyle="longDash" endarrow="open" joinstyle="miter"/>
                </v:shape>
                <v:shape id="Text Box 32" o:spid="_x0000_s1056" type="#_x0000_t202" style="position:absolute;left:20288;top:41929;width:9976;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2aMMA&#10;AADbAAAADwAAAGRycy9kb3ducmV2LnhtbESPW4vCMBSE3xf8D+EIvq2pFqV0jSKiIAiLN3Afzzan&#10;F7Y5KU3U7r83guDjMDPfMLNFZ2pxo9ZVlhWMhhEI4szqigsF59PmMwHhPLLG2jIp+CcHi3nvY4ap&#10;tnc+0O3oCxEg7FJUUHrfpFK6rCSDbmgb4uDltjXog2wLqVu8B7ip5TiKptJgxWGhxIZWJWV/x6tR&#10;8L2a2kn82yX5er+zhyKP5c/kotSg3y2/QHjq/Dv8am+1gn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12aMMAAADbAAAADwAAAAAAAAAAAAAAAACYAgAAZHJzL2Rv&#10;d25yZXYueG1sUEsFBgAAAAAEAAQA9QAAAIgDAAAAAA==&#10;" fillcolor="white [3201]" strokeweight=".5pt">
                  <v:textbox>
                    <w:txbxContent>
                      <w:p w14:paraId="323E3D0C" w14:textId="77777777" w:rsidR="007C7CEA" w:rsidRPr="007C7CEA" w:rsidRDefault="007C7CEA">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v:textbox>
                </v:shape>
                <v:shape id="Straight Arrow Connector 33" o:spid="_x0000_s1057" type="#_x0000_t32" style="position:absolute;left:5715;top:47525;width:8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JNeMIAAADbAAAADwAAAGRycy9kb3ducmV2LnhtbESP0YrCMBRE34X9h3AXfNPU7SJSTcuy&#10;sKBvavsBl+baFpub0sS2+vVGWPBxmJkzzC6bTCsG6l1jWcFqGYEgLq1uuFJQ5H+LDQjnkTW2lknB&#10;nRxk6cdsh4m2I59oOPtKBAi7BBXU3neJlK6syaBb2o44eBfbG/RB9pXUPY4Bblr5FUVrabDhsFBj&#10;R781ldfzzShoDnFhHvy9ifO8HNvjahhPt4tS88/pZwvC0+Tf4f/2XiuIY3h9CT9Ap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JNeMIAAADbAAAADwAAAAAAAAAAAAAA&#10;AAChAgAAZHJzL2Rvd25yZXYueG1sUEsFBgAAAAAEAAQA+QAAAJADAAAAAA==&#10;" strokecolor="black [3200]" strokeweight=".5pt">
                  <v:stroke dashstyle="longDash" endarrow="block" joinstyle="miter"/>
                </v:shape>
                <v:shape id="Text Box 34" o:spid="_x0000_s1058" type="#_x0000_t202" style="position:absolute;left:5810;top:42785;width:6915;height:3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14:paraId="3EEEF11E" w14:textId="77777777" w:rsidR="00460761" w:rsidRDefault="008172B4">
                        <w:pPr>
                          <w:rPr>
                            <w:sz w:val="18"/>
                          </w:rPr>
                        </w:pPr>
                        <w:proofErr w:type="spellStart"/>
                        <w:proofErr w:type="gramStart"/>
                        <w:r>
                          <w:rPr>
                            <w:sz w:val="18"/>
                          </w:rPr>
                          <w:t>error</w:t>
                        </w:r>
                        <w:r w:rsidR="00460761" w:rsidRPr="00460761">
                          <w:rPr>
                            <w:sz w:val="18"/>
                          </w:rPr>
                          <w:t>Msg</w:t>
                        </w:r>
                        <w:proofErr w:type="spellEnd"/>
                        <w:r w:rsidR="00460761" w:rsidRPr="00460761">
                          <w:rPr>
                            <w:sz w:val="18"/>
                          </w:rPr>
                          <w:t>()</w:t>
                        </w:r>
                        <w:proofErr w:type="gramEnd"/>
                      </w:p>
                      <w:p w14:paraId="15A96CE2" w14:textId="77777777" w:rsidR="00460761" w:rsidRPr="00460761" w:rsidRDefault="00460761">
                        <w:pPr>
                          <w:rPr>
                            <w:sz w:val="18"/>
                          </w:rPr>
                        </w:pPr>
                        <w:r w:rsidRPr="00460761">
                          <w:rPr>
                            <w:sz w:val="18"/>
                          </w:rPr>
                          <w:t xml:space="preserve"> : void</w:t>
                        </w:r>
                      </w:p>
                    </w:txbxContent>
                  </v:textbox>
                </v:shape>
                <v:line id="Straight Connector 35" o:spid="_x0000_s1059" style="position:absolute;visibility:visible;mso-wrap-style:square" from="4476,49689" to="50292,49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kOsMAAADbAAAADwAAAGRycy9kb3ducmV2LnhtbESPQYvCMBSE7wv+h/CEva1p1VWpjSKC&#10;7J6E1YIeH82zLTYvpYm1/vuNIHgcZuYbJl33phYdta6yrCAeRSCIc6srLhRkx93XAoTzyBpry6Tg&#10;QQ7Wq8FHiom2d/6j7uALESDsElRQet8kUrq8JINuZBvi4F1sa9AH2RZSt3gPcFPLcRTNpMGKw0KJ&#10;DW1Lyq+Hm1Gwme7PDqPKdD/7cXZ5xNlpfsyU+hz2myUIT71/h1/tX61g8g3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3pDrDAAAA2wAAAA8AAAAAAAAAAAAA&#10;AAAAoQIAAGRycy9kb3ducmV2LnhtbFBLBQYAAAAABAAEAPkAAACRAwAAAAA=&#10;" strokecolor="black [3200]" strokeweight=".5pt">
                  <v:stroke dashstyle="dash" joinstyle="miter"/>
                </v:line>
                <v:shape id="Text Box 36" o:spid="_x0000_s1060" type="#_x0000_t202" style="position:absolute;left:17049;top:50715;width:4013;height:25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YGcQA&#10;AADbAAAADwAAAGRycy9kb3ducmV2LnhtbESPzWrDMBCE74G+g9hCbrGcP1PcyKYECj300CYtvi7W&#10;1jaRVsZSHKdPXwUKOQ4z8w2zKydrxEiD7xwrWCYpCOLa6Y4bBV/H18UTCB+QNRrHpOBKHsriYbbD&#10;XLsLf9J4CI2IEPY5KmhD6HMpfd2SRZ+4njh6P26wGKIcGqkHvES4NXKVppm02HFcaLGnfUv16XC2&#10;CqoKT9lqO7qlef+1Rq9d9f2xUWr+OL08gwg0hXv4v/2mFawzuH2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O2BnEAAAA2wAAAA8AAAAAAAAAAAAAAAAAmAIAAGRycy9k&#10;b3ducmV2LnhtbFBLBQYAAAAABAAEAPUAAACJAwAAAAA=&#10;" fillcolor="white [3201]" strokecolor="#ed7d31 [3205]" strokeweight="1pt">
                  <v:textbox>
                    <w:txbxContent>
                      <w:p w14:paraId="7F496939" w14:textId="77777777" w:rsidR="00460761" w:rsidRPr="00460761" w:rsidRDefault="00460761">
                        <w:pPr>
                          <w:rPr>
                            <w:sz w:val="20"/>
                          </w:rPr>
                        </w:pPr>
                        <w:proofErr w:type="gramStart"/>
                        <w:r w:rsidRPr="00460761">
                          <w:rPr>
                            <w:sz w:val="20"/>
                          </w:rPr>
                          <w:t>else</w:t>
                        </w:r>
                        <w:proofErr w:type="gramEnd"/>
                      </w:p>
                    </w:txbxContent>
                  </v:textbox>
                </v:shape>
                <v:line id="Straight Connector 39" o:spid="_x0000_s1061" style="position:absolute;visibility:visible;mso-wrap-style:square" from="35814,51244" to="38100,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62" style="position:absolute;flip:y;visibility:visible;mso-wrap-style:square" from="38004,51326" to="38100,5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eEbsAAADbAAAADwAAAGRycy9kb3ducmV2LnhtbERPSwrCMBDdC94hjODOpo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r14RuwAAANsAAAAPAAAAAAAAAAAAAAAAAKECAABk&#10;cnMvZG93bnJldi54bWxQSwUGAAAAAAQABAD5AAAAiQMAAAAA&#10;" strokecolor="black [3200]" strokeweight=".5pt">
                  <v:stroke joinstyle="miter"/>
                </v:line>
                <v:shape id="Straight Arrow Connector 41" o:spid="_x0000_s1063" type="#_x0000_t32" style="position:absolute;left:36576;top:5456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strokecolor="black [3200]" strokeweight=".5pt">
                  <v:stroke endarrow="block" joinstyle="miter"/>
                </v:shape>
                <v:rect id="Rectangle 42" o:spid="_x0000_s1064" style="position:absolute;left:34747;top:54287;width:1447;height:4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shape id="Text Box 43" o:spid="_x0000_s1065" type="#_x0000_t202" style="position:absolute;left:38862;top:52378;width:876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14:paraId="33CC12D6" w14:textId="77777777" w:rsidR="00346184" w:rsidRPr="00346184" w:rsidRDefault="00346184">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v:textbox>
                </v:shape>
                <v:line id="Straight Connector 44" o:spid="_x0000_s1066" style="position:absolute;visibility:visible;mso-wrap-style:square" from="5619,36664" to="5619,5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Straight Connector 45" o:spid="_x0000_s1067" style="position:absolute;visibility:visible;mso-wrap-style:square" from="5715,58856" to="50577,5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8" style="position:absolute;visibility:visible;mso-wrap-style:square" from="50577,36665" to="50577,5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Straight Connector 47" o:spid="_x0000_s1069" style="position:absolute;visibility:visible;mso-wrap-style:square" from="666,59912" to="51435,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q78AAADbAAAADwAAAGRycy9kb3ducmV2LnhtbESPwQrCMBBE74L/EFbwpqkiKtUoIoie&#10;BLWgx6VZ22KzKU2s9e+NIHgcZuYNs1y3phQN1a6wrGA0jEAQp1YXnClILrvBHITzyBpLy6TgTQ7W&#10;q25nibG2Lz5Rc/aZCBB2MSrIva9iKV2ak0E3tBVx8O62NuiDrDOpa3wFuCnlOIqm0mDBYSHHirY5&#10;pY/z0yjYTI43h1Fhmv1xnNzfo+Q6uyRK9XvtZgHCU+v/4V/7oBVMZv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sq78AAADbAAAADwAAAAAAAAAAAAAAAACh&#10;AgAAZHJzL2Rvd25yZXYueG1sUEsFBgAAAAAEAAQA+QAAAI0DAAAAAA==&#10;" strokecolor="black [3200]" strokeweight=".5pt">
                  <v:stroke dashstyle="dash" joinstyle="miter"/>
                </v:line>
                <v:shape id="Text Box 48" o:spid="_x0000_s1070" type="#_x0000_t202" style="position:absolute;left:4667;top:60816;width:401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ajcEA&#10;AADbAAAADwAAAGRycy9kb3ducmV2LnhtbERPz2vCMBS+D/Y/hDfwNtNqJ1KNZQwGHnbQbtLro3m2&#10;xeSlNFmt++vNQdjx4/u9LSZrxEiD7xwrSOcJCOLa6Y4bBT/fn69rED4gazSOScGNPBS756ct5tpd&#10;+UhjGRoRQ9jnqKANoc+l9HVLFv3c9cSRO7vBYohwaKQe8BrDrZGLJFlJix3HhhZ7+mipvpS/VkFV&#10;4WW1eBtdar7+rNFLV50OmVKzl+l9AyLQFP7FD/deK8ji2Pgl/g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bmo3BAAAA2wAAAA8AAAAAAAAAAAAAAAAAmAIAAGRycy9kb3du&#10;cmV2LnhtbFBLBQYAAAAABAAEAPUAAACGAwAAAAA=&#10;" fillcolor="white [3201]" strokecolor="#ed7d31 [3205]" strokeweight="1pt">
                  <v:textbox>
                    <w:txbxContent>
                      <w:p w14:paraId="72905505" w14:textId="77777777" w:rsidR="00306797" w:rsidRPr="00306797" w:rsidRDefault="00306797">
                        <w:pPr>
                          <w:rPr>
                            <w:sz w:val="20"/>
                          </w:rPr>
                        </w:pPr>
                        <w:proofErr w:type="gramStart"/>
                        <w:r w:rsidRPr="00306797">
                          <w:rPr>
                            <w:sz w:val="20"/>
                          </w:rPr>
                          <w:t>else</w:t>
                        </w:r>
                        <w:proofErr w:type="gramEnd"/>
                      </w:p>
                    </w:txbxContent>
                  </v:textbox>
                </v:shape>
                <v:shape id="Straight Arrow Connector 49" o:spid="_x0000_s1071" type="#_x0000_t32" style="position:absolute;left:4095;top:68484;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wJ78EAAADbAAAADwAAAGRycy9kb3ducmV2LnhtbESP0YrCMBRE3wX/IVzBN01dZdFqWmRB&#10;0De1fsClubbF5qY0sa379RtB2MdhZs4wu3QwteiodZVlBYt5BII4t7riQsEtO8zWIJxH1lhbJgUv&#10;cpAm49EOY217vlB39YUIEHYxKii9b2IpXV6SQTe3DXHw7rY16INsC6lb7APc1PIrir6lwYrDQokN&#10;/ZSUP65Po6A6LW/ml1frZZblfX1edP3leVdqOhn2WxCeBv8f/rSPWsFqA+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AnvwQAAANsAAAAPAAAAAAAAAAAAAAAA&#10;AKECAABkcnMvZG93bnJldi54bWxQSwUGAAAAAAQABAD5AAAAjwMAAAAA&#10;" strokecolor="black [3200]" strokeweight=".5pt">
                  <v:stroke dashstyle="longDash" endarrow="block" joinstyle="miter"/>
                </v:shape>
                <v:shape id="Text Box 51" o:spid="_x0000_s1072" type="#_x0000_t202" style="position:absolute;left:4095;top:64120;width:9703;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Nv8MA&#10;AADbAAAADwAAAGRycy9kb3ducmV2LnhtbESP3YrCMBSE7wXfIRzBO01VKtI1ioiCIIi6gnt5tjn9&#10;YZuT0kStb28EYS+HmfmGmS9bU4k7Na60rGA0jEAQp1aXnCu4fG8HMxDOI2usLJOCJzlYLrqdOSba&#10;PvhE97PPRYCwS1BB4X2dSOnSggy6oa2Jg5fZxqAPssmlbvAR4KaS4yiaSoMlh4UCa1oXlP6db0bB&#10;YT218eS3nWWb496e8mwif+KrUv1eu/oC4an1/+FPe6cVxCN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Nv8MAAADbAAAADwAAAAAAAAAAAAAAAACYAgAAZHJzL2Rv&#10;d25yZXYueG1sUEsFBgAAAAAEAAQA9QAAAIgDAAAAAA==&#10;" fillcolor="white [3201]" strokeweight=".5pt">
                  <v:textbox>
                    <w:txbxContent>
                      <w:p w14:paraId="2B0A3975" w14:textId="77777777" w:rsidR="00306797" w:rsidRDefault="00306797">
                        <w:pPr>
                          <w:rPr>
                            <w:sz w:val="20"/>
                          </w:rPr>
                        </w:pPr>
                        <w:r>
                          <w:t xml:space="preserve"> </w:t>
                        </w:r>
                        <w:proofErr w:type="spellStart"/>
                        <w:proofErr w:type="gramStart"/>
                        <w:r w:rsidR="0060567E">
                          <w:rPr>
                            <w:sz w:val="20"/>
                          </w:rPr>
                          <w:t>displayPage</w:t>
                        </w:r>
                        <w:proofErr w:type="spellEnd"/>
                        <w:r w:rsidRPr="00306797">
                          <w:rPr>
                            <w:sz w:val="20"/>
                          </w:rPr>
                          <w:t>(</w:t>
                        </w:r>
                        <w:proofErr w:type="gramEnd"/>
                        <w:r w:rsidRPr="00306797">
                          <w:rPr>
                            <w:sz w:val="20"/>
                          </w:rPr>
                          <w:t>) :</w:t>
                        </w:r>
                      </w:p>
                      <w:p w14:paraId="083C3A3A" w14:textId="77777777" w:rsidR="00306797" w:rsidRDefault="00306797">
                        <w:r w:rsidRPr="00306797">
                          <w:rPr>
                            <w:sz w:val="20"/>
                          </w:rPr>
                          <w:t xml:space="preserve"> </w:t>
                        </w:r>
                        <w:proofErr w:type="gramStart"/>
                        <w:r w:rsidRPr="00306797">
                          <w:rPr>
                            <w:sz w:val="20"/>
                          </w:rPr>
                          <w:t>void</w:t>
                        </w:r>
                        <w:proofErr w:type="gramEnd"/>
                      </w:p>
                    </w:txbxContent>
                  </v:textbox>
                </v:shape>
                <v:line id="Straight Connector 52" o:spid="_x0000_s1073" style="position:absolute;visibility:visible;mso-wrap-style:square" from="51625,20104" to="5162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Straight Connector 53" o:spid="_x0000_s1074" style="position:absolute;visibility:visible;mso-wrap-style:square" from="3905,69718" to="51625,6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lYBMUAAADbAAAADwAAAGRycy9kb3ducmV2LnhtbESPQWvCQBSE70L/w/IKXkQ3Ki2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lYBMUAAADbAAAADwAAAAAAAAAA&#10;AAAAAAChAgAAZHJzL2Rvd25yZXYueG1sUEsFBgAAAAAEAAQA+QAAAJMDAAAAAA==&#10;" strokecolor="black [3200]" strokeweight=".5pt">
                  <v:stroke joinstyle="miter"/>
                </v:line>
                <v:line id="Straight Connector 54" o:spid="_x0000_s1075" style="position:absolute;visibility:visible;mso-wrap-style:square" from="15192,7046" to="15192,10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bsMAAADbAAAADwAAAGRycy9kb3ducmV2LnhtbESP3WoCMRSE7wu+QziCd5pV2yKrUVQo&#10;CKXQquDtYXP2RzcnS5Lqrk9vCkIvh5n5hlmsWlOLKzlfWVYwHiUgiDOrKy4UHA8fwxkIH5A11pZJ&#10;QUceVsveywJTbW/8Q9d9KESEsE9RQRlCk0rps5IM+pFtiKOXW2cwROkKqR3eItzUcpIk79JgxXGh&#10;xIa2JWWX/a9R8LWb3s+J/dx+59rxJoy7/ESdUoN+u56DCNSG//CzvdMK3l7h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fxW7DAAAA2wAAAA8AAAAAAAAAAAAA&#10;AAAAoQIAAGRycy9kb3ducmV2LnhtbFBLBQYAAAAABAAEAPkAAACRAwAAAAA=&#10;" strokecolor="#5b9bd5 [3204]" strokeweight=".5pt">
                  <v:stroke dashstyle="longDashDotDot" joinstyle="miter"/>
                </v:line>
                <v:line id="Straight Connector 55" o:spid="_x0000_s1076" style="position:absolute;visibility:visible;mso-wrap-style:square" from="34038,6762" to="34038,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Ng9cMAAADbAAAADwAAAGRycy9kb3ducmV2LnhtbESPW2sCMRSE34X+h3AKvrlZLUpZjdIK&#10;giAFLwVfD5uzF92cLEmqu/31plDwcZiZb5jFqjONuJHztWUF4yQFQZxbXXOp4Pu0Gb2D8AFZY2OZ&#10;FPTkYbV8GSww0/bOB7odQykihH2GCqoQ2kxKn1dk0Ce2JY5eYZ3BEKUrpXZ4j3DTyEmazqTBmuNC&#10;hS2tK8qvxx+j4Gv79ntJ7W69L7TjzzDuizP1Sg1fu485iEBdeIb/21utYDq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TYPXDAAAA2wAAAA8AAAAAAAAAAAAA&#10;AAAAoQIAAGRycy9kb3ducmV2LnhtbFBLBQYAAAAABAAEAPkAAACRAwAAAAA=&#10;" strokecolor="#5b9bd5 [3204]" strokeweight=".5pt">
                  <v:stroke dashstyle="longDashDotDot" joinstyle="miter"/>
                </v:line>
                <v:line id="Straight Connector 56" o:spid="_x0000_s1077" style="position:absolute;visibility:visible;mso-wrap-style:square" from="34194,18171" to="3419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QAAADbAAAADwAAAGRycy9kb3ducmV2LnhtbESP3WoCMRSE7wu+QzhC72p2K4psjYsK&#10;BaEIrRV6e9ic/dHNyZJE3fXpTaHQy2FmvmGWeW9acSXnG8sK0kkCgriwuuFKwfH7/WUBwgdkja1l&#10;UjCQh3w1elpipu2Nv+h6CJWIEPYZKqhD6DIpfVGTQT+xHXH0SusMhihdJbXDW4SbVr4myVwabDgu&#10;1NjRtqbifLgYBfvd9H5K7Mf2s9SONyEdyh8alHoe9+s3EIH68B/+a++0gtkc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f6CxAAAANsAAAAPAAAAAAAAAAAA&#10;AAAAAKECAABkcnMvZG93bnJldi54bWxQSwUGAAAAAAQABAD5AAAAkgMAAAAA&#10;" strokecolor="#5b9bd5 [3204]" strokeweight=".5pt">
                  <v:stroke dashstyle="longDashDotDot" joinstyle="miter"/>
                </v:line>
                <v:line id="Straight Connector 57" o:spid="_x0000_s1078" style="position:absolute;flip:x;visibility:visible;mso-wrap-style:square" from="47625,6762" to="47754,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aWCcIAAADbAAAADwAAAGRycy9kb3ducmV2LnhtbESP0YrCMBRE34X9h3CFfdO0wupajbII&#10;wj4oatcPuDTXttjclCTW7t8bQfBxmJkzzHLdm0Z05HxtWUE6TkAQF1bXXCo4/21H3yB8QNbYWCYF&#10;/+RhvfoYLDHT9s4n6vJQighhn6GCKoQ2k9IXFRn0Y9sSR+9incEQpSuldniPcNPISZJMpcGa40KF&#10;LW0qKq75zSjg7prO3bGj+pDK3Xl/NPlmNlHqc9j/LEAE6sM7/Gr/agVfM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aWCcIAAADbAAAADwAAAAAAAAAAAAAA&#10;AAChAgAAZHJzL2Rvd25yZXYueG1sUEsFBgAAAAAEAAQA+QAAAJADAAAAAA==&#10;" strokecolor="#5b9bd5 [3204]" strokeweight=".5pt">
                  <v:stroke dashstyle="longDashDotDot" joinstyle="miter"/>
                </v:line>
                <w10:anchorlock/>
              </v:group>
            </w:pict>
          </mc:Fallback>
        </mc:AlternateContent>
      </w:r>
    </w:p>
    <w:p w14:paraId="3BC3C915" w14:textId="47CE3861" w:rsidR="0094618C" w:rsidRDefault="002B5835" w:rsidP="002B5835">
      <w:pPr>
        <w:pStyle w:val="Caption"/>
      </w:pPr>
      <w:bookmarkStart w:id="14" w:name="_Toc404952223"/>
      <w:r>
        <w:t xml:space="preserve">Figure </w:t>
      </w:r>
      <w:fldSimple w:instr=" SEQ Figure \* ARABIC ">
        <w:r w:rsidR="00F3022D">
          <w:rPr>
            <w:noProof/>
          </w:rPr>
          <w:t>5</w:t>
        </w:r>
      </w:fldSimple>
      <w:r>
        <w:t xml:space="preserve">- </w:t>
      </w:r>
      <w:r w:rsidRPr="0071612A">
        <w:t>Dynamic Diagram: Create New ID</w:t>
      </w:r>
      <w:bookmarkEnd w:id="14"/>
    </w:p>
    <w:p w14:paraId="45EAB3A4" w14:textId="45BF5BD8" w:rsidR="002B5835" w:rsidRDefault="002B5835">
      <w:pPr>
        <w:rPr>
          <w:sz w:val="24"/>
        </w:rPr>
      </w:pPr>
      <w:r>
        <w:rPr>
          <w:sz w:val="24"/>
        </w:rPr>
        <w:tab/>
        <w:t>Verifies a student’s identity if their CLID has not been used before by sending an email to their school email address. If it’s found to be valid, then the student is able to continue.</w:t>
      </w:r>
    </w:p>
    <w:p w14:paraId="26BBDF2B" w14:textId="77777777" w:rsidR="002B5835" w:rsidRDefault="0060567E" w:rsidP="002B5835">
      <w:pPr>
        <w:keepNext/>
      </w:pPr>
      <w:r>
        <w:rPr>
          <w:noProof/>
          <w:sz w:val="24"/>
        </w:rPr>
        <w:lastRenderedPageBreak/>
        <mc:AlternateContent>
          <mc:Choice Requires="wpc">
            <w:drawing>
              <wp:inline distT="0" distB="0" distL="0" distR="0" wp14:anchorId="791385ED" wp14:editId="25E29D58">
                <wp:extent cx="5486400" cy="698182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ext Box 21"/>
                        <wps:cNvSpPr txBox="1"/>
                        <wps:spPr>
                          <a:xfrm>
                            <a:off x="114300" y="113930"/>
                            <a:ext cx="23348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03259E" w14:textId="77777777" w:rsidR="00983BB1" w:rsidRDefault="00983BB1">
                              <w:proofErr w:type="spellStart"/>
                              <w:proofErr w:type="gramStart"/>
                              <w:r>
                                <w:t>sd</w:t>
                              </w:r>
                              <w:proofErr w:type="spellEnd"/>
                              <w:proofErr w:type="gramEnd"/>
                              <w:r>
                                <w:t xml:space="preserve"> Request Room Change (void)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7"/>
                        <wps:cNvSpPr txBox="1"/>
                        <wps:spPr>
                          <a:xfrm>
                            <a:off x="885824" y="540622"/>
                            <a:ext cx="108966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914D1D" w14:textId="77777777" w:rsidR="00983BB1" w:rsidRPr="008C3F98" w:rsidRDefault="008C3F98">
                              <w:pPr>
                                <w:rPr>
                                  <w:sz w:val="20"/>
                                  <w:u w:val="single"/>
                                </w:rPr>
                              </w:pPr>
                              <w:proofErr w:type="gramStart"/>
                              <w:r w:rsidRPr="008C3F98">
                                <w:rPr>
                                  <w:sz w:val="20"/>
                                  <w:u w:val="single"/>
                                </w:rPr>
                                <w:t>holder :</w:t>
                              </w:r>
                              <w:proofErr w:type="gramEnd"/>
                              <w:r w:rsidRPr="008C3F98">
                                <w:rPr>
                                  <w:sz w:val="20"/>
                                  <w:u w:val="single"/>
                                </w:rPr>
                                <w:t xml:space="preserve">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2571115" y="539103"/>
                            <a:ext cx="120269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089A3" w14:textId="77777777" w:rsidR="008C3F98" w:rsidRPr="008C3F98" w:rsidRDefault="008C3F98">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Rectangle 38"/>
                        <wps:cNvSpPr/>
                        <wps:spPr>
                          <a:xfrm>
                            <a:off x="1304925" y="1266479"/>
                            <a:ext cx="238125" cy="47342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28575" y="1314331"/>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66675" y="971550"/>
                            <a:ext cx="1087755" cy="257063"/>
                          </a:xfrm>
                          <a:prstGeom prst="rect">
                            <a:avLst/>
                          </a:prstGeom>
                          <a:ln/>
                        </wps:spPr>
                        <wps:style>
                          <a:lnRef idx="2">
                            <a:schemeClr val="dk1"/>
                          </a:lnRef>
                          <a:fillRef idx="1">
                            <a:schemeClr val="lt1"/>
                          </a:fillRef>
                          <a:effectRef idx="0">
                            <a:schemeClr val="dk1"/>
                          </a:effectRef>
                          <a:fontRef idx="minor">
                            <a:schemeClr val="dk1"/>
                          </a:fontRef>
                        </wps:style>
                        <wps:txbx>
                          <w:txbxContent>
                            <w:p w14:paraId="6B0E3CA0" w14:textId="77777777" w:rsidR="00637130" w:rsidRPr="00BC32F3" w:rsidRDefault="00BC32F3" w:rsidP="00637130">
                              <w:pPr>
                                <w:rPr>
                                  <w:sz w:val="18"/>
                                </w:rPr>
                              </w:pPr>
                              <w:proofErr w:type="spellStart"/>
                              <w:proofErr w:type="gramStart"/>
                              <w:r w:rsidRPr="00BC32F3">
                                <w:rPr>
                                  <w:sz w:val="18"/>
                                </w:rPr>
                                <w:t>selectRoomChange</w:t>
                              </w:r>
                              <w:proofErr w:type="spellEnd"/>
                              <w:proofErr w:type="gramEnd"/>
                            </w:p>
                            <w:p w14:paraId="28E8EBBA" w14:textId="77777777" w:rsidR="00BC32F3" w:rsidRPr="00BC32F3" w:rsidRDefault="00BC32F3">
                              <w:pPr>
                                <w:rPr>
                                  <w:sz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543050" y="1285617"/>
                            <a:ext cx="180975"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1543050" y="5989821"/>
                            <a:ext cx="200025" cy="0"/>
                          </a:xfrm>
                          <a:prstGeom prst="line">
                            <a:avLst/>
                          </a:prstGeom>
                          <a:ln cap="flat">
                            <a:solidFill>
                              <a:schemeClr val="dk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1733550" y="1295164"/>
                            <a:ext cx="0" cy="4705041"/>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7"/>
                        <wps:cNvSpPr txBox="1"/>
                        <wps:spPr>
                          <a:xfrm>
                            <a:off x="1619250" y="990476"/>
                            <a:ext cx="885190" cy="276121"/>
                          </a:xfrm>
                          <a:prstGeom prst="rect">
                            <a:avLst/>
                          </a:prstGeom>
                          <a:ln/>
                        </wps:spPr>
                        <wps:style>
                          <a:lnRef idx="2">
                            <a:schemeClr val="dk1"/>
                          </a:lnRef>
                          <a:fillRef idx="1">
                            <a:schemeClr val="lt1"/>
                          </a:fillRef>
                          <a:effectRef idx="0">
                            <a:schemeClr val="dk1"/>
                          </a:effectRef>
                          <a:fontRef idx="minor">
                            <a:schemeClr val="dk1"/>
                          </a:fontRef>
                        </wps:style>
                        <wps:txbx>
                          <w:txbxContent>
                            <w:p w14:paraId="4FD70542" w14:textId="77777777" w:rsidR="00637130" w:rsidRPr="00BC32F3" w:rsidRDefault="00637130" w:rsidP="00637130">
                              <w:pPr>
                                <w:rPr>
                                  <w:sz w:val="18"/>
                                </w:rPr>
                              </w:pPr>
                              <w:proofErr w:type="spellStart"/>
                              <w:proofErr w:type="gramStart"/>
                              <w:r>
                                <w:rPr>
                                  <w:sz w:val="18"/>
                                </w:rPr>
                                <w:t>displayOptions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Rectangle 68"/>
                        <wps:cNvSpPr/>
                        <wps:spPr>
                          <a:xfrm>
                            <a:off x="3114675" y="164767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1543050" y="1666617"/>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Text Box 70"/>
                        <wps:cNvSpPr txBox="1"/>
                        <wps:spPr>
                          <a:xfrm>
                            <a:off x="1676400" y="1356806"/>
                            <a:ext cx="135572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5952BBC3" w14:textId="77777777" w:rsidR="00E64F60" w:rsidRPr="00BC32F3" w:rsidRDefault="00E64F60" w:rsidP="00637130">
                              <w:pPr>
                                <w:rPr>
                                  <w:sz w:val="18"/>
                                </w:rPr>
                              </w:pPr>
                              <w:proofErr w:type="gramStart"/>
                              <w:r>
                                <w:rPr>
                                  <w:sz w:val="18"/>
                                </w:rPr>
                                <w:t>available(</w:t>
                              </w:r>
                              <w:proofErr w:type="gramEnd"/>
                              <w:r>
                                <w:rPr>
                                  <w:sz w:val="18"/>
                                </w:rPr>
                                <w:t>building,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a:off x="1571625" y="2561993"/>
                            <a:ext cx="151447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2066925" y="2246218"/>
                            <a:ext cx="642620"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3EF48AEC" w14:textId="77777777" w:rsidR="00E64F60" w:rsidRPr="00E64F60" w:rsidRDefault="00E64F60" w:rsidP="00637130">
                              <w:pPr>
                                <w:rPr>
                                  <w:i/>
                                  <w:sz w:val="18"/>
                                </w:rPr>
                              </w:pPr>
                              <w:proofErr w:type="gramStart"/>
                              <w:r w:rsidRPr="00E64F60">
                                <w:rPr>
                                  <w:i/>
                                  <w:sz w:val="18"/>
                                </w:rPr>
                                <w:t>available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428625" y="6867683"/>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438150" y="2800345"/>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561974" y="2941499"/>
                            <a:ext cx="31496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7C967C8F" w14:textId="77777777" w:rsidR="00644689" w:rsidRPr="00BC32F3" w:rsidRDefault="00644689" w:rsidP="00637130">
                              <w:pPr>
                                <w:rPr>
                                  <w:sz w:val="18"/>
                                </w:rPr>
                              </w:pPr>
                              <w:proofErr w:type="gramStart"/>
                              <w:r>
                                <w:rPr>
                                  <w:sz w:val="18"/>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1895474" y="2968744"/>
                            <a:ext cx="103822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9A912C" w14:textId="77777777" w:rsidR="00644689" w:rsidRPr="00BC32F3" w:rsidRDefault="00100FC7" w:rsidP="00637130">
                              <w:pPr>
                                <w:rPr>
                                  <w:sz w:val="18"/>
                                </w:rPr>
                              </w:pPr>
                              <w:r>
                                <w:rPr>
                                  <w:sz w:val="18"/>
                                </w:rPr>
                                <w:t>[</w:t>
                              </w:r>
                              <w:proofErr w:type="gramStart"/>
                              <w:r>
                                <w:rPr>
                                  <w:sz w:val="18"/>
                                </w:rPr>
                                <w:t>available</w:t>
                              </w:r>
                              <w:proofErr w:type="gramEnd"/>
                              <w:r>
                                <w:rPr>
                                  <w:sz w:val="18"/>
                                </w:rPr>
                                <w:t xml:space="preserve"> ==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Rectangle 77"/>
                        <wps:cNvSpPr/>
                        <wps:spPr>
                          <a:xfrm>
                            <a:off x="3114675" y="3676058"/>
                            <a:ext cx="238125" cy="6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543050" y="367639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105150" y="529563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a:off x="266701" y="391419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81" name="Text Box 81"/>
                        <wps:cNvSpPr txBox="1"/>
                        <wps:spPr>
                          <a:xfrm>
                            <a:off x="1885949" y="337258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1073BC9F" w14:textId="77777777" w:rsidR="00CA30CA" w:rsidRPr="00BC32F3" w:rsidRDefault="00CA30CA" w:rsidP="00637130">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391160" y="3625805"/>
                            <a:ext cx="7397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03AA18F" w14:textId="77777777" w:rsidR="00CA30CA" w:rsidRPr="00BC32F3" w:rsidRDefault="00D35FF7" w:rsidP="00637130">
                              <w:pPr>
                                <w:rPr>
                                  <w:sz w:val="18"/>
                                </w:rPr>
                              </w:pPr>
                              <w:proofErr w:type="spellStart"/>
                              <w:proofErr w:type="gramStart"/>
                              <w:r>
                                <w:rPr>
                                  <w:sz w:val="18"/>
                                </w:rPr>
                                <w:t>successMsg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flipH="1">
                            <a:off x="266701" y="434203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572135" y="406211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3AA28F8" w14:textId="77777777" w:rsidR="00D35FF7" w:rsidRPr="00BC32F3" w:rsidRDefault="00D35FF7"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Connector 86"/>
                        <wps:cNvCnPr/>
                        <wps:spPr>
                          <a:xfrm>
                            <a:off x="123825" y="4723971"/>
                            <a:ext cx="4533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542924" y="4842924"/>
                            <a:ext cx="450850"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2A4DDC" w14:textId="77777777" w:rsidR="00DC05C1" w:rsidRPr="00BC32F3" w:rsidRDefault="00DC05C1" w:rsidP="00637130">
                              <w:pPr>
                                <w:rPr>
                                  <w:sz w:val="18"/>
                                </w:rPr>
                              </w:pPr>
                              <w:r>
                                <w:rPr>
                                  <w:sz w:val="18"/>
                                </w:rPr>
                                <w:t>[</w:t>
                              </w:r>
                              <w:proofErr w:type="gramStart"/>
                              <w:r>
                                <w:rPr>
                                  <w:sz w:val="18"/>
                                </w:rPr>
                                <w:t>else</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543050" y="529564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flipH="1">
                            <a:off x="266701" y="553344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90" name="Text Box 90"/>
                        <wps:cNvSpPr txBox="1"/>
                        <wps:spPr>
                          <a:xfrm>
                            <a:off x="1885949" y="499183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A447257" w14:textId="77777777" w:rsidR="00DC05C1" w:rsidRPr="00BC32F3" w:rsidRDefault="00DC05C1" w:rsidP="00637130">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391160" y="5236011"/>
                            <a:ext cx="7524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5465A809" w14:textId="77777777" w:rsidR="00DC05C1" w:rsidRPr="00BC32F3" w:rsidRDefault="00DC05C1" w:rsidP="00637130">
                              <w:pPr>
                                <w:rPr>
                                  <w:sz w:val="18"/>
                                </w:rPr>
                              </w:pPr>
                              <w:proofErr w:type="spellStart"/>
                              <w:proofErr w:type="gramStart"/>
                              <w:r>
                                <w:rPr>
                                  <w:sz w:val="18"/>
                                </w:rPr>
                                <w:t>notFirstMsg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266701" y="596128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572135" y="568136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01E1DDEC" w14:textId="77777777" w:rsidR="00DC05C1" w:rsidRPr="00BC32F3" w:rsidRDefault="00DC05C1"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Straight Connector 94"/>
                        <wps:cNvCnPr/>
                        <wps:spPr>
                          <a:xfrm>
                            <a:off x="4657725" y="2800348"/>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8625" y="2800718"/>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3228976" y="847725"/>
                            <a:ext cx="0" cy="77006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endCxn id="77" idx="0"/>
                        </wps:cNvCnPr>
                        <wps:spPr>
                          <a:xfrm>
                            <a:off x="3228976" y="2561837"/>
                            <a:ext cx="4762" cy="111388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1419227" y="865612"/>
                            <a:ext cx="0" cy="36289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3228976" y="4301596"/>
                            <a:ext cx="0" cy="95620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3228976" y="6257925"/>
                            <a:ext cx="0" cy="57088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1419227" y="6018575"/>
                            <a:ext cx="0" cy="8299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8" name="Text Box 178"/>
                        <wps:cNvSpPr txBox="1"/>
                        <wps:spPr>
                          <a:xfrm>
                            <a:off x="3933190" y="538368"/>
                            <a:ext cx="1193165"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AB06A9" w14:textId="5F6585BB" w:rsidR="008B469B" w:rsidRPr="008C3F98" w:rsidRDefault="008B469B">
                              <w:pPr>
                                <w:rPr>
                                  <w:sz w:val="20"/>
                                  <w:u w:val="single"/>
                                </w:rPr>
                              </w:pPr>
                              <w:proofErr w:type="spellStart"/>
                              <w:proofErr w:type="gramStart"/>
                              <w:r>
                                <w:rPr>
                                  <w:sz w:val="20"/>
                                  <w:u w:val="single"/>
                                </w:rPr>
                                <w:t>rq</w:t>
                              </w:r>
                              <w:proofErr w:type="spellEnd"/>
                              <w:r w:rsidRPr="008C3F98">
                                <w:rPr>
                                  <w:sz w:val="20"/>
                                  <w:u w:val="single"/>
                                </w:rPr>
                                <w:t xml:space="preserve"> :</w:t>
                              </w:r>
                              <w:proofErr w:type="gramEnd"/>
                              <w:r w:rsidRPr="008C3F98">
                                <w:rPr>
                                  <w:sz w:val="20"/>
                                  <w:u w:val="single"/>
                                </w:rPr>
                                <w:t xml:space="preserve"> </w:t>
                              </w:r>
                              <w:r>
                                <w:rPr>
                                  <w:sz w:val="20"/>
                                  <w:u w:val="single"/>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9" name="Straight Connector 179"/>
                        <wps:cNvCnPr/>
                        <wps:spPr>
                          <a:xfrm>
                            <a:off x="4591051" y="847648"/>
                            <a:ext cx="0" cy="177172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4495800" y="2638185"/>
                            <a:ext cx="238125" cy="2478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a:off x="1543050" y="2656973"/>
                            <a:ext cx="2943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Text Box 184"/>
                        <wps:cNvSpPr txBox="1"/>
                        <wps:spPr>
                          <a:xfrm>
                            <a:off x="3810000" y="2320933"/>
                            <a:ext cx="370840"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0211BBDC" w14:textId="4A6DD5E3" w:rsidR="008B469B" w:rsidRPr="00BC32F3" w:rsidRDefault="008B469B" w:rsidP="00637130">
                              <w:pPr>
                                <w:rPr>
                                  <w:sz w:val="18"/>
                                </w:rPr>
                              </w:pPr>
                              <w:proofErr w:type="gramStart"/>
                              <w:r>
                                <w:rPr>
                                  <w:sz w:val="18"/>
                                </w:rPr>
                                <w:t>add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5" name="Straight Connector 185"/>
                        <wps:cNvCnPr/>
                        <wps:spPr>
                          <a:xfrm>
                            <a:off x="4591051" y="2914308"/>
                            <a:ext cx="0" cy="3933545"/>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1385ED" id="Canvas 3" o:spid="_x0000_s1079" editas="canvas" style="width:6in;height:549.75pt;mso-position-horizontal-relative:char;mso-position-vertical-relative:line" coordsize="54864,6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">
                <v:shape id="_x0000_s1080" type="#_x0000_t75" style="position:absolute;width:54864;height:69811;visibility:visible;mso-wrap-style:square">
                  <v:fill o:detectmouseclick="t"/>
                  <v:path o:connecttype="none"/>
                </v:shape>
                <v:shape id="Text Box 21" o:spid="_x0000_s1081" type="#_x0000_t202" style="position:absolute;left:1143;top:1139;width:2334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wsQA&#10;AADbAAAADwAAAGRycy9kb3ducmV2LnhtbESP3YrCMBSE7wXfIRzBO01VFKmmZREFQRB1F3Yvj83p&#10;D9uclCZqfXuzsODlMDPfMOu0M7W4U+sqywom4wgEcWZ1xYWCr8/daAnCeWSNtWVS8CQHadLvrTHW&#10;9sFnul98IQKEXYwKSu+bWEqXlWTQjW1DHLzctgZ9kG0hdYuPADe1nEbRQhqsOCyU2NCmpOz3cjMK&#10;jpuFnc+u3TLfng72XOQz+TP/Vmo46D5WIDx1/h3+b++1gukE/r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fsLEAAAA2wAAAA8AAAAAAAAAAAAAAAAAmAIAAGRycy9k&#10;b3ducmV2LnhtbFBLBQYAAAAABAAEAPUAAACJAwAAAAA=&#10;" fillcolor="white [3201]" strokeweight=".5pt">
                  <v:textbox>
                    <w:txbxContent>
                      <w:p w14:paraId="7503259E" w14:textId="77777777" w:rsidR="00983BB1" w:rsidRDefault="00983BB1">
                        <w:proofErr w:type="spellStart"/>
                        <w:proofErr w:type="gramStart"/>
                        <w:r>
                          <w:t>sd</w:t>
                        </w:r>
                        <w:proofErr w:type="spellEnd"/>
                        <w:proofErr w:type="gramEnd"/>
                        <w:r>
                          <w:t xml:space="preserve"> Request Room Change (void) : void</w:t>
                        </w:r>
                      </w:p>
                    </w:txbxContent>
                  </v:textbox>
                </v:shape>
                <v:shape id="Text Box 37" o:spid="_x0000_s1082" type="#_x0000_t202" style="position:absolute;left:8858;top:5406;width:10896;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isYA&#10;AADbAAAADwAAAGRycy9kb3ducmV2LnhtbESPQWvCQBSE7wX/w/IEL6VuNKUtqauIKCi9GJVib4/s&#10;axLMvo3Z1cR/7xYKHoeZ+YaZzDpTiSs1rrSsYDSMQBBnVpecKzjsVy8fIJxH1lhZJgU3cjCb9p4m&#10;mGjbckrXnc9FgLBLUEHhfZ1I6bKCDLqhrYmD92sbgz7IJpe6wTbATSXHUfQmDZYcFgqsaVFQdtpd&#10;jILvQ3U8b236tV4+x8f0sv+JX9uNUoN+N/8E4anzj/B/e60VxO/w9yX8A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l+isYAAADbAAAADwAAAAAAAAAAAAAAAACYAgAAZHJz&#10;L2Rvd25yZXYueG1sUEsFBgAAAAAEAAQA9QAAAIsDAAAAAA==&#10;" fillcolor="white [3201]" strokecolor="#5b9bd5 [3204]" strokeweight="1pt">
                  <v:textbox>
                    <w:txbxContent>
                      <w:p w14:paraId="31914D1D" w14:textId="77777777" w:rsidR="00983BB1" w:rsidRPr="008C3F98" w:rsidRDefault="008C3F98">
                        <w:pPr>
                          <w:rPr>
                            <w:sz w:val="20"/>
                            <w:u w:val="single"/>
                          </w:rPr>
                        </w:pPr>
                        <w:proofErr w:type="gramStart"/>
                        <w:r w:rsidRPr="008C3F98">
                          <w:rPr>
                            <w:sz w:val="20"/>
                            <w:u w:val="single"/>
                          </w:rPr>
                          <w:t>holder :</w:t>
                        </w:r>
                        <w:proofErr w:type="gramEnd"/>
                        <w:r w:rsidRPr="008C3F98">
                          <w:rPr>
                            <w:sz w:val="20"/>
                            <w:u w:val="single"/>
                          </w:rPr>
                          <w:t xml:space="preserve"> Interface</w:t>
                        </w:r>
                      </w:p>
                    </w:txbxContent>
                  </v:textbox>
                </v:shape>
                <v:shape id="Text Box 58" o:spid="_x0000_s1083" type="#_x0000_t202" style="position:absolute;left:25711;top:5391;width:12027;height:28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PWMQA&#10;AADbAAAADwAAAGRycy9kb3ducmV2LnhtbERPTWvCQBC9C/0PyxR6EbOxWpHoKlJasPRioki8Ddlp&#10;EpqdTbOrSf999yD0+Hjf6+1gGnGjztWWFUyjGARxYXXNpYLT8X2yBOE8ssbGMin4JQfbzcNojYm2&#10;Pad0y3wpQgi7BBVU3reJlK6oyKCLbEscuC/bGfQBdqXUHfYh3DTyOY4X0mDNoaHCll4rKr6zq1Fw&#10;PjX5z8Gmn/u38SxPr8fLbN5/KPX0OOxWIDwN/l98d++1gpcwNnw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D1jEAAAA2wAAAA8AAAAAAAAAAAAAAAAAmAIAAGRycy9k&#10;b3ducmV2LnhtbFBLBQYAAAAABAAEAPUAAACJAwAAAAA=&#10;" fillcolor="white [3201]" strokecolor="#5b9bd5 [3204]" strokeweight="1pt">
                  <v:textbox>
                    <w:txbxContent>
                      <w:p w14:paraId="562089A3" w14:textId="77777777" w:rsidR="008C3F98" w:rsidRPr="008C3F98" w:rsidRDefault="008C3F98">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v:textbox>
                </v:shape>
                <v:rect id="Rectangle 38" o:spid="_x0000_s1084" style="position:absolute;left:13049;top:12664;width:2381;height:47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shape id="Straight Arrow Connector 50" o:spid="_x0000_s1085" type="#_x0000_t32" style="position:absolute;left:285;top:13143;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shape id="Text Box 59" o:spid="_x0000_s1086" type="#_x0000_t202" style="position:absolute;left:666;top:9715;width:10878;height:25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WOMQA&#10;AADbAAAADwAAAGRycy9kb3ducmV2LnhtbESPQWvCQBSE7wX/w/KE3urGFEsbXUVCW3rVptDeHtln&#10;EpJ9G3Y3Gv31riD0OMzMN8xqM5pOHMn5xrKC+SwBQVxa3XCloPj+eHoF4QOyxs4yKTiTh8168rDC&#10;TNsT7+i4D5WIEPYZKqhD6DMpfVmTQT+zPXH0DtYZDFG6SmqHpwg3nUyT5EUabDgu1NhTXlPZ7gej&#10;4PI8XH4L/TcsPtPOtT/63PbvuVKP03G7BBFoDP/he/tLK1i8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i1jjEAAAA2wAAAA8AAAAAAAAAAAAAAAAAmAIAAGRycy9k&#10;b3ducmV2LnhtbFBLBQYAAAAABAAEAPUAAACJAwAAAAA=&#10;" fillcolor="white [3201]" strokecolor="black [3200]" strokeweight="1pt">
                  <v:textbox>
                    <w:txbxContent>
                      <w:p w14:paraId="6B0E3CA0" w14:textId="77777777" w:rsidR="00637130" w:rsidRPr="00BC32F3" w:rsidRDefault="00BC32F3" w:rsidP="00637130">
                        <w:pPr>
                          <w:rPr>
                            <w:sz w:val="18"/>
                          </w:rPr>
                        </w:pPr>
                        <w:proofErr w:type="spellStart"/>
                        <w:proofErr w:type="gramStart"/>
                        <w:r w:rsidRPr="00BC32F3">
                          <w:rPr>
                            <w:sz w:val="18"/>
                          </w:rPr>
                          <w:t>selectRoomChange</w:t>
                        </w:r>
                        <w:proofErr w:type="spellEnd"/>
                        <w:proofErr w:type="gramEnd"/>
                      </w:p>
                      <w:p w14:paraId="28E8EBBA" w14:textId="77777777" w:rsidR="00BC32F3" w:rsidRPr="00BC32F3" w:rsidRDefault="00BC32F3">
                        <w:pPr>
                          <w:rPr>
                            <w:sz w:val="18"/>
                          </w:rPr>
                        </w:pPr>
                      </w:p>
                    </w:txbxContent>
                  </v:textbox>
                </v:shape>
                <v:line id="Straight Connector 61" o:spid="_x0000_s1087" style="position:absolute;visibility:visible;mso-wrap-style:square" from="15430,12856" to="17240,1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line id="Straight Connector 62" o:spid="_x0000_s1088" style="position:absolute;visibility:visible;mso-wrap-style:square" from="15430,59898" to="17430,5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gXKcEAAADbAAAADwAAAGRycy9kb3ducmV2LnhtbESP0YrCMBRE3wX/IVzBN03VIlJNiygL&#10;Pgm6fsClubZlm5tsk2rXr98sCPs4zMwZZlcMphUP6nxjWcFinoAgLq1uuFJw+/yYbUD4gKyxtUwK&#10;fshDkY9HO8y0ffKFHtdQiQhhn6GCOgSXSenLmgz6uXXE0bvbzmCIsquk7vAZ4aaVyyRZS4MNx4Ua&#10;HR1qKr+uvVGgy9S9+GbYrY7f/eacnm2a9kpNJ8N+CyLQEP7D7/ZJK1gv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BcpwQAAANsAAAAPAAAAAAAAAAAAAAAA&#10;AKECAABkcnMvZG93bnJldi54bWxQSwUGAAAAAAQABAD5AAAAjwMAAAAA&#10;" strokecolor="black [3200]" strokeweight=".5pt">
                  <v:stroke startarrow="open" joinstyle="miter"/>
                </v:line>
                <v:line id="Straight Connector 63" o:spid="_x0000_s1089" style="position:absolute;visibility:visible;mso-wrap-style:square" from="17335,12951" to="17335,6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SucQAAADbAAAADwAAAGRycy9kb3ducmV2LnhtbESPQWvCQBSE74L/YXlCL1I3VhBNXUXE&#10;gqBojUvPj+xrEsy+Ddmtpv++Kwg9DjPzDbNYdbYWN2p95VjBeJSAIM6dqbhQoC8frzMQPiAbrB2T&#10;gl/ysFr2ewtMjbvzmW5ZKESEsE9RQRlCk0rp85Is+pFriKP37VqLIcq2kKbFe4TbWr4lyVRarDgu&#10;lNjQpqT8mv1YBXs9/xpOTjOt7SU74qeutqfDRqmXQbd+BxGoC//hZ3tnFEwn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ZK5xAAAANsAAAAPAAAAAAAAAAAA&#10;AAAAAKECAABkcnMvZG93bnJldi54bWxQSwUGAAAAAAQABAD5AAAAkgMAAAAA&#10;" strokecolor="black [3200]" strokeweight=".5pt">
                  <v:stroke joinstyle="miter"/>
                </v:line>
                <v:shape id="Text Box 67" o:spid="_x0000_s1090" type="#_x0000_t202" style="position:absolute;left:16192;top:9904;width:8852;height:2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tbMQA&#10;AADbAAAADwAAAGRycy9kb3ducmV2LnhtbESPQWvCQBSE74X+h+UVvOmmkWpJXaUEFa/VFNrbI/ua&#10;hGTfht2NRn99tyD0OMzMN8xqM5pOnMn5xrKC51kCgri0uuFKQXHaTV9B+ICssbNMCq7kYbN+fFhh&#10;pu2FP+h8DJWIEPYZKqhD6DMpfVmTQT+zPXH0fqwzGKJ0ldQOLxFuOpkmyUIabDgu1NhTXlPZHgej&#10;4DYfbl+F/h5e9mnn2k99bfttrtTkaXx/AxFoDP/he/ugFSyW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LWzEAAAA2wAAAA8AAAAAAAAAAAAAAAAAmAIAAGRycy9k&#10;b3ducmV2LnhtbFBLBQYAAAAABAAEAPUAAACJAwAAAAA=&#10;" fillcolor="white [3201]" strokecolor="black [3200]" strokeweight="1pt">
                  <v:textbox>
                    <w:txbxContent>
                      <w:p w14:paraId="4FD70542" w14:textId="77777777" w:rsidR="00637130" w:rsidRPr="00BC32F3" w:rsidRDefault="00637130" w:rsidP="00637130">
                        <w:pPr>
                          <w:rPr>
                            <w:sz w:val="18"/>
                          </w:rPr>
                        </w:pPr>
                        <w:proofErr w:type="spellStart"/>
                        <w:proofErr w:type="gramStart"/>
                        <w:r>
                          <w:rPr>
                            <w:sz w:val="18"/>
                          </w:rPr>
                          <w:t>displayOptions</w:t>
                        </w:r>
                        <w:proofErr w:type="spellEnd"/>
                        <w:proofErr w:type="gramEnd"/>
                      </w:p>
                    </w:txbxContent>
                  </v:textbox>
                </v:shape>
                <v:rect id="Rectangle 68" o:spid="_x0000_s1091" style="position:absolute;left:31146;top:16476;width:2382;height: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shape id="Straight Arrow Connector 69" o:spid="_x0000_s1092" type="#_x0000_t32" style="position:absolute;left:15430;top:1666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TgsIAAADbAAAADwAAAGRycy9kb3ducmV2LnhtbESPQYvCMBSE7wv+h/AEb2uqYFmraVEX&#10;Qb2tiudH82yLzUttsrb+eyMs7HGYmW+YZdabWjyodZVlBZNxBII4t7riQsH5tP38AuE8ssbaMil4&#10;koMsHXwsMdG24x96HH0hAoRdggpK75tESpeXZNCNbUMcvKttDfog20LqFrsAN7WcRlEsDVYcFkps&#10;aFNSfjv+GgUd+st8vSrum/X3ftfP6nt8Oh+UGg371QKEp97/h//aO60gn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TgsIAAADbAAAADwAAAAAAAAAAAAAA&#10;AAChAgAAZHJzL2Rvd25yZXYueG1sUEsFBgAAAAAEAAQA+QAAAJADAAAAAA==&#10;" strokecolor="black [3200]" strokeweight=".5pt">
                  <v:stroke endarrow="block" joinstyle="miter"/>
                </v:shape>
                <v:shape id="Text Box 70" o:spid="_x0000_s1093" type="#_x0000_t202" style="position:absolute;left:16764;top:13568;width:13557;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jxcAA&#10;AADbAAAADwAAAGRycy9kb3ducmV2LnhtbERPy4rCMBTdC/MP4Q7MTtNx8EE1yiAqbscH6O7SXNvS&#10;5qYkqVa/3iwGXB7Oe77sTC1u5HxpWcH3IAFBnFldcq7geNj0pyB8QNZYWyYFD/KwXHz05phqe+c/&#10;uu1DLmII+xQVFCE0qZQ+K8igH9iGOHJX6wyGCF0utcN7DDe1HCbJWBosOTYU2NCqoKzat0bB86d9&#10;no/60o62w9pVJ/2omvVKqa/P7ncGIlAX3uJ/904rmMT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0jxcAAAADbAAAADwAAAAAAAAAAAAAAAACYAgAAZHJzL2Rvd25y&#10;ZXYueG1sUEsFBgAAAAAEAAQA9QAAAIUDAAAAAA==&#10;" fillcolor="white [3201]" strokecolor="black [3200]" strokeweight="1pt">
                  <v:textbox>
                    <w:txbxContent>
                      <w:p w14:paraId="5952BBC3" w14:textId="77777777" w:rsidR="00E64F60" w:rsidRPr="00BC32F3" w:rsidRDefault="00E64F60" w:rsidP="00637130">
                        <w:pPr>
                          <w:rPr>
                            <w:sz w:val="18"/>
                          </w:rPr>
                        </w:pPr>
                        <w:proofErr w:type="gramStart"/>
                        <w:r>
                          <w:rPr>
                            <w:sz w:val="18"/>
                          </w:rPr>
                          <w:t>available(</w:t>
                        </w:r>
                        <w:proofErr w:type="gramEnd"/>
                        <w:r>
                          <w:rPr>
                            <w:sz w:val="18"/>
                          </w:rPr>
                          <w:t>building, room)</w:t>
                        </w:r>
                      </w:p>
                    </w:txbxContent>
                  </v:textbox>
                </v:shape>
                <v:shape id="Straight Arrow Connector 71" o:spid="_x0000_s1094" type="#_x0000_t32" style="position:absolute;left:15716;top:25619;width:15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PVMMAAADbAAAADwAAAGRycy9kb3ducmV2LnhtbESP0WqDQBRE3wv5h+UG+lZXa2mCySaE&#10;QCF5q9EPuLg3KnHvirtR06/PFgp9HGbmDLPdz6YTIw2utawgiWIQxJXVLdcKyuLrbQ3CeWSNnWVS&#10;8CAH+93iZYuZthPnNF58LQKEXYYKGu/7TEpXNWTQRbYnDt7VDgZ9kEMt9YBTgJtOvsfxpzTYclho&#10;sKdjQ9XtcjcK2nNamh/+WKdFUU3ddzJO+f2q1OtyPmxAeJr9f/ivfdIKVgn8fgk/QO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z1TDAAAA2wAAAA8AAAAAAAAAAAAA&#10;AAAAoQIAAGRycy9kb3ducmV2LnhtbFBLBQYAAAAABAAEAPkAAACRAwAAAAA=&#10;" strokecolor="black [3200]" strokeweight=".5pt">
                  <v:stroke dashstyle="longDash" endarrow="block" joinstyle="miter"/>
                </v:shape>
                <v:shape id="Text Box 72" o:spid="_x0000_s1095" type="#_x0000_t202" style="position:absolute;left:20669;top:22462;width:6426;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KcQA&#10;AADbAAAADwAAAGRycy9kb3ducmV2LnhtbESPT2vCQBTE74V+h+UVvNVNI60luoqISq/+g3p7ZF+T&#10;kOzbsLvR6Kd3BaHHYWZ+w0znvWnEmZyvLCv4GCYgiHOrKy4UHPbr928QPiBrbCyTgit5mM9eX6aY&#10;aXvhLZ13oRARwj5DBWUIbSalz0sy6Ie2JY7en3UGQ5SukNrhJcJNI9Mk+ZIGK44LJba0LCmvd51R&#10;cBt1t9+DPnWfm7Rx9VFf63a1VGrw1i8mIAL14T/8bP9oBeM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GCnEAAAA2wAAAA8AAAAAAAAAAAAAAAAAmAIAAGRycy9k&#10;b3ducmV2LnhtbFBLBQYAAAAABAAEAPUAAACJAwAAAAA=&#10;" fillcolor="white [3201]" strokecolor="black [3200]" strokeweight="1pt">
                  <v:textbox>
                    <w:txbxContent>
                      <w:p w14:paraId="3EF48AEC" w14:textId="77777777" w:rsidR="00E64F60" w:rsidRPr="00E64F60" w:rsidRDefault="00E64F60" w:rsidP="00637130">
                        <w:pPr>
                          <w:rPr>
                            <w:i/>
                            <w:sz w:val="18"/>
                          </w:rPr>
                        </w:pPr>
                        <w:proofErr w:type="gramStart"/>
                        <w:r w:rsidRPr="00E64F60">
                          <w:rPr>
                            <w:i/>
                            <w:sz w:val="18"/>
                          </w:rPr>
                          <w:t>available</w:t>
                        </w:r>
                        <w:proofErr w:type="gramEnd"/>
                      </w:p>
                    </w:txbxContent>
                  </v:textbox>
                </v:shape>
                <v:line id="Straight Connector 73" o:spid="_x0000_s1096" style="position:absolute;visibility:visible;mso-wrap-style:square" from="4286,68676" to="46482,6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v:line id="Straight Connector 74" o:spid="_x0000_s1097" style="position:absolute;visibility:visible;mso-wrap-style:square" from="4381,28003" to="4381,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strokecolor="black [3200]" strokeweight=".5pt">
                  <v:stroke joinstyle="miter"/>
                </v:line>
                <v:shape id="Text Box 75" o:spid="_x0000_s1098" type="#_x0000_t202" style="position:absolute;left:5619;top:29414;width:315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AXcQA&#10;AADbAAAADwAAAGRycy9kb3ducmV2LnhtbESPQWvCQBSE7wX/w/KE3urGFNsSXUVCW3rVptDeHtln&#10;EpJ9G3Y3Gv31riD0OMzMN8xqM5pOHMn5xrKC+SwBQVxa3XCloPj+eHoD4QOyxs4yKTiTh8168rDC&#10;TNsT7+i4D5WIEPYZKqhD6DMpfVmTQT+zPXH0DtYZDFG6SmqHpwg3nUyT5EUabDgu1NhTXlPZ7gej&#10;4PI8XH4L/TcsPtPOtT/63PbvuVKP03G7BBFoDP/he/tLK3hd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gF3EAAAA2wAAAA8AAAAAAAAAAAAAAAAAmAIAAGRycy9k&#10;b3ducmV2LnhtbFBLBQYAAAAABAAEAPUAAACJAwAAAAA=&#10;" fillcolor="white [3201]" strokecolor="black [3200]" strokeweight="1pt">
                  <v:textbox>
                    <w:txbxContent>
                      <w:p w14:paraId="7C967C8F" w14:textId="77777777" w:rsidR="00644689" w:rsidRPr="00BC32F3" w:rsidRDefault="00644689" w:rsidP="00637130">
                        <w:pPr>
                          <w:rPr>
                            <w:sz w:val="18"/>
                          </w:rPr>
                        </w:pPr>
                        <w:proofErr w:type="gramStart"/>
                        <w:r>
                          <w:rPr>
                            <w:sz w:val="18"/>
                          </w:rPr>
                          <w:t>alt</w:t>
                        </w:r>
                        <w:proofErr w:type="gramEnd"/>
                      </w:p>
                    </w:txbxContent>
                  </v:textbox>
                </v:shape>
                <v:shape id="Text Box 76" o:spid="_x0000_s1099" type="#_x0000_t202" style="position:absolute;left:18954;top:29687;width:10382;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h2cQA&#10;AADbAAAADwAAAGRycy9kb3ducmV2LnhtbESPzWrDMBCE74W8g9hCb42cpHGKGzmEQKCHHpo/fF2s&#10;rW0srYylOG6fvioUchxm5htmvRmtEQP1vnGsYDZNQBCXTjdcKTif9s+vIHxA1mgck4Jv8rDJJw9r&#10;zLS78YGGY6hEhLDPUEEdQpdJ6cuaLPqp64ij9+V6iyHKvpK6x1uEWyPnSZJKiw3HhRo72tVUtser&#10;VVAU2Kbz5eBm5uPHGr1wxeXzRamnx3H7BiLQGO7h//a7VrBK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YdnEAAAA2wAAAA8AAAAAAAAAAAAAAAAAmAIAAGRycy9k&#10;b3ducmV2LnhtbFBLBQYAAAAABAAEAPUAAACJAwAAAAA=&#10;" fillcolor="white [3201]" strokecolor="#ed7d31 [3205]" strokeweight="1pt">
                  <v:textbox>
                    <w:txbxContent>
                      <w:p w14:paraId="459A912C" w14:textId="77777777" w:rsidR="00644689" w:rsidRPr="00BC32F3" w:rsidRDefault="00100FC7" w:rsidP="00637130">
                        <w:pPr>
                          <w:rPr>
                            <w:sz w:val="18"/>
                          </w:rPr>
                        </w:pPr>
                        <w:r>
                          <w:rPr>
                            <w:sz w:val="18"/>
                          </w:rPr>
                          <w:t>[</w:t>
                        </w:r>
                        <w:proofErr w:type="gramStart"/>
                        <w:r>
                          <w:rPr>
                            <w:sz w:val="18"/>
                          </w:rPr>
                          <w:t>available</w:t>
                        </w:r>
                        <w:proofErr w:type="gramEnd"/>
                        <w:r>
                          <w:rPr>
                            <w:sz w:val="18"/>
                          </w:rPr>
                          <w:t xml:space="preserve"> == true]</w:t>
                        </w:r>
                      </w:p>
                    </w:txbxContent>
                  </v:textbox>
                </v:shape>
                <v:rect id="Rectangle 77" o:spid="_x0000_s1100" style="position:absolute;left:31146;top:36760;width:2382;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shape id="Straight Arrow Connector 78" o:spid="_x0000_s1101" type="#_x0000_t32" style="position:absolute;left:15430;top:36763;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rect id="Rectangle 79" o:spid="_x0000_s1102" style="position:absolute;left:31051;top:52956;width:2381;height: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shape id="Straight Arrow Connector 80" o:spid="_x0000_s1103" type="#_x0000_t32" style="position:absolute;left:2667;top:39141;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a6LwAAADbAAAADwAAAGRycy9kb3ducmV2LnhtbERPSwrCMBDdC94hjOBOUz9IqUYRQdCd&#10;Wg8wNGNbbCaliW319GYhuHy8/2bXm0q01LjSsoLZNAJBnFldcq7gnh4nMQjnkTVWlknBmxzstsPB&#10;BhNtO75Se/O5CCHsElRQeF8nUrqsIINuamviwD1sY9AH2ORSN9iFcFPJeRStpMGSQ0OBNR0Kyp63&#10;l1FQnhd38+FlvEjTrKsus7a7vh5KjUf9fg3CU+//4p/7pBXEYX34En6A3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Q8a6LwAAADbAAAADwAAAAAAAAAAAAAAAAChAgAA&#10;ZHJzL2Rvd25yZXYueG1sUEsFBgAAAAAEAAQA+QAAAIoDAAAAAA==&#10;" strokecolor="black [3200]" strokeweight=".5pt">
                  <v:stroke dashstyle="longDash" endarrow="block" joinstyle="miter"/>
                </v:shape>
                <v:shape id="Text Box 81" o:spid="_x0000_s1104" type="#_x0000_t202" style="position:absolute;left:18859;top:33725;width:1190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2ecQA&#10;AADbAAAADwAAAGRycy9kb3ducmV2LnhtbESPzWrDMBCE74W8g9hAb42clJbgRAklJKXXuCk0t8Xa&#10;2sbWykhy/PP0UaHQ4zAz3zDb/WAacSPnK8sKlosEBHFudcWFgsvn6WkNwgdkjY1lUjCSh/1u9rDF&#10;VNuez3TLQiEihH2KCsoQ2lRKn5dk0C9sSxy9H+sMhihdIbXDPsJNI1dJ8ioNVhwXSmzpUFJeZ51R&#10;MD130/dFX7uX91Xj6i891u3xoNTjfHjbgAg0hP/wX/tDK1gv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09nnEAAAA2wAAAA8AAAAAAAAAAAAAAAAAmAIAAGRycy9k&#10;b3ducmV2LnhtbFBLBQYAAAAABAAEAPUAAACJAwAAAAA=&#10;" fillcolor="white [3201]" strokecolor="black [3200]" strokeweight="1pt">
                  <v:textbox>
                    <w:txbxContent>
                      <w:p w14:paraId="1073BC9F" w14:textId="77777777" w:rsidR="00CA30CA" w:rsidRPr="00BC32F3" w:rsidRDefault="00CA30CA" w:rsidP="00637130">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82" o:spid="_x0000_s1105" type="#_x0000_t202" style="position:absolute;left:3911;top:36258;width:739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oDsMA&#10;AADbAAAADwAAAGRycy9kb3ducmV2LnhtbESPT4vCMBTE7wv7HcJb8LamdlGkaxQRXbz6D/T2aN62&#10;pc1LSVKtfnojLOxxmJnfMLNFbxpxJecrywpGwwQEcW51xYWC42HzOQXhA7LGxjIpuJOHxfz9bYaZ&#10;tjfe0XUfChEh7DNUUIbQZlL6vCSDfmhb4uj9WmcwROkKqR3eItw0Mk2SiTRYcVwosaVVSXm974yC&#10;x1f3OB/1pRv/pI2rT/pet+uVUoOPfvkNIlAf/sN/7a1WME3h9S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oDsMAAADbAAAADwAAAAAAAAAAAAAAAACYAgAAZHJzL2Rv&#10;d25yZXYueG1sUEsFBgAAAAAEAAQA9QAAAIgDAAAAAA==&#10;" fillcolor="white [3201]" strokecolor="black [3200]" strokeweight="1pt">
                  <v:textbox>
                    <w:txbxContent>
                      <w:p w14:paraId="203AA18F" w14:textId="77777777" w:rsidR="00CA30CA" w:rsidRPr="00BC32F3" w:rsidRDefault="00D35FF7" w:rsidP="00637130">
                        <w:pPr>
                          <w:rPr>
                            <w:sz w:val="18"/>
                          </w:rPr>
                        </w:pPr>
                        <w:proofErr w:type="spellStart"/>
                        <w:proofErr w:type="gramStart"/>
                        <w:r>
                          <w:rPr>
                            <w:sz w:val="18"/>
                          </w:rPr>
                          <w:t>successMsg</w:t>
                        </w:r>
                        <w:proofErr w:type="spellEnd"/>
                        <w:proofErr w:type="gramEnd"/>
                      </w:p>
                    </w:txbxContent>
                  </v:textbox>
                </v:shape>
                <v:shape id="Straight Arrow Connector 83" o:spid="_x0000_s1106" type="#_x0000_t32" style="position:absolute;left:2667;top:43420;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IG78MAAADbAAAADwAAAGRycy9kb3ducmV2LnhtbESPzWrDMBCE74W8g9hAL6WRk0IxjuWQ&#10;HwLFt7oh5421sUWslbGU2H37qlDocZiZb5h8M9lOPGjwxrGC5SIBQVw7bbhRcPo6vqYgfEDW2Dkm&#10;Bd/kYVPMnnLMtBv5kx5VaESEsM9QQRtCn0np65Ys+oXriaN3dYPFEOXQSD3gGOG2k6skeZcWDceF&#10;Fnvat1TfqrtVcCvN4eXQVObEYSr1mJ535eWs1PN82q5BBJrCf/iv/aEVpG/w+yX+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SBu/DAAAA2wAAAA8AAAAAAAAAAAAA&#10;AAAAoQIAAGRycy9kb3ducmV2LnhtbFBLBQYAAAAABAAEAPkAAACRAwAAAAA=&#10;" strokecolor="black [3200]" strokeweight=".5pt">
                  <v:stroke dashstyle="longDash" endarrow="open" joinstyle="miter"/>
                </v:shape>
                <v:shape id="Text Box 85" o:spid="_x0000_s1107" type="#_x0000_t202" style="position:absolute;left:5721;top:40621;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esMA&#10;AADbAAAADwAAAGRycy9kb3ducmV2LnhtbESPzWrDMBCE74G+g9hCb4nclJTgRAkhtKXXpCk0t8Xa&#10;2MbWykjy79NXgUKPw8x8w2z3g6lFR86XlhU8LxIQxJnVJecKLl/v8zUIH5A11pZJwUge9ruH2RZT&#10;bXs+UXcOuYgQ9ikqKEJoUil9VpBBv7ANcfRu1hkMUbpcaod9hJtaLpPkVRosOS4U2NCxoKw6t0bB&#10;9NJOPxd9bVcfy9pV33qsmrejUk+Pw2EDItAQ/sN/7U+tYL2C+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esMAAADbAAAADwAAAAAAAAAAAAAAAACYAgAAZHJzL2Rv&#10;d25yZXYueG1sUEsFBgAAAAAEAAQA9QAAAIgDAAAAAA==&#10;" fillcolor="white [3201]" strokecolor="black [3200]" strokeweight="1pt">
                  <v:textbox>
                    <w:txbxContent>
                      <w:p w14:paraId="23AA28F8" w14:textId="77777777" w:rsidR="00D35FF7" w:rsidRPr="00BC32F3" w:rsidRDefault="00D35FF7" w:rsidP="00637130">
                        <w:pPr>
                          <w:rPr>
                            <w:sz w:val="18"/>
                          </w:rPr>
                        </w:pPr>
                        <w:proofErr w:type="gramStart"/>
                        <w:r>
                          <w:rPr>
                            <w:sz w:val="18"/>
                          </w:rPr>
                          <w:t>exit</w:t>
                        </w:r>
                        <w:proofErr w:type="gramEnd"/>
                      </w:p>
                    </w:txbxContent>
                  </v:textbox>
                </v:shape>
                <v:line id="Straight Connector 86" o:spid="_x0000_s1108" style="position:absolute;visibility:visible;mso-wrap-style:square" from="1238,47239" to="46577,4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qr8AAADbAAAADwAAAGRycy9kb3ducmV2LnhtbESPwQrCMBBE74L/EFbwpqkiKtUoIoie&#10;BLWgx6VZ22KzKU2s9e+NIHgcZuYNs1y3phQN1a6wrGA0jEAQp1YXnClILrvBHITzyBpLy6TgTQ7W&#10;q25nibG2Lz5Rc/aZCBB2MSrIva9iKV2ak0E3tBVx8O62NuiDrDOpa3wFuCnlOIqm0mDBYSHHirY5&#10;pY/z0yjYTI43h1Fhmv1xnNzfo+Q6uyRK9XvtZgHCU+v/4V/7oBX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zqr8AAADbAAAADwAAAAAAAAAAAAAAAACh&#10;AgAAZHJzL2Rvd25yZXYueG1sUEsFBgAAAAAEAAQA+QAAAI0DAAAAAA==&#10;" strokecolor="black [3200]" strokeweight=".5pt">
                  <v:stroke dashstyle="dash" joinstyle="miter"/>
                </v:line>
                <v:shape id="Text Box 87" o:spid="_x0000_s1109" type="#_x0000_t202" style="position:absolute;left:5429;top:48429;width:450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0ZcQA&#10;AADbAAAADwAAAGRycy9kb3ducmV2LnhtbESPT4vCMBTE7wt+h/AEb2vqn1WpRpEFwYMH11V6fTTP&#10;tpi8lCZbq5/eLCzscZiZ3zCrTWeNaKnxlWMFo2ECgjh3uuJCwfl7974A4QOyRuOYFDzIw2bde1th&#10;qt2dv6g9hUJECPsUFZQh1KmUPi/Joh+6mjh6V9dYDFE2hdQN3iPcGjlOkpm0WHFcKLGmz5Ly2+nH&#10;KsgyvM3GH60bmcPTGj1x2eU4VWrQ77ZLEIG68B/+a++1gsUcfr/EH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tGXEAAAA2wAAAA8AAAAAAAAAAAAAAAAAmAIAAGRycy9k&#10;b3ducmV2LnhtbFBLBQYAAAAABAAEAPUAAACJAwAAAAA=&#10;" fillcolor="white [3201]" strokecolor="#ed7d31 [3205]" strokeweight="1pt">
                  <v:textbox>
                    <w:txbxContent>
                      <w:p w14:paraId="262A4DDC" w14:textId="77777777" w:rsidR="00DC05C1" w:rsidRPr="00BC32F3" w:rsidRDefault="00DC05C1" w:rsidP="00637130">
                        <w:pPr>
                          <w:rPr>
                            <w:sz w:val="18"/>
                          </w:rPr>
                        </w:pPr>
                        <w:r>
                          <w:rPr>
                            <w:sz w:val="18"/>
                          </w:rPr>
                          <w:t>[</w:t>
                        </w:r>
                        <w:proofErr w:type="gramStart"/>
                        <w:r>
                          <w:rPr>
                            <w:sz w:val="18"/>
                          </w:rPr>
                          <w:t>else</w:t>
                        </w:r>
                        <w:proofErr w:type="gramEnd"/>
                        <w:r>
                          <w:rPr>
                            <w:sz w:val="18"/>
                          </w:rPr>
                          <w:t>]</w:t>
                        </w:r>
                      </w:p>
                    </w:txbxContent>
                  </v:textbox>
                </v:shape>
                <v:shape id="Straight Arrow Connector 88" o:spid="_x0000_s1110" type="#_x0000_t32" style="position:absolute;left:15430;top:5295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Q470AAADbAAAADwAAAGRycy9kb3ducmV2LnhtbERPyQrCMBC9C/5DGMGbpgqKVqO4IKg3&#10;FzwPzdgWm0ltoq1/bw6Cx8fb58vGFOJNlcstKxj0IxDEidU5pwqul11vAsJ5ZI2FZVLwIQfLRbs1&#10;x1jbmk/0PvtUhBB2MSrIvC9jKV2SkUHXtyVx4O62MugDrFKpK6xDuCnkMIrG0mDOoSHDkjYZJY/z&#10;yyio0d+m61X63Ky3h30zKp7jy/WoVLfTrGYgPDX+L/6591rBJ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UEOO9AAAA2wAAAA8AAAAAAAAAAAAAAAAAoQIA&#10;AGRycy9kb3ducmV2LnhtbFBLBQYAAAAABAAEAPkAAACLAwAAAAA=&#10;" strokecolor="black [3200]" strokeweight=".5pt">
                  <v:stroke endarrow="block" joinstyle="miter"/>
                </v:shape>
                <v:shape id="Straight Arrow Connector 89" o:spid="_x0000_s1111" type="#_x0000_t32" style="position:absolute;left:2667;top:55334;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WzdcIAAADbAAAADwAAAGRycy9kb3ducmV2LnhtbESP3YrCMBSE7wXfIRzBO039QWq3UZYF&#10;YfdOrQ9waE5/2OakNLHt+vQbQfBymJlvmPQ4mkb01LnasoLVMgJBnFtdc6nglp0WMQjnkTU2lknB&#10;Hzk4HqaTFBNtB75Qf/WlCBB2CSqovG8TKV1ekUG3tC1x8ArbGfRBdqXUHQ4Bbhq5jqKdNFhzWKiw&#10;pa+K8t/r3SiofzY38+BtvMmyfGjOq3643Aul5rPx8wOEp9G/w6/2t1YQ7+H5Jfw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WzdcIAAADbAAAADwAAAAAAAAAAAAAA&#10;AAChAgAAZHJzL2Rvd25yZXYueG1sUEsFBgAAAAAEAAQA+QAAAJADAAAAAA==&#10;" strokecolor="black [3200]" strokeweight=".5pt">
                  <v:stroke dashstyle="longDash" endarrow="block" joinstyle="miter"/>
                </v:shape>
                <v:shape id="Text Box 90" o:spid="_x0000_s1112" type="#_x0000_t202" style="position:absolute;left:18859;top:49918;width:1190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FP8AA&#10;AADbAAAADwAAAGRycy9kb3ducmV2LnhtbERPy4rCMBTdC/MP4Q7MTtNxULQaZRAVt+MDdHdprm1p&#10;c1OSVKtfbxYDLg/nPV92phY3cr60rOB7kIAgzqwuOVdwPGz6ExA+IGusLZOCB3lYLj56c0y1vfMf&#10;3fYhFzGEfYoKihCaVEqfFWTQD2xDHLmrdQZDhC6X2uE9hptaDpNkLA2WHBsKbGhVUFbtW6Pg+dM+&#10;z0d9aUfbYe2qk35UzXql1Ndn9zsDEagLb/G/e6cVTOP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FP8AAAADbAAAADwAAAAAAAAAAAAAAAACYAgAAZHJzL2Rvd25y&#10;ZXYueG1sUEsFBgAAAAAEAAQA9QAAAIUDAAAAAA==&#10;" fillcolor="white [3201]" strokecolor="black [3200]" strokeweight="1pt">
                  <v:textbox>
                    <w:txbxContent>
                      <w:p w14:paraId="2A447257" w14:textId="77777777" w:rsidR="00DC05C1" w:rsidRPr="00BC32F3" w:rsidRDefault="00DC05C1" w:rsidP="00637130">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91" o:spid="_x0000_s1113" type="#_x0000_t202" style="position:absolute;left:3911;top:52360;width:7525;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gpMQA&#10;AADbAAAADwAAAGRycy9kb3ducmV2LnhtbESPQWvCQBSE70L/w/IK3uomEUsbXaVIFa+1KbS3R/aZ&#10;hGTfht2NRn99t1DwOMzMN8xqM5pOnMn5xrKCdJaAIC6tbrhSUHzunl5A+ICssbNMCq7kYbN+mKww&#10;1/bCH3Q+hkpECPscFdQh9LmUvqzJoJ/Znjh6J+sMhihdJbXDS4SbTmZJ8iwNNhwXauxpW1PZHgej&#10;4DYfbt+F/hkW+6xz7Ze+tv37Vqnp4/i2BBFoDPfwf/ugFby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YKTEAAAA2wAAAA8AAAAAAAAAAAAAAAAAmAIAAGRycy9k&#10;b3ducmV2LnhtbFBLBQYAAAAABAAEAPUAAACJAwAAAAA=&#10;" fillcolor="white [3201]" strokecolor="black [3200]" strokeweight="1pt">
                  <v:textbox>
                    <w:txbxContent>
                      <w:p w14:paraId="5465A809" w14:textId="77777777" w:rsidR="00DC05C1" w:rsidRPr="00BC32F3" w:rsidRDefault="00DC05C1" w:rsidP="00637130">
                        <w:pPr>
                          <w:rPr>
                            <w:sz w:val="18"/>
                          </w:rPr>
                        </w:pPr>
                        <w:proofErr w:type="spellStart"/>
                        <w:proofErr w:type="gramStart"/>
                        <w:r>
                          <w:rPr>
                            <w:sz w:val="18"/>
                          </w:rPr>
                          <w:t>notFirstMsg</w:t>
                        </w:r>
                        <w:proofErr w:type="spellEnd"/>
                        <w:proofErr w:type="gramEnd"/>
                      </w:p>
                    </w:txbxContent>
                  </v:textbox>
                </v:shape>
                <v:shape id="Straight Arrow Connector 92" o:spid="_x0000_s1114" type="#_x0000_t32" style="position:absolute;left:2667;top:59612;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c1qcIAAADbAAAADwAAAGRycy9kb3ducmV2LnhtbESPQYvCMBSE78L+h/AWvMia6kHcahR3&#10;RVh6s4rnZ/Nsg81LaaLt/nsjCB6HmfmGWa57W4s7td44VjAZJyCIC6cNlwqOh93XHIQPyBprx6Tg&#10;nzysVx+DJabadbynex5KESHsU1RQhdCkUvqiIot+7Bri6F1cazFE2ZZSt9hFuK3lNElm0qLhuFBh&#10;Q78VFdf8ZhVcM7MdbcvcHDn0me7mp5/sfFJq+NlvFiAC9eEdfrX/tILvKTy/x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c1qcIAAADbAAAADwAAAAAAAAAAAAAA&#10;AAChAgAAZHJzL2Rvd25yZXYueG1sUEsFBgAAAAAEAAQA+QAAAJADAAAAAA==&#10;" strokecolor="black [3200]" strokeweight=".5pt">
                  <v:stroke dashstyle="longDash" endarrow="open" joinstyle="miter"/>
                </v:shape>
                <v:shape id="Text Box 93" o:spid="_x0000_s1115" type="#_x0000_t202" style="position:absolute;left:5721;top:56813;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bSMQA&#10;AADbAAAADwAAAGRycy9kb3ducmV2LnhtbESPQWvCQBSE74L/YXmCt7oxYmlTV5HQitfaFNrbI/ua&#10;hGTfht2NRn99t1DwOMzMN8xmN5pOnMn5xrKC5SIBQVxa3XCloPh4e3gC4QOyxs4yKbiSh912Otlg&#10;pu2F3+l8CpWIEPYZKqhD6DMpfVmTQb+wPXH0fqwzGKJ0ldQOLxFuOpkmyaM02HBcqLGnvKayPQ1G&#10;wW013L4K/T2sD2nn2k99bfvXXKn5bNy/gAg0hnv4v33UCp5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W0jEAAAA2wAAAA8AAAAAAAAAAAAAAAAAmAIAAGRycy9k&#10;b3ducmV2LnhtbFBLBQYAAAAABAAEAPUAAACJAwAAAAA=&#10;" fillcolor="white [3201]" strokecolor="black [3200]" strokeweight="1pt">
                  <v:textbox>
                    <w:txbxContent>
                      <w:p w14:paraId="01E1DDEC" w14:textId="77777777" w:rsidR="00DC05C1" w:rsidRPr="00BC32F3" w:rsidRDefault="00DC05C1" w:rsidP="00637130">
                        <w:pPr>
                          <w:rPr>
                            <w:sz w:val="18"/>
                          </w:rPr>
                        </w:pPr>
                        <w:proofErr w:type="gramStart"/>
                        <w:r>
                          <w:rPr>
                            <w:sz w:val="18"/>
                          </w:rPr>
                          <w:t>exit</w:t>
                        </w:r>
                        <w:proofErr w:type="gramEnd"/>
                      </w:p>
                    </w:txbxContent>
                  </v:textbox>
                </v:shape>
                <v:line id="Straight Connector 94" o:spid="_x0000_s1116" style="position:absolute;visibility:visible;mso-wrap-style:square" from="46577,28003" to="46577,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Straight Connector 95" o:spid="_x0000_s1117" style="position:absolute;visibility:visible;mso-wrap-style:square" from="4286,28007" to="46482,2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Straight Connector 96" o:spid="_x0000_s1118" style="position:absolute;visibility:visible;mso-wrap-style:square" from="32289,8477" to="32289,1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GMMAAADbAAAADwAAAGRycy9kb3ducmV2LnhtbESPW2sCMRSE34X+h3AKvrlZLYhdjdIK&#10;giAFLwVfD5uzF92cLEmqu/31plDwcZiZb5jFqjONuJHztWUF4yQFQZxbXXOp4Pu0Gc1A+ICssbFM&#10;CnrysFq+DBaYaXvnA92OoRQRwj5DBVUIbSalzysy6BPbEkevsM5giNKVUju8R7hp5CRNp9JgzXGh&#10;wpbWFeXX449R8LV9+72kdrfeF9rxZxj3xZl6pYav3cccRKAuPMP/7a1W8D6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4RBjDAAAA2wAAAA8AAAAAAAAAAAAA&#10;AAAAoQIAAGRycy9kb3ducmV2LnhtbFBLBQYAAAAABAAEAPkAAACRAwAAAAA=&#10;" strokecolor="#5b9bd5 [3204]" strokeweight=".5pt">
                  <v:stroke dashstyle="longDashDotDot" joinstyle="miter"/>
                </v:line>
                <v:line id="Straight Connector 97" o:spid="_x0000_s1119" style="position:absolute;visibility:visible;mso-wrap-style:square" from="32289,25618" to="32337,3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hg8MAAADbAAAADwAAAGRycy9kb3ducmV2LnhtbESP3WoCMRSE7wu+QziCd5pVoa2rUVQo&#10;CKXQquDtYXP2RzcnS5Lqrk9vCkIvh5n5hlmsWlOLKzlfWVYwHiUgiDOrKy4UHA8fw3cQPiBrrC2T&#10;go48rJa9lwWm2t74h677UIgIYZ+igjKEJpXSZyUZ9CPbEEcvt85giNIVUju8Rbip5SRJXqXBiuNC&#10;iQ1tS8ou+1+j4Gs3vZ8T+7n9zrXjTRh3+Yk6pQb9dj0HEagN/+Fne6cVzN7g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04YPDAAAA2wAAAA8AAAAAAAAAAAAA&#10;AAAAoQIAAGRycy9kb3ducmV2LnhtbFBLBQYAAAAABAAEAPkAAACRAwAAAAA=&#10;" strokecolor="#5b9bd5 [3204]" strokeweight=".5pt">
                  <v:stroke dashstyle="longDashDotDot" joinstyle="miter"/>
                </v:line>
                <v:line id="Straight Connector 170" o:spid="_x0000_s1120" style="position:absolute;visibility:visible;mso-wrap-style:square" from="14192,8656" to="14192,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CEMcUAAADcAAAADwAAAGRycy9kb3ducmV2LnhtbESPT2sCQQzF7wW/wxDBW51VoZWto1Sh&#10;IJSCVcFr2Mn+aXcyy8xUd/vpzaHQW8J7ee+X1aZ3rbpSiI1nA7NpBoq48LbhysD59Pa4BBUTssXW&#10;MxkYKMJmPXpYYW79jT/pekyVkhCOORqoU+pyrWNRk8M49R2xaKUPDpOsodI24E3CXavnWfakHTYs&#10;DTV2tKup+D7+OAMf+8XvV+bfd4fSBt6m2VBeaDBmMu5fX0Al6tO/+e96bwX/Wf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CEMcUAAADcAAAADwAAAAAAAAAA&#10;AAAAAAChAgAAZHJzL2Rvd25yZXYueG1sUEsFBgAAAAAEAAQA+QAAAJMDAAAAAA==&#10;" strokecolor="#5b9bd5 [3204]" strokeweight=".5pt">
                  <v:stroke dashstyle="longDashDotDot" joinstyle="miter"/>
                </v:line>
                <v:line id="Straight Connector 172" o:spid="_x0000_s1121" style="position:absolute;visibility:visible;mso-wrap-style:square" from="32289,43015" to="3228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6/3cEAAADcAAAADwAAAGRycy9kb3ducmV2LnhtbERP22oCMRB9F/oPYQq+aVYFLVujtIIg&#10;iKC20NdhM3vRzWRJou769UYQ+jaHc535sjW1uJLzlWUFo2ECgjizuuJCwe/PevABwgdkjbVlUtCR&#10;h+XirTfHVNsbH+h6DIWIIexTVFCG0KRS+qwkg35oG+LI5dYZDBG6QmqHtxhuajlOkqk0WHFsKLGh&#10;VUnZ+XgxCnabyf2U2O1qn2vH32HU5X/UKdV/b78+QQRqw7/45d7o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r/dwQAAANwAAAAPAAAAAAAAAAAAAAAA&#10;AKECAABkcnMvZG93bnJldi54bWxQSwUGAAAAAAQABAD5AAAAjwMAAAAA&#10;" strokecolor="#5b9bd5 [3204]" strokeweight=".5pt">
                  <v:stroke dashstyle="longDashDotDot" joinstyle="miter"/>
                </v:line>
                <v:line id="Straight Connector 174" o:spid="_x0000_s1122" style="position:absolute;visibility:visible;mso-wrap-style:square" from="32289,62579" to="32289,6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CMsMAAADcAAAADwAAAGRycy9kb3ducmV2LnhtbERP22oCMRB9F/yHMIJvNWstVrZGsQsF&#10;oRSsLfg6bGYvdTNZknTd9etNoeDbHM511tveNKIj52vLCuazBARxbnXNpYLvr7eHFQgfkDU2lknB&#10;QB62m/Fojam2F/6k7hhKEUPYp6igCqFNpfR5RQb9zLbEkSusMxgidKXUDi8x3DTyMUmW0mDNsaHC&#10;lrKK8vPx1yj42C+uP4l9zw6Fdvwa5kNxokGp6aTfvYAI1Ie7+N+913H+8xP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7gjLDAAAA3AAAAA8AAAAAAAAAAAAA&#10;AAAAoQIAAGRycy9kb3ducmV2LnhtbFBLBQYAAAAABAAEAPkAAACRAwAAAAA=&#10;" strokecolor="#5b9bd5 [3204]" strokeweight=".5pt">
                  <v:stroke dashstyle="longDashDotDot" joinstyle="miter"/>
                </v:line>
                <v:line id="Straight Connector 175" o:spid="_x0000_s1123" style="position:absolute;visibility:visible;mso-wrap-style:square" from="14192,60185" to="14192,68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nqcMAAADcAAAADwAAAGRycy9kb3ducmV2LnhtbERP22oCMRB9F/yHMIJvNWulVrZGsQsF&#10;oRSsLfg6bGYvdTNZknTd9etNoeDbHM511tveNKIj52vLCuazBARxbnXNpYLvr7eHFQgfkDU2lknB&#10;QB62m/Fojam2F/6k7hhKEUPYp6igCqFNpfR5RQb9zLbEkSusMxgidKXUDi8x3DTyMUmW0mDNsaHC&#10;lrKK8vPx1yj42C+uP4l9zw6Fdvwa5kNxokGp6aTfvYAI1Ie7+N+913H+8xP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3J6nDAAAA3AAAAA8AAAAAAAAAAAAA&#10;AAAAoQIAAGRycy9kb3ducmV2LnhtbFBLBQYAAAAABAAEAPkAAACRAwAAAAA=&#10;" strokecolor="#5b9bd5 [3204]" strokeweight=".5pt">
                  <v:stroke dashstyle="longDashDotDot" joinstyle="miter"/>
                </v:line>
                <v:shape id="Text Box 178" o:spid="_x0000_s1124" type="#_x0000_t202" style="position:absolute;left:39331;top:5383;width:11932;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e12cgA&#10;AADcAAAADwAAAGRycy9kb3ducmV2LnhtbESPQWvCQBCF7wX/wzJCL6VuWouV1FWKtGDpxaiIvQ3Z&#10;MQlmZ2N2Nem/7xwK3mZ4b977ZrboXa2u1IbKs4GnUQKKOPe24sLAbvv5OAUVIrLF2jMZ+KUAi/ng&#10;boap9R1ndN3EQkkIhxQNlDE2qdYhL8lhGPmGWLSjbx1GWdtC2xY7CXe1fk6SiXZYsTSU2NCypPy0&#10;uTgD+119OK999r36eBgfssv2Z/zSfRlzP+zf30BF6uPN/H+9soL/KrTyjEy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17XZyAAAANwAAAAPAAAAAAAAAAAAAAAAAJgCAABk&#10;cnMvZG93bnJldi54bWxQSwUGAAAAAAQABAD1AAAAjQMAAAAA&#10;" fillcolor="white [3201]" strokecolor="#5b9bd5 [3204]" strokeweight="1pt">
                  <v:textbox>
                    <w:txbxContent>
                      <w:p w14:paraId="3EAB06A9" w14:textId="5F6585BB" w:rsidR="008B469B" w:rsidRPr="008C3F98" w:rsidRDefault="008B469B">
                        <w:pPr>
                          <w:rPr>
                            <w:sz w:val="20"/>
                            <w:u w:val="single"/>
                          </w:rPr>
                        </w:pPr>
                        <w:proofErr w:type="spellStart"/>
                        <w:proofErr w:type="gramStart"/>
                        <w:r>
                          <w:rPr>
                            <w:sz w:val="20"/>
                            <w:u w:val="single"/>
                          </w:rPr>
                          <w:t>rq</w:t>
                        </w:r>
                        <w:proofErr w:type="spellEnd"/>
                        <w:r w:rsidRPr="008C3F98">
                          <w:rPr>
                            <w:sz w:val="20"/>
                            <w:u w:val="single"/>
                          </w:rPr>
                          <w:t xml:space="preserve"> :</w:t>
                        </w:r>
                        <w:proofErr w:type="gramEnd"/>
                        <w:r w:rsidRPr="008C3F98">
                          <w:rPr>
                            <w:sz w:val="20"/>
                            <w:u w:val="single"/>
                          </w:rPr>
                          <w:t xml:space="preserve"> </w:t>
                        </w:r>
                        <w:r>
                          <w:rPr>
                            <w:sz w:val="20"/>
                            <w:u w:val="single"/>
                          </w:rPr>
                          <w:t>Request Queue</w:t>
                        </w:r>
                      </w:p>
                    </w:txbxContent>
                  </v:textbox>
                </v:shape>
                <v:line id="Straight Connector 179" o:spid="_x0000_s1125" style="position:absolute;visibility:visible;mso-wrap-style:square" from="45910,8476" to="45910,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otrMMAAADcAAAADwAAAGRycy9kb3ducmV2LnhtbERP22oCMRB9F/yHMIJvNWuFWrdGsQsF&#10;oRSsLfg6bGYvdTNZknTd9etNoeDbHM511tveNKIj52vLCuazBARxbnXNpYLvr7eHZxA+IGtsLJOC&#10;gTxsN+PRGlNtL/xJ3TGUIoawT1FBFUKbSunzigz6mW2JI1dYZzBE6EqpHV5iuGnkY5I8SYM1x4YK&#10;W8oqys/HX6PgY7+4/iT2PTsU2vFrmA/FiQalppN+9wIiUB/u4n/3Xsf5yxX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6LazDAAAA3AAAAA8AAAAAAAAAAAAA&#10;AAAAoQIAAGRycy9kb3ducmV2LnhtbFBLBQYAAAAABAAEAPkAAACRAwAAAAA=&#10;" strokecolor="#5b9bd5 [3204]" strokeweight=".5pt">
                  <v:stroke dashstyle="longDashDotDot" joinstyle="miter"/>
                </v:line>
                <v:rect id="Rectangle 180" o:spid="_x0000_s1126" style="position:absolute;left:44958;top:26381;width:2381;height:2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gsQA&#10;AADcAAAADwAAAGRycy9kb3ducmV2LnhtbESPQW/CMAyF70j8h8iTuI2UTZpYISDYVMZxsA2uVmPa&#10;ao1TNSmUf48PSNxsvef3Ps+XvavVmdpQeTYwGSegiHNvKy4M/P5kz1NQISJbrD2TgSsFWC6Ggzmm&#10;1l94R+d9LJSEcEjRQBljk2od8pIchrFviEU7+dZhlLUttG3xIuGu1i9J8qYdViwNJTb0UVL+v++c&#10;gS7frI9Fs/r+zF75S/vJu/s7WGNGT/1qBipSHx/m+/XWCv5U8OUZm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yoLEAAAA3AAAAA8AAAAAAAAAAAAAAAAAmAIAAGRycy9k&#10;b3ducmV2LnhtbFBLBQYAAAAABAAEAPUAAACJAwAAAAA=&#10;" fillcolor="white [3201]" strokecolor="#70ad47 [3209]" strokeweight="1pt"/>
                <v:shape id="Straight Arrow Connector 181" o:spid="_x0000_s1127" type="#_x0000_t32" style="position:absolute;left:15430;top:26569;width:29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oi8AAAADcAAAADwAAAGRycy9kb3ducmV2LnhtbERPS4vCMBC+L/gfwgje1lRB0WpafCC4&#10;3lbF89CMbbGZ1Cba+u/NgrC3+fies0w7U4knNa60rGA0jEAQZ1aXnCs4n3bfMxDOI2usLJOCFzlI&#10;k97XEmNtW/6l59HnIoSwi1FB4X0dS+myggy6oa2JA3e1jUEfYJNL3WAbwk0lx1E0lQZLDg0F1rQp&#10;KLsdH0ZBi/4yX6/y+2a9/dl3k+o+PZ0PSg363WoBwlPn/8Uf916H+bMR/D0TLpDJ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fKIvAAAAA3AAAAA8AAAAAAAAAAAAAAAAA&#10;oQIAAGRycy9kb3ducmV2LnhtbFBLBQYAAAAABAAEAPkAAACOAwAAAAA=&#10;" strokecolor="black [3200]" strokeweight=".5pt">
                  <v:stroke endarrow="block" joinstyle="miter"/>
                </v:shape>
                <v:shape id="Text Box 184" o:spid="_x0000_s1128" type="#_x0000_t202" style="position:absolute;left:38100;top:23209;width:3708;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zjOcMA&#10;AADcAAAADwAAAGRycy9kb3ducmV2LnhtbERPTWvCQBC9C/6HZYTe6qbWFkmzERFbvNZGsLchO01C&#10;srNhd6PRX98tFLzN431Oth5NJ87kfGNZwdM8AUFcWt1wpaD4en9cgfABWWNnmRRcycM6n04yTLW9&#10;8CedD6ESMYR9igrqEPpUSl/WZNDPbU8cuR/rDIYIXSW1w0sMN51cJMmrNNhwbKixp21NZXsYjILb&#10;83A7Ffp7ePlYdK496mvb77ZKPczGzRuIQGO4i//dex3nr5bw90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zjOcMAAADcAAAADwAAAAAAAAAAAAAAAACYAgAAZHJzL2Rv&#10;d25yZXYueG1sUEsFBgAAAAAEAAQA9QAAAIgDAAAAAA==&#10;" fillcolor="white [3201]" strokecolor="black [3200]" strokeweight="1pt">
                  <v:textbox>
                    <w:txbxContent>
                      <w:p w14:paraId="0211BBDC" w14:textId="4A6DD5E3" w:rsidR="008B469B" w:rsidRPr="00BC32F3" w:rsidRDefault="008B469B" w:rsidP="00637130">
                        <w:pPr>
                          <w:rPr>
                            <w:sz w:val="18"/>
                          </w:rPr>
                        </w:pPr>
                        <w:proofErr w:type="gramStart"/>
                        <w:r>
                          <w:rPr>
                            <w:sz w:val="18"/>
                          </w:rPr>
                          <w:t>add</w:t>
                        </w:r>
                        <w:proofErr w:type="gramEnd"/>
                      </w:p>
                    </w:txbxContent>
                  </v:textbox>
                </v:shape>
                <v:line id="Straight Connector 185" o:spid="_x0000_s1129" style="position:absolute;visibility:visible;mso-wrap-style:square" from="45910,29143" to="45910,6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JXjsMAAADcAAAADwAAAGRycy9kb3ducmV2LnhtbERPyWrDMBC9F/oPYgq9NXJaGowT2aSB&#10;QqAUmgVyHazxklgjI6mJ3a+vAoHc5vHWWRSD6cSZnG8tK5hOEhDEpdUt1wr2u8+XFIQPyBo7y6Rg&#10;JA9F/viwwEzbC2/ovA21iCHsM1TQhNBnUvqyIYN+YnviyFXWGQwRulpqh5cYbjr5miQzabDl2NBg&#10;T6uGytP21yj4Xr/9HRP7tfqptOOPMB2rA41KPT8NyzmIQEO4i2/utY7z03e4PhMv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V47DAAAA3AAAAA8AAAAAAAAAAAAA&#10;AAAAoQIAAGRycy9kb3ducmV2LnhtbFBLBQYAAAAABAAEAPkAAACRAwAAAAA=&#10;" strokecolor="#5b9bd5 [3204]" strokeweight=".5pt">
                  <v:stroke dashstyle="longDashDotDot" joinstyle="miter"/>
                </v:line>
                <w10:anchorlock/>
              </v:group>
            </w:pict>
          </mc:Fallback>
        </mc:AlternateContent>
      </w:r>
    </w:p>
    <w:p w14:paraId="46BE173C" w14:textId="7503891E" w:rsidR="0094618C" w:rsidRDefault="002B5835" w:rsidP="002B5835">
      <w:pPr>
        <w:pStyle w:val="Caption"/>
      </w:pPr>
      <w:bookmarkStart w:id="15" w:name="_Toc404952224"/>
      <w:r>
        <w:t xml:space="preserve">Figure </w:t>
      </w:r>
      <w:fldSimple w:instr=" SEQ Figure \* ARABIC ">
        <w:r w:rsidR="00F3022D">
          <w:rPr>
            <w:noProof/>
          </w:rPr>
          <w:t>6</w:t>
        </w:r>
      </w:fldSimple>
      <w:r>
        <w:t xml:space="preserve">- </w:t>
      </w:r>
      <w:r w:rsidRPr="002B548F">
        <w:t>Dynamic Diagram: Request New Room</w:t>
      </w:r>
      <w:bookmarkEnd w:id="15"/>
    </w:p>
    <w:p w14:paraId="631931A9" w14:textId="546DE06E" w:rsidR="0060567E" w:rsidRDefault="002B5835">
      <w:pPr>
        <w:rPr>
          <w:sz w:val="24"/>
        </w:rPr>
      </w:pPr>
      <w:r>
        <w:rPr>
          <w:sz w:val="24"/>
        </w:rPr>
        <w:tab/>
        <w:t>When a student registers for a room or building</w:t>
      </w:r>
      <w:r w:rsidR="008B469B">
        <w:rPr>
          <w:sz w:val="24"/>
        </w:rPr>
        <w:t>,</w:t>
      </w:r>
      <w:r>
        <w:rPr>
          <w:sz w:val="24"/>
        </w:rPr>
        <w:t xml:space="preserve"> </w:t>
      </w:r>
      <w:r w:rsidR="008B469B">
        <w:rPr>
          <w:sz w:val="24"/>
        </w:rPr>
        <w:t>the interface will send a query to the database to determine the availability of the room or any rooms respectively. A message displaying whether there is a chance at the moment or not is then printed to the screen.</w:t>
      </w:r>
    </w:p>
    <w:p w14:paraId="243ECA01" w14:textId="1647C696" w:rsidR="0094618C" w:rsidRDefault="0060567E">
      <w:pPr>
        <w:rPr>
          <w:sz w:val="24"/>
        </w:rPr>
      </w:pPr>
      <w:r>
        <w:rPr>
          <w:sz w:val="24"/>
        </w:rPr>
        <w:br w:type="page"/>
      </w:r>
    </w:p>
    <w:p w14:paraId="2941477A" w14:textId="77777777" w:rsidR="002B5835" w:rsidRDefault="008A193A" w:rsidP="002B5835">
      <w:pPr>
        <w:keepNext/>
      </w:pPr>
      <w:r>
        <w:rPr>
          <w:noProof/>
          <w:sz w:val="24"/>
        </w:rPr>
        <w:lastRenderedPageBreak/>
        <mc:AlternateContent>
          <mc:Choice Requires="wpc">
            <w:drawing>
              <wp:inline distT="0" distB="0" distL="0" distR="0" wp14:anchorId="77544658" wp14:editId="010877C1">
                <wp:extent cx="5486400" cy="360045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Text Box 66"/>
                        <wps:cNvSpPr txBox="1"/>
                        <wps:spPr>
                          <a:xfrm>
                            <a:off x="76201" y="179690"/>
                            <a:ext cx="177164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F80569" w14:textId="7DC60272" w:rsidR="009733E5" w:rsidRPr="009733E5" w:rsidRDefault="009733E5" w:rsidP="009733E5">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180000" y="1246584"/>
                            <a:ext cx="1277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Rectangle 141"/>
                        <wps:cNvSpPr/>
                        <wps:spPr>
                          <a:xfrm>
                            <a:off x="1483950" y="1254958"/>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64925" y="1530654"/>
                            <a:ext cx="127635" cy="4600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760175" y="1254958"/>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903050" y="1264483"/>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H="1">
                            <a:off x="1807800" y="1559758"/>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61730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47" name="Text Box 66"/>
                        <wps:cNvSpPr txBox="1"/>
                        <wps:spPr>
                          <a:xfrm>
                            <a:off x="1075350" y="523874"/>
                            <a:ext cx="1181100"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792560" y="944999"/>
                            <a:ext cx="947420" cy="25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A89AC" w14:textId="668792B1" w:rsidR="002D133C" w:rsidRPr="002D133C" w:rsidRDefault="002D133C">
                              <w:pPr>
                                <w:rPr>
                                  <w:sz w:val="18"/>
                                </w:rPr>
                              </w:pPr>
                              <w:proofErr w:type="spellStart"/>
                              <w:r w:rsidRPr="002D133C">
                                <w:rPr>
                                  <w:sz w:val="18"/>
                                </w:rPr>
                                <w:t>DisplayRequests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Straight Arrow Connector 149"/>
                        <wps:cNvCnPr/>
                        <wps:spPr>
                          <a:xfrm>
                            <a:off x="1731600" y="1246153"/>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0" name="Text Box 66"/>
                        <wps:cNvSpPr txBox="1"/>
                        <wps:spPr>
                          <a:xfrm>
                            <a:off x="2710136" y="523692"/>
                            <a:ext cx="1004614"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Rectangle 151"/>
                        <wps:cNvSpPr/>
                        <wps:spPr>
                          <a:xfrm>
                            <a:off x="3055575" y="1225749"/>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wps:spPr>
                          <a:xfrm>
                            <a:off x="1838325" y="1559433"/>
                            <a:ext cx="1181100" cy="0"/>
                          </a:xfrm>
                          <a:prstGeom prst="straightConnector1">
                            <a:avLst/>
                          </a:prstGeom>
                          <a:ln>
                            <a:prstDash val="lgDash"/>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154" name="Text Box 154"/>
                        <wps:cNvSpPr txBox="1"/>
                        <wps:spPr>
                          <a:xfrm>
                            <a:off x="2011635" y="1298319"/>
                            <a:ext cx="916940"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02030C" w14:textId="1E699012" w:rsidR="002D133C" w:rsidRPr="002D133C" w:rsidRDefault="002D133C">
                              <w:pPr>
                                <w:rPr>
                                  <w:i/>
                                  <w:sz w:val="18"/>
                                </w:rPr>
                              </w:pPr>
                              <w:r w:rsidRPr="002D133C">
                                <w:rPr>
                                  <w:i/>
                                  <w:sz w:val="18"/>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319845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1731600" y="2379628"/>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055575" y="2359224"/>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160"/>
                        <wps:cNvSpPr txBox="1"/>
                        <wps:spPr>
                          <a:xfrm>
                            <a:off x="1942465" y="2095043"/>
                            <a:ext cx="8870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198835" w14:textId="3DA58106" w:rsidR="00E8304C" w:rsidRPr="002D133C" w:rsidRDefault="00E8304C">
                              <w:pPr>
                                <w:rPr>
                                  <w:sz w:val="18"/>
                                </w:rPr>
                              </w:pPr>
                              <w:proofErr w:type="spellStart"/>
                              <w:r>
                                <w:rPr>
                                  <w:sz w:val="18"/>
                                </w:rPr>
                                <w:t>DecideRequest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Straight Connector 162"/>
                        <wps:cNvCnPr/>
                        <wps:spPr>
                          <a:xfrm>
                            <a:off x="3431540" y="2390588"/>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3314701" y="2399522"/>
                            <a:ext cx="116839"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a:off x="3314701" y="2666770"/>
                            <a:ext cx="116839"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5" name="Text Box 165"/>
                        <wps:cNvSpPr txBox="1"/>
                        <wps:spPr>
                          <a:xfrm>
                            <a:off x="3431540" y="2156821"/>
                            <a:ext cx="9251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8CF320" w14:textId="24D57A8C" w:rsidR="00E8304C" w:rsidRPr="002D133C" w:rsidRDefault="00E8304C">
                              <w:pPr>
                                <w:rPr>
                                  <w:sz w:val="18"/>
                                </w:rPr>
                              </w:pPr>
                              <w:proofErr w:type="spellStart"/>
                              <w:proofErr w:type="gramStart"/>
                              <w:r>
                                <w:rPr>
                                  <w:sz w:val="18"/>
                                </w:rPr>
                                <w:t>removeRequest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Straight Connector 166"/>
                        <wps:cNvCnPr/>
                        <wps:spPr>
                          <a:xfrm>
                            <a:off x="1019175" y="2009775"/>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10287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46101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1019175" y="2952271"/>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Text Box 171"/>
                        <wps:cNvSpPr txBox="1"/>
                        <wps:spPr>
                          <a:xfrm>
                            <a:off x="1040085" y="2043708"/>
                            <a:ext cx="396240" cy="257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E2660D" w14:textId="64B4EE9B" w:rsidR="00E8304C" w:rsidRPr="002D133C" w:rsidRDefault="00E8304C">
                              <w:pPr>
                                <w:rPr>
                                  <w:sz w:val="18"/>
                                </w:rPr>
                              </w:pPr>
                              <w:proofErr w:type="gramStart"/>
                              <w:r>
                                <w:rPr>
                                  <w:sz w:val="18"/>
                                </w:rPr>
                                <w:t>loop</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3198450" y="1600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186975" y="2743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1598250" y="310280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wps:spPr>
                          <a:xfrm>
                            <a:off x="3314701" y="2733676"/>
                            <a:ext cx="18859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Text Box 187"/>
                        <wps:cNvSpPr txBox="1"/>
                        <wps:spPr>
                          <a:xfrm>
                            <a:off x="4241165" y="2452096"/>
                            <a:ext cx="6159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44BD97" w14:textId="122F5F7B" w:rsidR="00436761" w:rsidRPr="002D133C" w:rsidRDefault="00436761">
                              <w:pPr>
                                <w:rPr>
                                  <w:sz w:val="18"/>
                                </w:rPr>
                              </w:pPr>
                              <w:proofErr w:type="spellStart"/>
                              <w:proofErr w:type="gramStart"/>
                              <w:r>
                                <w:rPr>
                                  <w:sz w:val="18"/>
                                </w:rPr>
                                <w:t>sendMail</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544658" id="Canvas 135" o:spid="_x0000_s1130" editas="canvas" style="width:6in;height:283.5pt;mso-position-horizontal-relative:char;mso-position-vertical-relative:line" coordsize="54864,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">
                <v:shape id="_x0000_s1131" type="#_x0000_t75" style="position:absolute;width:54864;height:36004;visibility:visible;mso-wrap-style:square">
                  <v:fill o:detectmouseclick="t"/>
                  <v:path o:connecttype="none"/>
                </v:shape>
                <v:shape id="Text Box 66" o:spid="_x0000_s1132" type="#_x0000_t202" style="position:absolute;left:762;top:1796;width:1771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14:paraId="24F80569" w14:textId="7DC60272" w:rsidR="009733E5" w:rsidRPr="009733E5" w:rsidRDefault="009733E5" w:rsidP="009733E5">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v:textbox>
                </v:shape>
                <v:shape id="Straight Arrow Connector 140" o:spid="_x0000_s1133" type="#_x0000_t32" style="position:absolute;left:1800;top:12465;width:12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3isQAAADcAAAADwAAAGRycy9kb3ducmV2LnhtbESPzW7CQAyE75V4h5WReisbUIs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eKxAAAANwAAAAPAAAAAAAAAAAA&#10;AAAAAKECAABkcnMvZG93bnJldi54bWxQSwUGAAAAAAQABAD5AAAAkgMAAAAA&#10;" strokecolor="black [3200]" strokeweight=".5pt">
                  <v:stroke endarrow="block" joinstyle="miter"/>
                </v:shape>
                <v:rect id="Rectangle 141" o:spid="_x0000_s1134" style="position:absolute;left:14839;top:12549;width:2477;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rect id="Rectangle 142" o:spid="_x0000_s1135" style="position:absolute;left:16649;top:15306;width:1276;height:4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hL9MEA&#10;AADcAAAADwAAAGRycy9kb3ducmV2LnhtbERPS4vCMBC+C/sfwix409QHsnaN4gMfR7fq7nVoZtti&#10;MylN1PrvjSB4m4/vOZNZY0pxpdoVlhX0uhEI4tTqgjMFx8O68wXCeWSNpWVScCcHs+lHa4Kxtjf+&#10;oWviMxFC2MWoIPe+iqV0aU4GXddWxIH7t7VBH2CdSV3jLYSbUvajaCQNFhwacqxomVN6Ti5GwSXd&#10;LP6yar5frQe8lbY3NqdfrVT7s5l/g/DU+Lf45d7pMH/Yh+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IS/TBAAAA3AAAAA8AAAAAAAAAAAAAAAAAmAIAAGRycy9kb3du&#10;cmV2LnhtbFBLBQYAAAAABAAEAPUAAACGAwAAAAA=&#10;" fillcolor="white [3201]" strokecolor="#70ad47 [3209]" strokeweight="1pt"/>
                <v:line id="Straight Connector 143" o:spid="_x0000_s1136" style="position:absolute;visibility:visible;mso-wrap-style:square" from="17601,12549" to="18935,12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line id="Straight Connector 144" o:spid="_x0000_s1137" style="position:absolute;visibility:visible;mso-wrap-style:square" from="19030,12644" to="19030,1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shape id="Straight Arrow Connector 145" o:spid="_x0000_s1138" type="#_x0000_t32" style="position:absolute;left:18078;top:15597;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5E8MAAADcAAAADwAAAGRycy9kb3ducmV2LnhtbERPTWvCQBC9F/wPyxR6KXWjia2kriIt&#10;pV6NpdTbNDtNgtnZkNlq+u/dguBtHu9zFqvBtepIvTSeDUzGCSji0tuGKwMfu7eHOSgJyBZbz2Tg&#10;jwRWy9HNAnPrT7ylYxEqFUNYcjRQh9DlWktZk0MZ+444cj++dxgi7CttezzFcNfqaZI8aocNx4Ya&#10;O3qpqTwUv85AGjKZbrOvJyn21fe9fU1T+Xw35u52WD+DCjSEq/ji3tg4P5vB/zPxAr0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ORPDAAAA3AAAAA8AAAAAAAAAAAAA&#10;AAAAoQIAAGRycy9kb3ducmV2LnhtbFBLBQYAAAAABAAEAPkAAACRAwAAAAA=&#10;" strokecolor="black [3200]" strokeweight=".5pt">
                  <v:stroke endarrow="block" joinstyle="miter"/>
                </v:shape>
                <v:line id="Straight Connector 146" o:spid="_x0000_s1139" style="position:absolute;visibility:visible;mso-wrap-style:square" from="16173,7701" to="16173,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NdY8IAAADcAAAADwAAAGRycy9kb3ducmV2LnhtbERP24rCMBB9F/yHMMK+yJp6QaRrlF1h&#10;QRCU6rLPQzM2xWZSmmjr3xtB8G0O5zrLdWcrcaPGl44VjEcJCOLc6ZILBX+n388FCB+QNVaOScGd&#10;PKxX/d4SU+1azuh2DIWIIexTVGBCqFMpfW7Ioh+5mjhyZ9dYDBE2hdQNtjHcVnKSJHNpseTYYLCm&#10;jaH8crxaBZfF/26ySVpz2J9pus/u+XD445X6GHTfXyACdeEtfrm3Os6fzeH5TL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NdY8IAAADcAAAADwAAAAAAAAAAAAAA&#10;AAChAgAAZHJzL2Rvd25yZXYueG1sUEsFBgAAAAAEAAQA+QAAAJADAAAAAA==&#10;" strokecolor="black [3200]" strokeweight=".5pt">
                  <v:stroke dashstyle="longDashDot" joinstyle="miter"/>
                </v:line>
                <v:shape id="Text Box 66" o:spid="_x0000_s1140" type="#_x0000_t202" style="position:absolute;left:10753;top:5238;width:1181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v:textbox>
                </v:shape>
                <v:shape id="Text Box 148" o:spid="_x0000_s1141" type="#_x0000_t202" style="position:absolute;left:17925;top:9449;width:9474;height:2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PxMcA&#10;AADcAAAADwAAAGRycy9kb3ducmV2LnhtbESPW2vCQBCF3wv+h2WEvtVNtYqkrkFCC4WC1Avo4zQ7&#10;udDsbMhuNf33zkPBtxnOmXO+WWWDa9WF+tB4NvA8SUARF942XBk4Ht6flqBCRLbYeiYDfxQgW48e&#10;Vphaf+UdXfaxUhLCIUUDdYxdqnUoanIYJr4jFq30vcMoa19p2+NVwl2rp0my0A4bloYaO8prKn72&#10;v87ANl/4+ex7WJZvX59+V5UzfZ6fjHkcD5tXUJGGeDf/X39YwX8RWnlGJ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D8THAAAA3AAAAA8AAAAAAAAAAAAAAAAAmAIAAGRy&#10;cy9kb3ducmV2LnhtbFBLBQYAAAAABAAEAPUAAACMAwAAAAA=&#10;" fillcolor="white [3201]" strokeweight=".5pt">
                  <v:textbox>
                    <w:txbxContent>
                      <w:p w14:paraId="143A89AC" w14:textId="668792B1" w:rsidR="002D133C" w:rsidRPr="002D133C" w:rsidRDefault="002D133C">
                        <w:pPr>
                          <w:rPr>
                            <w:sz w:val="18"/>
                          </w:rPr>
                        </w:pPr>
                        <w:proofErr w:type="spellStart"/>
                        <w:r w:rsidRPr="002D133C">
                          <w:rPr>
                            <w:sz w:val="18"/>
                          </w:rPr>
                          <w:t>DisplayRequests</w:t>
                        </w:r>
                        <w:proofErr w:type="spellEnd"/>
                      </w:p>
                    </w:txbxContent>
                  </v:textbox>
                </v:shape>
                <v:shape id="Straight Arrow Connector 149" o:spid="_x0000_s1142" type="#_x0000_t32" style="position:absolute;left:17316;top:12461;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kF78AAADcAAAADwAAAGRycy9kb3ducmV2LnhtbERPTYvCMBC9L/gfwgheRFNlV7QaiwhW&#10;r6sePI7N2BabSWlirf/eLAh7m8f7nFXSmUq01LjSsoLJOAJBnFldcq7gfNqN5iCcR9ZYWSYFL3KQ&#10;rHtfK4y1ffIvtUefixDCLkYFhfd1LKXLCjLoxrYmDtzNNgZ9gE0udYPPEG4qOY2imTRYcmgosKZt&#10;Qdn9+DAKUpLDbr/nHz+7DNPsah2m7JQa9LvNEoSnzv+LP+6DDvO/F/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IkF78AAADcAAAADwAAAAAAAAAAAAAAAACh&#10;AgAAZHJzL2Rvd25yZXYueG1sUEsFBgAAAAAEAAQA+QAAAI0DAAAAAA==&#10;" strokecolor="black [3200]" strokeweight=".5pt">
                  <v:stroke endarrow="open" joinstyle="miter"/>
                </v:shape>
                <v:shape id="Text Box 66" o:spid="_x0000_s1143" type="#_x0000_t202" style="position:absolute;left:27101;top:5236;width:10046;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gTMIA&#10;AADcAAAADwAAAGRycy9kb3ducmV2LnhtbESPQUsDMRCF74L/IYzgzWYVK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KBMwgAAANwAAAAPAAAAAAAAAAAAAAAAAJgCAABkcnMvZG93&#10;bnJldi54bWxQSwUGAAAAAAQABAD1AAAAhwMAAAAA&#10;" fillcolor="white [3201]" strokeweight=".5pt">
                  <v:textbo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v:textbox>
                </v:shape>
                <v:rect id="Rectangle 151" o:spid="_x0000_s1144" style="position:absolute;left:30555;top:12257;width:2477;height:3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DXsEA&#10;AADcAAAADwAAAGRycy9kb3ducmV2LnhtbERPS4vCMBC+C/6HMAveNK2i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DQ17BAAAA3AAAAA8AAAAAAAAAAAAAAAAAmAIAAGRycy9kb3du&#10;cmV2LnhtbFBLBQYAAAAABAAEAPUAAACGAwAAAAA=&#10;" fillcolor="white [3201]" strokecolor="#70ad47 [3209]" strokeweight="1pt"/>
                <v:shape id="Straight Arrow Connector 152" o:spid="_x0000_s1145" type="#_x0000_t32" style="position:absolute;left:18383;top:15594;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1+38IAAADcAAAADwAAAGRycy9kb3ducmV2LnhtbERPS2sCMRC+C/0PYYReRLMKSlmNIgVB&#10;WhW0XryNm9kHbiZLEnX7740geJuP7zmzRWtqcSPnK8sKhoMEBHFmdcWFguPfqv8FwgdkjbVlUvBP&#10;Hhbzj84MU23vvKfbIRQihrBPUUEZQpNK6bOSDPqBbYgjl1tnMEToCqkd3mO4qeUoSSbSYMWxocSG&#10;vkvKLoerUZDn1Xnl97sfc7ps/bXnsl992ij12W2XUxCB2vAWv9xrHeePR/B8Jl4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1+38IAAADcAAAADwAAAAAAAAAAAAAA&#10;AAChAgAAZHJzL2Rvd25yZXYueG1sUEsFBgAAAAAEAAQA+QAAAJADAAAAAA==&#10;" strokecolor="black [3200]" strokeweight=".5pt">
                  <v:stroke dashstyle="longDash" startarrow="open" joinstyle="miter"/>
                </v:shape>
                <v:shape id="Text Box 154" o:spid="_x0000_s1146" type="#_x0000_t202" style="position:absolute;left:20116;top:12983;width:9169;height:2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THMQA&#10;AADcAAAADwAAAGRycy9kb3ducmV2LnhtbERP22rCQBB9L/gPywi+1Y2mEUldRUILhYLUC7SP0+zk&#10;gtnZkF2T9O/dQqFvczjX2exG04ieOldbVrCYRyCIc6trLhVczq+PaxDOI2tsLJOCH3Kw204eNphq&#10;O/CR+pMvRQhhl6KCyvs2ldLlFRl0c9sSB66wnUEfYFdK3eEQwk0jl1G0kgZrDg0VtpRVlF9PN6Pg&#10;kK1sEn+P6+Ll490eyyKWX8mnUrPpuH8G4Wn0/+I/95sO85Mn+H0mXC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mkxzEAAAA3AAAAA8AAAAAAAAAAAAAAAAAmAIAAGRycy9k&#10;b3ducmV2LnhtbFBLBQYAAAAABAAEAPUAAACJAwAAAAA=&#10;" fillcolor="white [3201]" strokeweight=".5pt">
                  <v:textbox>
                    <w:txbxContent>
                      <w:p w14:paraId="5302030C" w14:textId="1E699012" w:rsidR="002D133C" w:rsidRPr="002D133C" w:rsidRDefault="002D133C">
                        <w:pPr>
                          <w:rPr>
                            <w:i/>
                            <w:sz w:val="18"/>
                          </w:rPr>
                        </w:pPr>
                        <w:r w:rsidRPr="002D133C">
                          <w:rPr>
                            <w:i/>
                            <w:sz w:val="18"/>
                          </w:rPr>
                          <w:t>Request Queue</w:t>
                        </w:r>
                      </w:p>
                    </w:txbxContent>
                  </v:textbox>
                </v:shape>
                <v:line id="Straight Connector 155" o:spid="_x0000_s1147" style="position:absolute;visibility:visible;mso-wrap-style:square" from="31984,7701" to="31984,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hVycEAAADcAAAADwAAAGRycy9kb3ducmV2LnhtbERP24rCMBB9F/Yfwgi+yJquokg1yq4g&#10;CILihX0emrEpNpPSRFv/3giCb3M415kvW1uKO9W+cKzgZ5CAIM6cLjhXcD6tv6cgfEDWWDomBQ/y&#10;sFx8deaYatfwge7HkIsYwj5FBSaEKpXSZ4Ys+oGriCN3cbXFEGGdS11jE8NtKYdJMpEWC44NBita&#10;Gcqux5tVcJ3+b4erpDH73YVGu8Mj6/f/vFK9bvs7AxGoDR/x273Rcf54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FXJwQAAANwAAAAPAAAAAAAAAAAAAAAA&#10;AKECAABkcnMvZG93bnJldi54bWxQSwUGAAAAAAQABAD5AAAAjwMAAAAA&#10;" strokecolor="black [3200]" strokeweight=".5pt">
                  <v:stroke dashstyle="longDashDot" joinstyle="miter"/>
                </v:line>
                <v:shape id="Straight Arrow Connector 158" o:spid="_x0000_s1148" type="#_x0000_t32" style="position:absolute;left:17316;top:23796;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XUcIAAADcAAAADwAAAGRycy9kb3ducmV2LnhtbESPQWvCQBCF74L/YRnBS9BNBUVSVymC&#10;sddGDx7H7DQJzc6G7DZJ/33nUOhthvfmvW8Op8m1aqA+NJ4NvKxTUMSltw1XBu63y2oPKkRki61n&#10;MvBDAU7H+eyAmfUjf9BQxEpJCIcMDdQxdpnWoazJYVj7jli0T987jLL2lbY9jhLuWr1J05122LA0&#10;1NjRuabyq/h2BnLSyXS98jbuHklePn3AnIMxy8X09goq0hT/zX/X71bwt0Irz8gE+vg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cXUcIAAADcAAAADwAAAAAAAAAAAAAA&#10;AAChAgAAZHJzL2Rvd25yZXYueG1sUEsFBgAAAAAEAAQA+QAAAJADAAAAAA==&#10;" strokecolor="black [3200]" strokeweight=".5pt">
                  <v:stroke endarrow="open" joinstyle="miter"/>
                </v:shape>
                <v:rect id="Rectangle 159" o:spid="_x0000_s1149" style="position:absolute;left:30555;top:23592;width:2477;height:3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PWMEA&#10;AADcAAAADwAAAGRycy9kb3ducmV2LnhtbERPS4vCMBC+C/sfwix401RF0a5RfKDuUetjr0Mz25Zt&#10;JqWJWv/9RhC8zcf3nOm8MaW4Ue0Kywp63QgEcWp1wZmC03HTGYNwHlljaZkUPMjBfPbRmmKs7Z0P&#10;dEt8JkIIuxgV5N5XsZQuzcmg69qKOHC/tjboA6wzqWu8h3BTyn4UjaTBgkNDjhWtckr/kqtRcE23&#10;y5+sWuzXmwHvpO1NzPmilWp/NosvEJ4a/xa/3N86zB9O4P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T1jBAAAA3AAAAA8AAAAAAAAAAAAAAAAAmAIAAGRycy9kb3du&#10;cmV2LnhtbFBLBQYAAAAABAAEAPUAAACGAwAAAAA=&#10;" fillcolor="white [3201]" strokecolor="#70ad47 [3209]" strokeweight="1pt"/>
                <v:shape id="Text Box 160" o:spid="_x0000_s1150" type="#_x0000_t202" style="position:absolute;left:19424;top:20950;width:8871;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fosUA&#10;AADcAAAADwAAAGRycy9kb3ducmV2LnhtbESPS2sCQRCE74L/YeiAN52N4iKrowRRCAjBFyTHdqf3&#10;QXZ6lp2Jbv69fQjk1k1VV3292vSuUXfqQu3ZwOskAUWce1tzaeB62Y8XoEJEtth4JgO/FGCzHg5W&#10;mFn/4BPdz7FUEsIhQwNVjG2mdcgrchgmviUWrfCdwyhrV2rb4UPCXaOnSZJqhzVLQ4UtbSvKv88/&#10;zsDHNvXz2a1fFLvjwZ/KYqa/5p/GjF76tyWoSH38N/9dv1vBTwVfnpEJ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V+ixQAAANwAAAAPAAAAAAAAAAAAAAAAAJgCAABkcnMv&#10;ZG93bnJldi54bWxQSwUGAAAAAAQABAD1AAAAigMAAAAA&#10;" fillcolor="white [3201]" strokeweight=".5pt">
                  <v:textbox>
                    <w:txbxContent>
                      <w:p w14:paraId="7A198835" w14:textId="3DA58106" w:rsidR="00E8304C" w:rsidRPr="002D133C" w:rsidRDefault="00E8304C">
                        <w:pPr>
                          <w:rPr>
                            <w:sz w:val="18"/>
                          </w:rPr>
                        </w:pPr>
                        <w:proofErr w:type="spellStart"/>
                        <w:r>
                          <w:rPr>
                            <w:sz w:val="18"/>
                          </w:rPr>
                          <w:t>DecideRequest</w:t>
                        </w:r>
                        <w:proofErr w:type="spellEnd"/>
                      </w:p>
                    </w:txbxContent>
                  </v:textbox>
                </v:shape>
                <v:line id="Straight Connector 162" o:spid="_x0000_s1151" style="position:absolute;visibility:visible;mso-wrap-style:square" from="34315,23905" to="34315,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152" style="position:absolute;flip:x;visibility:visible;mso-wrap-style:square" from="33147,23995" to="34315,2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8P78AAADcAAAADwAAAGRycy9kb3ducmV2LnhtbERPzYrCMBC+L/gOYQRv29QVi1TTIoLi&#10;SVn1AYZmTIvNpDTZWt/eLCzsbT6+39mUo23FQL1vHCuYJykI4srpho2C23X/uQLhA7LG1jEpeJGH&#10;sph8bDDX7snfNFyCETGEfY4K6hC6XEpf1WTRJ64jjtzd9RZDhL2RusdnDLet/ErTTFpsODbU2NGu&#10;pupx+bEKtDmR3DozLOcmu+0rc8bTYVBqNh23axCBxvAv/nMfdZyfLe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MT8P78AAADcAAAADwAAAAAAAAAAAAAAAACh&#10;AgAAZHJzL2Rvd25yZXYueG1sUEsFBgAAAAAEAAQA+QAAAI0DAAAAAA==&#10;" strokecolor="black [3200]" strokeweight=".5pt">
                  <v:stroke joinstyle="miter"/>
                </v:line>
                <v:line id="Straight Connector 164" o:spid="_x0000_s1153" style="position:absolute;flip:x;visibility:visible;mso-wrap-style:square" from="33147,26667" to="34315,2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GOqcEAAADcAAAADwAAAGRycy9kb3ducmV2LnhtbERP32vCMBB+H+x/CDfY20wtEqQzShEE&#10;URhMt/ejOduy5lKSqG3/+mUw8O0+vp+32gy2EzfyoXWsYT7LQBBXzrRca/g6796WIEJENtg5Jg0j&#10;Bdisn59WWBh350+6nWItUgiHAjU0MfaFlKFqyGKYuZ44cRfnLcYEfS2Nx3sKt53Ms0xJiy2nhgZ7&#10;2jZU/ZyuVgNOSn6oYSzVFI+HS2Xs99nnWr++DOU7iEhDfIj/3XuT5qsF/D2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Y6pwQAAANwAAAAPAAAAAAAAAAAAAAAA&#10;AKECAABkcnMvZG93bnJldi54bWxQSwUGAAAAAAQABAD5AAAAjwMAAAAA&#10;" strokecolor="black [3200]" strokeweight=".5pt">
                  <v:stroke endarrow="block" joinstyle="miter"/>
                </v:line>
                <v:shape id="Text Box 165" o:spid="_x0000_s1154" type="#_x0000_t202" style="position:absolute;left:34315;top:21568;width:9252;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8OsIA&#10;AADcAAAADwAAAGRycy9kb3ducmV2LnhtbERP24rCMBB9F/Yfwiz4pukqLVKNIrKCIMjqLujj2Ewv&#10;2ExKE7X+/UYQfJvDuc5s0Zla3Kh1lWUFX8MIBHFmdcWFgr/f9WACwnlkjbVlUvAgB4v5R2+GqbZ3&#10;3tPt4AsRQtilqKD0vkmldFlJBt3QNsSBy21r0AfYFlK3eA/hppajKEqkwYpDQ4kNrUrKLoerUbBb&#10;JTYen7tJ/v2ztfsiH8tTfF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vw6wgAAANwAAAAPAAAAAAAAAAAAAAAAAJgCAABkcnMvZG93&#10;bnJldi54bWxQSwUGAAAAAAQABAD1AAAAhwMAAAAA&#10;" fillcolor="white [3201]" strokeweight=".5pt">
                  <v:textbox>
                    <w:txbxContent>
                      <w:p w14:paraId="3F8CF320" w14:textId="24D57A8C" w:rsidR="00E8304C" w:rsidRPr="002D133C" w:rsidRDefault="00E8304C">
                        <w:pPr>
                          <w:rPr>
                            <w:sz w:val="18"/>
                          </w:rPr>
                        </w:pPr>
                        <w:proofErr w:type="spellStart"/>
                        <w:proofErr w:type="gramStart"/>
                        <w:r>
                          <w:rPr>
                            <w:sz w:val="18"/>
                          </w:rPr>
                          <w:t>removeRequest</w:t>
                        </w:r>
                        <w:proofErr w:type="spellEnd"/>
                        <w:proofErr w:type="gramEnd"/>
                      </w:p>
                    </w:txbxContent>
                  </v:textbox>
                </v:shape>
                <v:line id="Straight Connector 166" o:spid="_x0000_s1155" style="position:absolute;visibility:visible;mso-wrap-style:square" from="10191,20097" to="4619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line id="Straight Connector 167" o:spid="_x0000_s1156" style="position:absolute;visibility:visible;mso-wrap-style:square" from="10287,20288" to="10287,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FPMMAAADcAAAADwAAAGRycy9kb3ducmV2LnhtbERP32vCMBB+H+x/CDfwZWiqA1c7owxx&#10;MFDmrMHno7m1Zc2lNJnW/94Iwt7u4/t582VvG3GizteOFYxHCQjiwpmaSwX68DFMQfiAbLBxTAou&#10;5GG5eHyYY2bcmfd0ykMpYgj7DBVUIbSZlL6oyKIfuZY4cj+usxgi7EppOjzHcNvISZJMpcWaY0OF&#10;La0qKn7zP6tgo2fH55ddqrU95F/4rev1brtSavDUv7+BCNSHf/Hd/Wni/O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xRTzDAAAA3AAAAA8AAAAAAAAAAAAA&#10;AAAAoQIAAGRycy9kb3ducmV2LnhtbFBLBQYAAAAABAAEAPkAAACRAwAAAAA=&#10;" strokecolor="black [3200]" strokeweight=".5pt">
                  <v:stroke joinstyle="miter"/>
                </v:line>
                <v:line id="Straight Connector 168" o:spid="_x0000_s1157" style="position:absolute;visibility:visible;mso-wrap-style:square" from="46101,20288" to="46101,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7RTsYAAADcAAAADwAAAGRycy9kb3ducmV2LnhtbESPQWvCQBCF74X+h2UKvRTdtIJodJUi&#10;LRRaqsbF85Adk9DsbMhuNf77zqHgbYb35r1vluvBt+pMfWwCG3geZ6CIy+AargzYw/toBiomZIdt&#10;YDJwpQjr1f3dEnMXLrync5EqJSEcczRQp9TlWseyJo9xHDpi0U6h95hk7SvterxIuG/1S5ZNtceG&#10;paHGjjY1lT/FrzfwaefHp8l2Zq0/FN+4s83b9mtjzOPD8LoAlWhIN/P/9Yc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0U7GAAAA3AAAAA8AAAAAAAAA&#10;AAAAAAAAoQIAAGRycy9kb3ducmV2LnhtbFBLBQYAAAAABAAEAPkAAACUAwAAAAA=&#10;" strokecolor="black [3200]" strokeweight=".5pt">
                  <v:stroke joinstyle="miter"/>
                </v:line>
                <v:line id="Straight Connector 169" o:spid="_x0000_s1158" style="position:absolute;visibility:visible;mso-wrap-style:square" from="10191,29522" to="46196,2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01cMAAADcAAAADwAAAGRycy9kb3ducmV2LnhtbERP32vCMBB+H/g/hBN8GZrqQLQ2FZEN&#10;Bhtz1uDz0ZxtsbmUJtPuv18Gg73dx/fzsu1gW3Gj3jeOFcxnCQji0pmGKwX69DJdgfAB2WDrmBR8&#10;k4dtPnrIMDXuzke6FaESMYR9igrqELpUSl/WZNHPXEccuYvrLYYI+0qaHu8x3LZykSRLabHh2FBj&#10;R/uaymvxZRW86fX58em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dNXDAAAA3AAAAA8AAAAAAAAAAAAA&#10;AAAAoQIAAGRycy9kb3ducmV2LnhtbFBLBQYAAAAABAAEAPkAAACRAwAAAAA=&#10;" strokecolor="black [3200]" strokeweight=".5pt">
                  <v:stroke joinstyle="miter"/>
                </v:line>
                <v:shape id="Text Box 171" o:spid="_x0000_s1159" type="#_x0000_t202" style="position:absolute;left:10400;top:20437;width:3963;height:25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s5MQA&#10;AADcAAAADwAAAGRycy9kb3ducmV2LnhtbERPyWrDMBC9B/oPYgq9JXJqsuBYDsW0EAiUZoHkOLHG&#10;C7FGxlIT9++rQiG3ebx10vVgWnGj3jWWFUwnEQjiwuqGKwXHw8d4CcJ5ZI2tZVLwQw7W2dMoxUTb&#10;O+/otveVCCHsElRQe98lUrqiJoNuYjviwJW2N+gD7Cupe7yHcNPK1yiaS4MNh4YaO8prKq77b6Pg&#10;M5/bWXwZluX719buqjKW59lJqZfn4W0FwtPgH+J/90aH+Ysp/D0TL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bOTEAAAA3AAAAA8AAAAAAAAAAAAAAAAAmAIAAGRycy9k&#10;b3ducmV2LnhtbFBLBQYAAAAABAAEAPUAAACJAwAAAAA=&#10;" fillcolor="white [3201]" strokeweight=".5pt">
                  <v:textbox>
                    <w:txbxContent>
                      <w:p w14:paraId="46E2660D" w14:textId="64B4EE9B" w:rsidR="00E8304C" w:rsidRPr="002D133C" w:rsidRDefault="00E8304C">
                        <w:pPr>
                          <w:rPr>
                            <w:sz w:val="18"/>
                          </w:rPr>
                        </w:pPr>
                        <w:proofErr w:type="gramStart"/>
                        <w:r>
                          <w:rPr>
                            <w:sz w:val="18"/>
                          </w:rPr>
                          <w:t>loop</w:t>
                        </w:r>
                        <w:proofErr w:type="gramEnd"/>
                      </w:p>
                    </w:txbxContent>
                  </v:textbox>
                </v:shape>
                <v:line id="Straight Connector 173" o:spid="_x0000_s1160" style="position:absolute;visibility:visible;mso-wrap-style:square" from="31984,16002" to="31984,2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0RsEAAADcAAAADwAAAGRycy9kb3ducmV2LnhtbERP24rCMBB9F/Yfwgi+yJqugko1yq4g&#10;CILihX0emrEpNpPSRFv/3giCb3M415kvW1uKO9W+cKzgZ5CAIM6cLjhXcD6tv6cgfEDWWDomBQ/y&#10;sFx8deaYatfwge7HkIsYwj5FBSaEKpXSZ4Ys+oGriCN3cbXFEGGdS11jE8NtKYdJMpYWC44NBita&#10;Gcqux5tVcJ3+b4erpDH73YVGu8Mj6/f/vFK9bvs7AxGoDR/x273Rcf5kB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yDRGwQAAANwAAAAPAAAAAAAAAAAAAAAA&#10;AKECAABkcnMvZG93bnJldi54bWxQSwUGAAAAAAQABAD5AAAAjwMAAAAA&#10;" strokecolor="black [3200]" strokeweight=".5pt">
                  <v:stroke dashstyle="longDashDot" joinstyle="miter"/>
                </v:line>
                <v:line id="Straight Connector 176" o:spid="_x0000_s1161" style="position:absolute;visibility:visible;mso-wrap-style:square" from="31869,27432" to="31869,3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X3sEAAADcAAAADwAAAGRycy9kb3ducmV2LnhtbERP24rCMBB9F/Yfwgi+yJqugko1yq4g&#10;CILihX0emrEpNpPSRFv/3giCb3M415kvW1uKO9W+cKzgZ5CAIM6cLjhXcD6tv6cgfEDWWDomBQ/y&#10;sFx8deaYatfwge7HkIsYwj5FBSaEKpXSZ4Ys+oGriCN3cbXFEGGdS11jE8NtKYdJMpYWC44NBita&#10;Gcqux5tVcJ3+b4erpDH73YVGu8Mj6/f/vFK9bvs7AxGoDR/x273Rcf5k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v5fewQAAANwAAAAPAAAAAAAAAAAAAAAA&#10;AKECAABkcnMvZG93bnJldi54bWxQSwUGAAAAAAQABAD5AAAAjwMAAAAA&#10;" strokecolor="black [3200]" strokeweight=".5pt">
                  <v:stroke dashstyle="longDashDot" joinstyle="miter"/>
                </v:line>
                <v:line id="Straight Connector 177" o:spid="_x0000_s1162" style="position:absolute;visibility:visible;mso-wrap-style:square" from="15982,31028" to="15982,3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MyRcIAAADcAAAADwAAAGRycy9kb3ducmV2LnhtbERPTYvCMBC9C/6HMMJeZE1VUOkaZVdY&#10;EASluux5aMam2ExKE23990YQvM3jfc5y3dlK3KjxpWMF41ECgjh3uuRCwd/p93MBwgdkjZVjUnAn&#10;D+tVv7fEVLuWM7odQyFiCPsUFZgQ6lRKnxuy6EeuJo7c2TUWQ4RNIXWDbQy3lZwkyUxaLDk2GKxp&#10;Yyi/HK9WwWXxv5tsktYc9mea7rN7Phz+eKU+Bt33F4hAXXiLX+6tjvPnc3g+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MyRcIAAADcAAAADwAAAAAAAAAAAAAA&#10;AAChAgAAZHJzL2Rvd25yZXYueG1sUEsFBgAAAAAEAAQA+QAAAJADAAAAAA==&#10;" strokecolor="black [3200]" strokeweight=".5pt">
                  <v:stroke dashstyle="longDashDot" joinstyle="miter"/>
                </v:line>
                <v:shape id="Straight Arrow Connector 186" o:spid="_x0000_s1163" type="#_x0000_t32" style="position:absolute;left:33147;top:27336;width:18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aw/8IAAADcAAAADwAAAGRycy9kb3ducmV2LnhtbERPTWuDQBC9F/Iflgn01qwNVFLrGqIh&#10;kObWJPQ8uFOVurPqbtT++24h0Ns83uek29m0YqTBNZYVPK8iEMSl1Q1XCq6Xw9MGhPPIGlvLpOCH&#10;HGyzxUOKibYTf9B49pUIIewSVFB73yVSurImg25lO+LAfdnBoA9wqKQecArhppXrKIqlwYZDQ40d&#10;FTWV3+ebUTCh/3zNd1Vf5Pv34/zS9vHlelLqcTnv3kB4mv2/+O4+6jB/E8PfM+ECm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jaw/8IAAADcAAAADwAAAAAAAAAAAAAA&#10;AAChAgAAZHJzL2Rvd25yZXYueG1sUEsFBgAAAAAEAAQA+QAAAJADAAAAAA==&#10;" strokecolor="black [3200]" strokeweight=".5pt">
                  <v:stroke endarrow="block" joinstyle="miter"/>
                </v:shape>
                <v:shape id="Text Box 187" o:spid="_x0000_s1164" type="#_x0000_t202" style="position:absolute;left:42411;top:24520;width:6160;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hLMQA&#10;AADcAAAADwAAAGRycy9kb3ducmV2LnhtbERP22rCQBB9F/yHZYS+6cYGbUhdQwktCEJRW2gfp9nJ&#10;BbOzIbuN8e/dgtC3OZzrbLLRtGKg3jWWFSwXEQjiwuqGKwWfH2/zBITzyBpby6TgSg6y7XSywVTb&#10;Cx9pOPlKhBB2KSqove9SKV1Rk0G3sB1x4ErbG/QB9pXUPV5CuGnlYxStpcGGQ0ONHeU1FefTr1Hw&#10;nq/tKv4Zk/L1sLfHqozl9+pLqYfZ+PIMwtPo/8V3906H+ckT/D0TLp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UISzEAAAA3AAAAA8AAAAAAAAAAAAAAAAAmAIAAGRycy9k&#10;b3ducmV2LnhtbFBLBQYAAAAABAAEAPUAAACJAwAAAAA=&#10;" fillcolor="white [3201]" strokeweight=".5pt">
                  <v:textbox>
                    <w:txbxContent>
                      <w:p w14:paraId="5F44BD97" w14:textId="122F5F7B" w:rsidR="00436761" w:rsidRPr="002D133C" w:rsidRDefault="00436761">
                        <w:pPr>
                          <w:rPr>
                            <w:sz w:val="18"/>
                          </w:rPr>
                        </w:pPr>
                        <w:proofErr w:type="spellStart"/>
                        <w:proofErr w:type="gramStart"/>
                        <w:r>
                          <w:rPr>
                            <w:sz w:val="18"/>
                          </w:rPr>
                          <w:t>sendMail</w:t>
                        </w:r>
                        <w:proofErr w:type="spellEnd"/>
                        <w:proofErr w:type="gramEnd"/>
                      </w:p>
                    </w:txbxContent>
                  </v:textbox>
                </v:shape>
                <w10:anchorlock/>
              </v:group>
            </w:pict>
          </mc:Fallback>
        </mc:AlternateContent>
      </w:r>
    </w:p>
    <w:p w14:paraId="29CD73D9" w14:textId="67EA4B56" w:rsidR="0094618C" w:rsidRDefault="002B5835" w:rsidP="002B5835">
      <w:pPr>
        <w:pStyle w:val="Caption"/>
      </w:pPr>
      <w:bookmarkStart w:id="16" w:name="_Toc404952226"/>
      <w:r>
        <w:t xml:space="preserve">Figure </w:t>
      </w:r>
      <w:fldSimple w:instr=" SEQ Figure \* ARABIC ">
        <w:r w:rsidR="00F3022D">
          <w:rPr>
            <w:noProof/>
          </w:rPr>
          <w:t>7</w:t>
        </w:r>
      </w:fldSimple>
      <w:r>
        <w:t xml:space="preserve">- </w:t>
      </w:r>
      <w:r w:rsidRPr="00C944C8">
        <w:t>Dynamic Diagram: Decide Room Requests</w:t>
      </w:r>
      <w:bookmarkEnd w:id="16"/>
    </w:p>
    <w:p w14:paraId="6B65119A" w14:textId="3CE6E288" w:rsidR="002C196F" w:rsidRDefault="008B469B">
      <w:pPr>
        <w:rPr>
          <w:sz w:val="24"/>
        </w:rPr>
      </w:pPr>
      <w:r>
        <w:rPr>
          <w:sz w:val="24"/>
        </w:rPr>
        <w:tab/>
        <w:t xml:space="preserve">After the admin logs in, </w:t>
      </w:r>
      <w:r w:rsidR="00436761">
        <w:rPr>
          <w:sz w:val="24"/>
        </w:rPr>
        <w:t>they will have a view of every confirmed request. From there, they can accept or deny a request</w:t>
      </w:r>
      <w:r w:rsidR="004F2E22">
        <w:rPr>
          <w:sz w:val="24"/>
        </w:rPr>
        <w:t>, the result of which will be an email being sent to the student with the correct response.</w:t>
      </w:r>
    </w:p>
    <w:p w14:paraId="008D56D3" w14:textId="49488C4E" w:rsidR="004F2E22" w:rsidRDefault="004F2E22">
      <w:pPr>
        <w:rPr>
          <w:sz w:val="24"/>
        </w:rPr>
      </w:pPr>
      <w:r>
        <w:rPr>
          <w:sz w:val="24"/>
        </w:rPr>
        <w:br w:type="page"/>
      </w:r>
    </w:p>
    <w:p w14:paraId="7F3B7A41" w14:textId="77777777" w:rsidR="004F2E22" w:rsidRDefault="004F2E22">
      <w:pPr>
        <w:rPr>
          <w:sz w:val="24"/>
        </w:rPr>
      </w:pPr>
    </w:p>
    <w:p w14:paraId="1C5C95D7" w14:textId="77777777" w:rsidR="005E2309" w:rsidRDefault="005E2309" w:rsidP="008F54C6">
      <w:pPr>
        <w:pStyle w:val="Heading1"/>
        <w:jc w:val="center"/>
      </w:pPr>
      <w:bookmarkStart w:id="17" w:name="_Toc404632284"/>
      <w:r>
        <w:t>RATIONALE FOR DETAILED DESIGN MODEL</w:t>
      </w:r>
      <w:bookmarkEnd w:id="17"/>
    </w:p>
    <w:p w14:paraId="73687B4B" w14:textId="048AF136" w:rsidR="005E2309" w:rsidRDefault="00B66E72">
      <w:pPr>
        <w:rPr>
          <w:sz w:val="24"/>
        </w:rPr>
      </w:pPr>
      <w:r>
        <w:rPr>
          <w:sz w:val="24"/>
        </w:rPr>
        <w:tab/>
        <w:t>We decided upon the given design by viewing other websites and examples. The final product that we’re creating is not unique by any means and, as such, already has plenty of use. The group chose the aspects that applied most appropriately, which placed in their simplest form. The ideology of “the simpler, the better” was heavily in play here</w:t>
      </w:r>
      <w:r w:rsidR="00900657">
        <w:rPr>
          <w:sz w:val="24"/>
        </w:rPr>
        <w:t xml:space="preserve"> due to the potential massive amount of traffic the client may receive in comparison to the number of employees available</w:t>
      </w:r>
      <w:r>
        <w:rPr>
          <w:sz w:val="24"/>
        </w:rPr>
        <w:t xml:space="preserve">. </w:t>
      </w:r>
      <w:r w:rsidR="00900657">
        <w:rPr>
          <w:sz w:val="24"/>
        </w:rPr>
        <w:t>So a</w:t>
      </w:r>
      <w:r w:rsidR="004E53E7">
        <w:rPr>
          <w:sz w:val="24"/>
        </w:rPr>
        <w:t xml:space="preserve"> minimum number of tasks are available at any one time for a user to choose, whether the</w:t>
      </w:r>
      <w:r w:rsidR="00900657">
        <w:rPr>
          <w:sz w:val="24"/>
        </w:rPr>
        <w:t>y be a student or administrator</w:t>
      </w:r>
      <w:r w:rsidR="004E53E7">
        <w:rPr>
          <w:sz w:val="24"/>
        </w:rPr>
        <w:t xml:space="preserve"> in order to streamline the process of whatever needs to be accomplished. </w:t>
      </w:r>
    </w:p>
    <w:p w14:paraId="3DE6C25E" w14:textId="77777777" w:rsidR="005E2309" w:rsidRDefault="005E2309">
      <w:pPr>
        <w:rPr>
          <w:sz w:val="24"/>
        </w:rPr>
      </w:pPr>
    </w:p>
    <w:p w14:paraId="59E778EA" w14:textId="77777777" w:rsidR="005E2309" w:rsidRDefault="005E2309" w:rsidP="008F54C6">
      <w:pPr>
        <w:pStyle w:val="Heading1"/>
        <w:jc w:val="center"/>
      </w:pPr>
      <w:bookmarkStart w:id="18" w:name="_Toc404632285"/>
      <w:r>
        <w:t>TRACEABILITY FROM REQUIREMENTS TO DETAILED DESIGN MODEL</w:t>
      </w:r>
      <w:bookmarkEnd w:id="18"/>
    </w:p>
    <w:p w14:paraId="052AB587" w14:textId="582D278D" w:rsidR="005E2309" w:rsidRDefault="00900657">
      <w:pPr>
        <w:rPr>
          <w:sz w:val="24"/>
        </w:rPr>
      </w:pPr>
      <w:r>
        <w:rPr>
          <w:sz w:val="24"/>
        </w:rPr>
        <w:tab/>
        <w:t>The requirements document lists all of the features described by sequence diagrams and the user interface in this document. Each feature, save those that are no longer going to be used due to changes in the project parameters, has been implemented in greater detail than was described by the requirements. This was thanks to the group now having a clear set of tools and designs available for u</w:t>
      </w:r>
      <w:bookmarkStart w:id="19" w:name="_GoBack"/>
      <w:bookmarkEnd w:id="19"/>
      <w:r>
        <w:rPr>
          <w:sz w:val="24"/>
        </w:rPr>
        <w:t>se, rather than just a vague idea of how the project should be handled.</w:t>
      </w:r>
    </w:p>
    <w:p w14:paraId="44253E69" w14:textId="77777777" w:rsidR="005E2309" w:rsidRDefault="005E2309">
      <w:pPr>
        <w:rPr>
          <w:sz w:val="24"/>
        </w:rPr>
      </w:pPr>
    </w:p>
    <w:p w14:paraId="57AFDCBF" w14:textId="77777777" w:rsidR="005E2309" w:rsidRDefault="005E2309" w:rsidP="0090553B">
      <w:pPr>
        <w:pStyle w:val="Heading1"/>
        <w:jc w:val="center"/>
      </w:pPr>
      <w:bookmarkStart w:id="20" w:name="_Toc404632286"/>
      <w:r>
        <w:t>REFERENCES</w:t>
      </w:r>
      <w:bookmarkEnd w:id="20"/>
    </w:p>
    <w:p w14:paraId="2BFB6FF0" w14:textId="7B07D8BC" w:rsidR="008F54C6" w:rsidRPr="00A23F59" w:rsidRDefault="00A23F59" w:rsidP="00A23F59">
      <w:pPr>
        <w:ind w:left="720" w:hanging="720"/>
        <w:rPr>
          <w:sz w:val="24"/>
        </w:rPr>
      </w:pPr>
      <w:r>
        <w:rPr>
          <w:sz w:val="24"/>
        </w:rPr>
        <w:t xml:space="preserve">Bell, Donald. </w:t>
      </w:r>
      <w:r>
        <w:rPr>
          <w:i/>
          <w:sz w:val="24"/>
        </w:rPr>
        <w:t>UML basics: The sequence diagram</w:t>
      </w:r>
      <w:r>
        <w:rPr>
          <w:sz w:val="24"/>
        </w:rPr>
        <w:t>. IBM Corporation, 14 Feb. 2004. Web. 26 Oct 2014.</w:t>
      </w:r>
    </w:p>
    <w:sectPr w:rsidR="008F54C6" w:rsidRPr="00A23F59" w:rsidSect="006414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82BA3"/>
    <w:multiLevelType w:val="multilevel"/>
    <w:tmpl w:val="15A0E29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E0"/>
    <w:rsid w:val="00035FD5"/>
    <w:rsid w:val="000A3142"/>
    <w:rsid w:val="000F2859"/>
    <w:rsid w:val="00100FC7"/>
    <w:rsid w:val="001407C1"/>
    <w:rsid w:val="001654FA"/>
    <w:rsid w:val="001B0182"/>
    <w:rsid w:val="001D24A8"/>
    <w:rsid w:val="001F1AD3"/>
    <w:rsid w:val="002108CE"/>
    <w:rsid w:val="002B5835"/>
    <w:rsid w:val="002C196F"/>
    <w:rsid w:val="002D0821"/>
    <w:rsid w:val="002D133C"/>
    <w:rsid w:val="0030146F"/>
    <w:rsid w:val="00301880"/>
    <w:rsid w:val="00306797"/>
    <w:rsid w:val="00346184"/>
    <w:rsid w:val="00357D08"/>
    <w:rsid w:val="003855F0"/>
    <w:rsid w:val="003C7E03"/>
    <w:rsid w:val="003D5C1D"/>
    <w:rsid w:val="00436761"/>
    <w:rsid w:val="00460761"/>
    <w:rsid w:val="004C79E0"/>
    <w:rsid w:val="004E53E7"/>
    <w:rsid w:val="004F2E22"/>
    <w:rsid w:val="005E2309"/>
    <w:rsid w:val="0060567E"/>
    <w:rsid w:val="006348A7"/>
    <w:rsid w:val="00637130"/>
    <w:rsid w:val="00641403"/>
    <w:rsid w:val="00644689"/>
    <w:rsid w:val="00712B08"/>
    <w:rsid w:val="00713684"/>
    <w:rsid w:val="007C7CEA"/>
    <w:rsid w:val="007F2FBA"/>
    <w:rsid w:val="008172B4"/>
    <w:rsid w:val="008A193A"/>
    <w:rsid w:val="008B469B"/>
    <w:rsid w:val="008C3F98"/>
    <w:rsid w:val="008D32D1"/>
    <w:rsid w:val="008F54C6"/>
    <w:rsid w:val="00900657"/>
    <w:rsid w:val="0090553B"/>
    <w:rsid w:val="00913370"/>
    <w:rsid w:val="0094618C"/>
    <w:rsid w:val="009733E5"/>
    <w:rsid w:val="00983BB1"/>
    <w:rsid w:val="009C6739"/>
    <w:rsid w:val="009F0200"/>
    <w:rsid w:val="00A12D8E"/>
    <w:rsid w:val="00A23F59"/>
    <w:rsid w:val="00AF3835"/>
    <w:rsid w:val="00B00435"/>
    <w:rsid w:val="00B111DF"/>
    <w:rsid w:val="00B144F2"/>
    <w:rsid w:val="00B57FF8"/>
    <w:rsid w:val="00B66E72"/>
    <w:rsid w:val="00BB778F"/>
    <w:rsid w:val="00BC32F3"/>
    <w:rsid w:val="00BF6631"/>
    <w:rsid w:val="00CA30CA"/>
    <w:rsid w:val="00D2438A"/>
    <w:rsid w:val="00D35FF7"/>
    <w:rsid w:val="00DC05C1"/>
    <w:rsid w:val="00DE0C5B"/>
    <w:rsid w:val="00E24D42"/>
    <w:rsid w:val="00E621BA"/>
    <w:rsid w:val="00E64F60"/>
    <w:rsid w:val="00E8304C"/>
    <w:rsid w:val="00F3022D"/>
    <w:rsid w:val="00F72A1A"/>
    <w:rsid w:val="00FE3C61"/>
    <w:rsid w:val="390143B8"/>
    <w:rsid w:val="6AC5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2C79"/>
  <w15:docId w15:val="{44AEB97A-5399-41D7-912A-972DB7CD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 w:type="paragraph" w:styleId="BalloonText">
    <w:name w:val="Balloon Text"/>
    <w:basedOn w:val="Normal"/>
    <w:link w:val="BalloonTextChar"/>
    <w:uiPriority w:val="99"/>
    <w:semiHidden/>
    <w:unhideWhenUsed/>
    <w:rsid w:val="002D0821"/>
    <w:rPr>
      <w:rFonts w:ascii="Tahoma" w:hAnsi="Tahoma" w:cs="Tahoma"/>
      <w:sz w:val="16"/>
      <w:szCs w:val="16"/>
    </w:rPr>
  </w:style>
  <w:style w:type="character" w:customStyle="1" w:styleId="BalloonTextChar">
    <w:name w:val="Balloon Text Char"/>
    <w:basedOn w:val="DefaultParagraphFont"/>
    <w:link w:val="BalloonText"/>
    <w:uiPriority w:val="99"/>
    <w:semiHidden/>
    <w:rsid w:val="002D0821"/>
    <w:rPr>
      <w:rFonts w:ascii="Tahoma" w:hAnsi="Tahoma" w:cs="Tahoma"/>
      <w:sz w:val="16"/>
      <w:szCs w:val="16"/>
    </w:rPr>
  </w:style>
  <w:style w:type="paragraph" w:styleId="NormalWeb">
    <w:name w:val="Normal (Web)"/>
    <w:basedOn w:val="Normal"/>
    <w:uiPriority w:val="99"/>
    <w:semiHidden/>
    <w:unhideWhenUsed/>
    <w:rsid w:val="009733E5"/>
    <w:pPr>
      <w:spacing w:before="100" w:beforeAutospacing="1" w:after="100" w:afterAutospacing="1"/>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713684"/>
    <w:pPr>
      <w:spacing w:line="259" w:lineRule="auto"/>
      <w:outlineLvl w:val="9"/>
    </w:pPr>
  </w:style>
  <w:style w:type="paragraph" w:styleId="TOC1">
    <w:name w:val="toc 1"/>
    <w:basedOn w:val="Normal"/>
    <w:next w:val="Normal"/>
    <w:autoRedefine/>
    <w:uiPriority w:val="39"/>
    <w:unhideWhenUsed/>
    <w:rsid w:val="00713684"/>
    <w:pPr>
      <w:spacing w:after="100"/>
    </w:pPr>
  </w:style>
  <w:style w:type="paragraph" w:styleId="TableofFigures">
    <w:name w:val="table of figures"/>
    <w:basedOn w:val="Normal"/>
    <w:next w:val="Normal"/>
    <w:uiPriority w:val="99"/>
    <w:unhideWhenUsed/>
    <w:rsid w:val="0071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BA629B217F47E2B6E59AC865035FE5"/>
        <w:category>
          <w:name w:val="General"/>
          <w:gallery w:val="placeholder"/>
        </w:category>
        <w:types>
          <w:type w:val="bbPlcHdr"/>
        </w:types>
        <w:behaviors>
          <w:behavior w:val="content"/>
        </w:behaviors>
        <w:guid w:val="{EF4D36E6-02EE-409B-8726-C1146CA459F0}"/>
      </w:docPartPr>
      <w:docPartBody>
        <w:p w:rsidR="00122C3D" w:rsidRDefault="00E452A4" w:rsidP="00E452A4">
          <w:pPr>
            <w:pStyle w:val="3DBA629B217F47E2B6E59AC865035FE5"/>
          </w:pPr>
          <w:r>
            <w:rPr>
              <w:color w:val="2E74B5" w:themeColor="accent1" w:themeShade="BF"/>
              <w:sz w:val="24"/>
              <w:szCs w:val="24"/>
            </w:rPr>
            <w:t>[Company name]</w:t>
          </w:r>
        </w:p>
      </w:docPartBody>
    </w:docPart>
    <w:docPart>
      <w:docPartPr>
        <w:name w:val="2A06F7FF8A86409B9942C8A704CE7731"/>
        <w:category>
          <w:name w:val="General"/>
          <w:gallery w:val="placeholder"/>
        </w:category>
        <w:types>
          <w:type w:val="bbPlcHdr"/>
        </w:types>
        <w:behaviors>
          <w:behavior w:val="content"/>
        </w:behaviors>
        <w:guid w:val="{58E81829-72E6-41C4-BBDF-DC7EF3EE603A}"/>
      </w:docPartPr>
      <w:docPartBody>
        <w:p w:rsidR="00122C3D" w:rsidRDefault="00E452A4" w:rsidP="00E452A4">
          <w:pPr>
            <w:pStyle w:val="2A06F7FF8A86409B9942C8A704CE7731"/>
          </w:pPr>
          <w:r>
            <w:rPr>
              <w:rFonts w:asciiTheme="majorHAnsi" w:eastAsiaTheme="majorEastAsia" w:hAnsiTheme="majorHAnsi" w:cstheme="majorBidi"/>
              <w:color w:val="5B9BD5" w:themeColor="accent1"/>
              <w:sz w:val="88"/>
              <w:szCs w:val="88"/>
            </w:rPr>
            <w:t>[Document title]</w:t>
          </w:r>
        </w:p>
      </w:docPartBody>
    </w:docPart>
    <w:docPart>
      <w:docPartPr>
        <w:name w:val="763BC16C00984C5FA508101EFEB32EB3"/>
        <w:category>
          <w:name w:val="General"/>
          <w:gallery w:val="placeholder"/>
        </w:category>
        <w:types>
          <w:type w:val="bbPlcHdr"/>
        </w:types>
        <w:behaviors>
          <w:behavior w:val="content"/>
        </w:behaviors>
        <w:guid w:val="{93389F2D-CF24-4567-83C0-672AEA70C797}"/>
      </w:docPartPr>
      <w:docPartBody>
        <w:p w:rsidR="00122C3D" w:rsidRDefault="00E452A4" w:rsidP="00E452A4">
          <w:pPr>
            <w:pStyle w:val="763BC16C00984C5FA508101EFEB32EB3"/>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2A4"/>
    <w:rsid w:val="000754FE"/>
    <w:rsid w:val="000F5450"/>
    <w:rsid w:val="00122C3D"/>
    <w:rsid w:val="00191044"/>
    <w:rsid w:val="001D48C8"/>
    <w:rsid w:val="007726F4"/>
    <w:rsid w:val="00927839"/>
    <w:rsid w:val="00CE3244"/>
    <w:rsid w:val="00E452A4"/>
    <w:rsid w:val="00EC31EE"/>
    <w:rsid w:val="00F14A5C"/>
    <w:rsid w:val="00F4723C"/>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 w:type="paragraph" w:customStyle="1" w:styleId="311F02F784954DDB8D9C720513054FCE">
    <w:name w:val="311F02F784954DDB8D9C720513054FCE"/>
    <w:rsid w:val="000754FE"/>
    <w:pPr>
      <w:spacing w:after="200" w:line="276" w:lineRule="auto"/>
    </w:pPr>
  </w:style>
  <w:style w:type="paragraph" w:customStyle="1" w:styleId="963B4F6BE55E4D3FB5F5319E2A5C6901">
    <w:name w:val="963B4F6BE55E4D3FB5F5319E2A5C6901"/>
    <w:rsid w:val="000754FE"/>
    <w:pPr>
      <w:spacing w:after="200" w:line="276" w:lineRule="auto"/>
    </w:pPr>
  </w:style>
  <w:style w:type="paragraph" w:customStyle="1" w:styleId="C7FF8C232E2C451CB35ADB44C5B6E919">
    <w:name w:val="C7FF8C232E2C451CB35ADB44C5B6E919"/>
    <w:rsid w:val="000754FE"/>
    <w:pPr>
      <w:spacing w:after="200" w:line="276" w:lineRule="auto"/>
    </w:pPr>
  </w:style>
  <w:style w:type="paragraph" w:customStyle="1" w:styleId="926A12E5397D49E9AE72BF658F070EBB">
    <w:name w:val="926A12E5397D49E9AE72BF658F070EBB"/>
    <w:rsid w:val="000754FE"/>
    <w:pPr>
      <w:spacing w:after="200" w:line="276" w:lineRule="auto"/>
    </w:pPr>
  </w:style>
  <w:style w:type="paragraph" w:customStyle="1" w:styleId="0392CE0E2BF84C8790CE3A6C623B6902">
    <w:name w:val="0392CE0E2BF84C8790CE3A6C623B6902"/>
    <w:rsid w:val="000754FE"/>
    <w:pPr>
      <w:spacing w:after="200" w:line="276" w:lineRule="auto"/>
    </w:pPr>
  </w:style>
  <w:style w:type="paragraph" w:customStyle="1" w:styleId="DBE456CC34094931B7FBD1EE810AE927">
    <w:name w:val="DBE456CC34094931B7FBD1EE810AE927"/>
    <w:rsid w:val="000754F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Don04</b:Tag>
    <b:SourceType>InternetSite</b:SourceType>
    <b:Guid>{69EDB792-43B6-49C0-9651-69A032BF4EE1}</b:Guid>
    <b:Title>UML Basics</b:Title>
    <b:Year>2004</b:Year>
    <b:Medium>Web</b:Medium>
    <b:Author>
      <b:Author>
        <b:NameList>
          <b:Person>
            <b:Last>Bell</b:Last>
            <b:First>Donald</b:First>
          </b:Person>
        </b:NameList>
      </b:Author>
    </b:Author>
    <b:Month>February</b:Month>
    <b:Day>16</b:Day>
    <b:YearAccessed>2014</b:YearAccessed>
    <b:MonthAccessed>October</b:MonthAccessed>
    <b:DayAccessed>26</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629E1BAC-E6DB-486C-9A88-831A0441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617</TotalTime>
  <Pages>11</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Design</vt:lpstr>
    </vt:vector>
  </TitlesOfParts>
  <Company>CMPS453 – University of Louisiana at Lafayette</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UL Housing Project</dc:subject>
  <dc:creator>Brandin Jefferson, Issa Samake, Zach Danjean, Yee Wong, Jaquincy Nelson, Brian Okoye</dc:creator>
  <cp:keywords/>
  <dc:description/>
  <cp:lastModifiedBy>Brandin Jefferson</cp:lastModifiedBy>
  <cp:revision>21</cp:revision>
  <cp:lastPrinted>2014-11-28T23:23:00Z</cp:lastPrinted>
  <dcterms:created xsi:type="dcterms:W3CDTF">2014-10-24T00:24:00Z</dcterms:created>
  <dcterms:modified xsi:type="dcterms:W3CDTF">2014-11-28T23:24:00Z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